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14823" w:rsidP="005F2883" w:rsidRDefault="00814823" w14:paraId="5C7B8BC0" w14:textId="77777777"/>
    <w:tbl>
      <w:tblPr>
        <w:tblStyle w:val="EinfacheTabelle4"/>
        <w:tblW w:w="12256" w:type="dxa"/>
        <w:jc w:val="center"/>
        <w:tblLook w:val="04A0" w:firstRow="1" w:lastRow="0" w:firstColumn="1" w:lastColumn="0" w:noHBand="0" w:noVBand="1"/>
        <w:tblDescription w:val="Layouttabelle"/>
      </w:tblPr>
      <w:tblGrid>
        <w:gridCol w:w="12256"/>
      </w:tblGrid>
      <w:tr w:rsidR="00814823" w:rsidTr="0038009F" w14:paraId="3318C360" w14:textId="77777777">
        <w:trPr>
          <w:cnfStyle w:val="100000000000" w:firstRow="1" w:lastRow="0" w:firstColumn="0" w:lastColumn="0" w:oddVBand="0" w:evenVBand="0" w:oddHBand="0" w:evenHBand="0" w:firstRowFirstColumn="0" w:firstRowLastColumn="0" w:lastRowFirstColumn="0" w:lastRowLastColumn="0"/>
          <w:trHeight w:val="4464" w:hRule="exact"/>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rsidRPr="008F5585" w:rsidR="00814823" w:rsidP="005F2883" w:rsidRDefault="00814823" w14:paraId="0AAD3D63" w14:textId="77777777">
            <w:pPr>
              <w:pStyle w:val="Berichttitel"/>
            </w:pPr>
            <w:r>
              <w:rPr>
                <w:noProof/>
                <w:lang w:bidi="de-DE"/>
              </w:rPr>
              <mc:AlternateContent>
                <mc:Choice Requires="wps">
                  <w:drawing>
                    <wp:inline distT="0" distB="0" distL="0" distR="0" wp14:anchorId="0E042488" wp14:editId="3ADB8152">
                      <wp:extent cx="6875813" cy="1033153"/>
                      <wp:effectExtent l="0" t="0" r="0" b="0"/>
                      <wp:docPr id="24" name="Textfeld 24" descr="Textfeld für Titel"/>
                      <wp:cNvGraphicFramePr/>
                      <a:graphic xmlns:a="http://schemas.openxmlformats.org/drawingml/2006/main">
                        <a:graphicData uri="http://schemas.microsoft.com/office/word/2010/wordprocessingShape">
                          <wps:wsp>
                            <wps:cNvSpPr txBox="1"/>
                            <wps:spPr>
                              <a:xfrm>
                                <a:off x="0" y="0"/>
                                <a:ext cx="6875813" cy="10331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rStyle w:val="TitelZchn"/>
                                    </w:rPr>
                                    <w:alias w:val="Dokumenttitel eingeben:"/>
                                    <w:tag w:val=""/>
                                    <w:id w:val="1159278023"/>
                                    <w:placeholder>
                                      <w:docPart w:val="20431509DC8244AA92CAB42D454DB1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elZchn"/>
                                    </w:rPr>
                                  </w:sdtEndPr>
                                  <w:sdtContent>
                                    <w:p w:rsidRPr="00ED7B75" w:rsidR="00814823" w:rsidP="005F2883" w:rsidRDefault="0050571F" w14:paraId="588AEDB8" w14:textId="7042BF4D">
                                      <w:pPr>
                                        <w:pStyle w:val="Berichttitel"/>
                                        <w:rPr>
                                          <w:color w:val="DCF1F6" w:themeColor="text2" w:themeTint="99"/>
                                          <w:sz w:val="60"/>
                                          <w:szCs w:val="60"/>
                                        </w:rPr>
                                      </w:pPr>
                                      <w:r>
                                        <w:rPr>
                                          <w:rStyle w:val="TitelZchn"/>
                                        </w:rPr>
                                        <w:t>Arbeitsauftrag zum Organisationshandbuch</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143B5985">
                    <v:shapetype id="_x0000_t202" coordsize="21600,21600" o:spt="202" path="m,l,21600r21600,l21600,xe" w14:anchorId="0E042488">
                      <v:stroke joinstyle="miter"/>
                      <v:path gradientshapeok="t" o:connecttype="rect"/>
                    </v:shapetype>
                    <v:shape id="Textfeld 24" style="width:541.4pt;height:81.35pt;visibility:visible;mso-wrap-style:square;mso-left-percent:-10001;mso-top-percent:-10001;mso-position-horizontal:absolute;mso-position-horizontal-relative:char;mso-position-vertical:absolute;mso-position-vertical-relative:line;mso-left-percent:-10001;mso-top-percent:-10001;v-text-anchor:top" alt="Textfeld für Tite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">
                      <v:textbox>
                        <w:txbxContent>
                          <w:sdt>
                            <w:sdtPr>
                              <w:id w:val="748504993"/>
                              <w:rPr>
                                <w:rStyle w:val="TitelZchn"/>
                              </w:rPr>
                              <w:alias w:val="Dokumenttitel eingeben:"/>
                              <w:tag w:val=""/>
                              <w:id w:val="1159278023"/>
                              <w:placeholder>
                                <w:docPart w:val="20431509DC8244AA92CAB42D454DB1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elZchn"/>
                              </w:rPr>
                            </w:sdtEndPr>
                            <w:sdtContent>
                              <w:p w:rsidRPr="00ED7B75" w:rsidR="00814823" w:rsidP="005F2883" w:rsidRDefault="0050571F" w14:paraId="5DD82461" w14:textId="7042BF4D">
                                <w:pPr>
                                  <w:pStyle w:val="Berichttitel"/>
                                  <w:rPr>
                                    <w:color w:val="DCF1F6" w:themeColor="text2" w:themeTint="99"/>
                                    <w:sz w:val="60"/>
                                    <w:szCs w:val="60"/>
                                  </w:rPr>
                                </w:pPr>
                                <w:r>
                                  <w:rPr>
                                    <w:rStyle w:val="TitelZchn"/>
                                  </w:rPr>
                                  <w:t>Arbeitsauftrag zum Organisationshandbuch</w:t>
                                </w:r>
                              </w:p>
                            </w:sdtContent>
                          </w:sdt>
                        </w:txbxContent>
                      </v:textbox>
                      <w10:anchorlock/>
                    </v:shape>
                  </w:pict>
                </mc:Fallback>
              </mc:AlternateContent>
            </w:r>
            <w:r>
              <w:rPr>
                <w:noProof/>
                <w:lang w:bidi="de-DE"/>
              </w:rPr>
              <mc:AlternateContent>
                <mc:Choice Requires="wps">
                  <w:drawing>
                    <wp:inline distT="0" distB="0" distL="0" distR="0" wp14:anchorId="4BA03088" wp14:editId="0A5113E6">
                      <wp:extent cx="3202305" cy="95250"/>
                      <wp:effectExtent l="0" t="0" r="0" b="0"/>
                      <wp:docPr id="18" name="Rechteck 18" descr="Zeil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w14:anchorId="176F3DE0">
                    <v:rect id="Rechteck 18" style="width:252.15pt;height:7.5pt;visibility:visible;mso-wrap-style:square;mso-left-percent:-10001;mso-top-percent:-10001;mso-position-horizontal:absolute;mso-position-horizontal-relative:char;mso-position-vertical:absolute;mso-position-vertical-relative:line;mso-left-percent:-10001;mso-top-percent:-10001;v-text-anchor:middle" alt="Zeile" o:spid="_x0000_s1026" fillcolor="#e7f5f9 [1311]" stroked="f" strokeweight="2.25pt" w14:anchorId="01E4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">
                      <w10:anchorlock/>
                    </v:rect>
                  </w:pict>
                </mc:Fallback>
              </mc:AlternateContent>
            </w:r>
          </w:p>
        </w:tc>
      </w:tr>
      <w:tr w:rsidR="00814823" w:rsidTr="000C2E5D" w14:paraId="616E8FE2" w14:textId="77777777">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Pr="005D120C" w:rsidR="00814823" w:rsidP="007C57EC" w:rsidRDefault="00814823" w14:paraId="580C0D7E" w14:textId="77777777">
            <w:pPr>
              <w:jc w:val="center"/>
              <w:rPr>
                <w:b w:val="0"/>
                <w:bCs w:val="0"/>
                <w:szCs w:val="24"/>
                <w14:ligatures w14:val="standardContextual"/>
                <w14:cntxtAlts/>
              </w:rPr>
            </w:pPr>
            <w:r>
              <w:rPr>
                <w:noProof/>
                <w:lang w:bidi="de-DE"/>
              </w:rPr>
              <mc:AlternateContent>
                <mc:Choice Requires="wps">
                  <w:drawing>
                    <wp:inline distT="0" distB="0" distL="0" distR="0" wp14:anchorId="58F8235E" wp14:editId="0B174A95">
                      <wp:extent cx="4562475" cy="1235529"/>
                      <wp:effectExtent l="0" t="0" r="0" b="3175"/>
                      <wp:docPr id="25" name="Textfeld 25" descr="Textfeld für Untertitel"/>
                      <wp:cNvGraphicFramePr/>
                      <a:graphic xmlns:a="http://schemas.openxmlformats.org/drawingml/2006/main">
                        <a:graphicData uri="http://schemas.microsoft.com/office/word/2010/wordprocessingShape">
                          <wps:wsp>
                            <wps:cNvSpPr txBox="1"/>
                            <wps:spPr>
                              <a:xfrm>
                                <a:off x="0" y="0"/>
                                <a:ext cx="4562475" cy="12355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rFonts w:ascii="Times New Roman" w:hAnsi="Times New Roman" w:eastAsia="Calibri" w:cs="Times New Roman"/>
                                      <w:color w:val="auto"/>
                                      <w:sz w:val="20"/>
                                      <w:szCs w:val="20"/>
                                      <w:lang w:val="de-AT"/>
                                    </w:rPr>
                                    <w:alias w:val="Untertitel für Dokument eingeben:"/>
                                    <w:tag w:val="Untertitel für Dokument eingeben:"/>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Pr="0050571F" w:rsidR="00814823" w:rsidP="00EE7DA0" w:rsidRDefault="00EE7DA0" w14:paraId="658052FD" w14:textId="1E8AE7D7">
                                      <w:pPr>
                                        <w:pStyle w:val="Untertitel"/>
                                        <w:jc w:val="center"/>
                                      </w:pPr>
                                      <w:r w:rsidRPr="00EE7DA0">
                                        <w:rPr>
                                          <w:rFonts w:ascii="Times New Roman" w:hAnsi="Times New Roman" w:eastAsia="Calibri" w:cs="Times New Roman"/>
                                          <w:color w:val="auto"/>
                                          <w:sz w:val="20"/>
                                          <w:szCs w:val="20"/>
                                          <w:lang w:val="de-AT"/>
                                        </w:rPr>
                                        <w:t>Prozessmodelle</w:t>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Arbeitsplatzbeschreibung</w:t>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Fehlermöglichkeits- und Einflussanalyse</w:t>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SWOT-Analyse</w:t>
                                      </w:r>
                                      <w:r>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6.2.4; 6.2.5 (S. 262 – 270)</w:t>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6.3.3; 6.3.4 (S. 276 – 282)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10C0D8BD">
                    <v:shape id="Textfeld 25" style="width:359.25pt;height:97.3pt;visibility:visible;mso-wrap-style:square;mso-left-percent:-10001;mso-top-percent:-10001;mso-position-horizontal:absolute;mso-position-horizontal-relative:char;mso-position-vertical:absolute;mso-position-vertical-relative:line;mso-left-percent:-10001;mso-top-percent:-10001;v-text-anchor:top" alt="Textfeld für Untertite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" w14:anchorId="58F8235E">
                      <v:textbox>
                        <w:txbxContent>
                          <w:sdt>
                            <w:sdtPr>
                              <w:id w:val="2141600488"/>
                              <w:rPr>
                                <w:rFonts w:ascii="Times New Roman" w:hAnsi="Times New Roman" w:eastAsia="Calibri" w:cs="Times New Roman"/>
                                <w:color w:val="auto"/>
                                <w:sz w:val="20"/>
                                <w:szCs w:val="20"/>
                                <w:lang w:val="de-AT"/>
                              </w:rPr>
                              <w:alias w:val="Untertitel für Dokument eingeben:"/>
                              <w:tag w:val="Untertitel für Dokument eingeben:"/>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Pr="0050571F" w:rsidR="00814823" w:rsidP="00EE7DA0" w:rsidRDefault="00EE7DA0" w14:paraId="0F1DB196" w14:textId="1E8AE7D7">
                                <w:pPr>
                                  <w:pStyle w:val="Untertitel"/>
                                  <w:jc w:val="center"/>
                                </w:pPr>
                                <w:r w:rsidRPr="00EE7DA0">
                                  <w:rPr>
                                    <w:rFonts w:ascii="Times New Roman" w:hAnsi="Times New Roman" w:eastAsia="Calibri" w:cs="Times New Roman"/>
                                    <w:color w:val="auto"/>
                                    <w:sz w:val="20"/>
                                    <w:szCs w:val="20"/>
                                    <w:lang w:val="de-AT"/>
                                  </w:rPr>
                                  <w:t>Prozessmodelle</w:t>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Arbeitsplatzbeschreibung</w:t>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Fehlermöglichkeits- und Einflussanalyse</w:t>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SWOT-Analyse</w:t>
                                </w:r>
                                <w:r>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6.2.4; 6.2.5 (S. 262 – 270)</w:t>
                                </w:r>
                                <w:r w:rsidRPr="00EE7DA0">
                                  <w:rPr>
                                    <w:rFonts w:ascii="Times New Roman" w:hAnsi="Times New Roman" w:eastAsia="Calibri" w:cs="Times New Roman"/>
                                    <w:color w:val="auto"/>
                                    <w:sz w:val="20"/>
                                    <w:szCs w:val="20"/>
                                    <w:lang w:val="de-AT"/>
                                  </w:rPr>
                                  <w:br/>
                                </w:r>
                                <w:r w:rsidRPr="00EE7DA0">
                                  <w:rPr>
                                    <w:rFonts w:ascii="Times New Roman" w:hAnsi="Times New Roman" w:eastAsia="Calibri" w:cs="Times New Roman"/>
                                    <w:color w:val="auto"/>
                                    <w:sz w:val="20"/>
                                    <w:szCs w:val="20"/>
                                    <w:lang w:val="de-AT"/>
                                  </w:rPr>
                                  <w:t>6.3.3; 6.3.4 (S. 276 – 282)</w:t>
                                </w:r>
                              </w:p>
                            </w:sdtContent>
                          </w:sdt>
                        </w:txbxContent>
                      </v:textbox>
                      <w10:anchorlock/>
                    </v:shape>
                  </w:pict>
                </mc:Fallback>
              </mc:AlternateContent>
            </w:r>
          </w:p>
        </w:tc>
      </w:tr>
      <w:tr w:rsidR="00814823" w:rsidTr="00ED7B75" w14:paraId="3FE79558" w14:textId="77777777">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9DCE9" w:themeFill="accent4" w:themeFillTint="99"/>
            <w:vAlign w:val="center"/>
          </w:tcPr>
          <w:p w:rsidRPr="005D120C" w:rsidR="00814823" w:rsidP="007C57EC" w:rsidRDefault="00814823" w14:paraId="6992CDA1" w14:textId="77777777">
            <w:pPr>
              <w:jc w:val="center"/>
              <w:rPr>
                <w14:ligatures w14:val="standardContextual"/>
                <w14:cntxtAlts/>
              </w:rPr>
            </w:pPr>
            <w:r>
              <w:rPr>
                <w:noProof/>
                <w:lang w:bidi="de-DE"/>
              </w:rPr>
              <mc:AlternateContent>
                <mc:Choice Requires="wps">
                  <w:drawing>
                    <wp:inline distT="0" distB="0" distL="0" distR="0" wp14:anchorId="1FF468FF" wp14:editId="7E6CAEF6">
                      <wp:extent cx="6495393" cy="676894"/>
                      <wp:effectExtent l="0" t="0" r="0" b="9525"/>
                      <wp:docPr id="26" name="Textfeld 26" descr="Textfeld für Zusammenfassung"/>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8D0826" w:rsidR="00814823" w:rsidP="007C57EC" w:rsidRDefault="00F209DE" w14:paraId="25FB80B4" w14:textId="719E02DA">
                                  <w:pPr>
                                    <w:jc w:val="center"/>
                                  </w:pPr>
                                  <w:r w:rsidRPr="008D0826">
                                    <w:t>Laura Haselberger, Emma Karner, Aylin Schlager</w:t>
                                  </w:r>
                                </w:p>
                                <w:p w:rsidRPr="005D120C" w:rsidR="00814823" w:rsidP="005F2883" w:rsidRDefault="00814823" w14:paraId="3C853A47"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01686B12">
                    <v:shape id="Textfeld 26" style="width:511.45pt;height:53.3pt;visibility:visible;mso-wrap-style:square;mso-left-percent:-10001;mso-top-percent:-10001;mso-position-horizontal:absolute;mso-position-horizontal-relative:char;mso-position-vertical:absolute;mso-position-vertical-relative:line;mso-left-percent:-10001;mso-top-percent:-10001;v-text-anchor:top" alt="Textfeld für Zusammenfassung"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" w14:anchorId="1FF468FF">
                      <v:textbox>
                        <w:txbxContent>
                          <w:p w:rsidRPr="008D0826" w:rsidR="00814823" w:rsidP="007C57EC" w:rsidRDefault="00F209DE" w14:paraId="74FF14D8" w14:textId="719E02DA">
                            <w:pPr>
                              <w:jc w:val="center"/>
                            </w:pPr>
                            <w:r w:rsidRPr="008D0826">
                              <w:t>Laura Haselberger, Emma Karner, Aylin Schlager</w:t>
                            </w:r>
                          </w:p>
                          <w:p w:rsidRPr="005D120C" w:rsidR="00814823" w:rsidP="005F2883" w:rsidRDefault="00814823" w14:paraId="672A6659" w14:textId="77777777"/>
                        </w:txbxContent>
                      </v:textbox>
                      <w10:anchorlock/>
                    </v:shape>
                  </w:pict>
                </mc:Fallback>
              </mc:AlternateContent>
            </w:r>
          </w:p>
        </w:tc>
      </w:tr>
      <w:tr w:rsidR="00814823" w:rsidTr="006045D9" w14:paraId="233EE831" w14:textId="77777777">
        <w:trPr>
          <w:cnfStyle w:val="000000100000" w:firstRow="0" w:lastRow="0" w:firstColumn="0" w:lastColumn="0" w:oddVBand="0" w:evenVBand="0" w:oddHBand="1" w:evenHBand="0" w:firstRowFirstColumn="0" w:firstRowLastColumn="0" w:lastRowFirstColumn="0" w:lastRowLastColumn="0"/>
          <w:trHeight w:val="2304" w:hRule="exact"/>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814823" w:rsidP="005F2883" w:rsidRDefault="00814823" w14:paraId="3259347A" w14:textId="77777777"/>
        </w:tc>
      </w:tr>
    </w:tbl>
    <w:p w:rsidR="00C13B2F" w:rsidP="005F2883" w:rsidRDefault="00C13B2F" w14:paraId="60DCB477" w14:textId="13D08353"/>
    <w:p w:rsidR="00564311" w:rsidP="005F2883" w:rsidRDefault="00564311" w14:paraId="414ACB0A" w14:textId="2F6C4527"/>
    <w:p w:rsidR="00531BFC" w:rsidRDefault="00531BFC" w14:paraId="67A5B106" w14:textId="43781E13">
      <w:r>
        <w:br w:type="page"/>
      </w:r>
    </w:p>
    <w:sdt>
      <w:sdtPr>
        <w:rPr>
          <w:rFonts w:asciiTheme="minorHAnsi" w:hAnsiTheme="minorHAnsi" w:eastAsiaTheme="minorEastAsia" w:cstheme="minorBidi"/>
          <w:color w:val="000000" w:themeColor="background1" w:themeShade="80"/>
          <w:sz w:val="24"/>
          <w:szCs w:val="20"/>
        </w:rPr>
        <w:id w:val="-264242182"/>
        <w:docPartObj>
          <w:docPartGallery w:val="Table of Contents"/>
          <w:docPartUnique/>
        </w:docPartObj>
      </w:sdtPr>
      <w:sdtEndPr>
        <w:rPr>
          <w:sz w:val="22"/>
          <w:szCs w:val="18"/>
        </w:rPr>
      </w:sdtEndPr>
      <w:sdtContent>
        <w:p w:rsidRPr="0023428C" w:rsidR="008D0826" w:rsidP="000938FE" w:rsidRDefault="008D0826" w14:paraId="75B7AF41" w14:textId="4049E7AA">
          <w:pPr>
            <w:pStyle w:val="Inhaltsverzeichnisberschrift"/>
          </w:pPr>
          <w:r w:rsidRPr="0023428C">
            <w:t>Inhaltsverzeichnis</w:t>
          </w:r>
        </w:p>
        <w:p w:rsidR="00197631" w:rsidRDefault="008D0826" w14:paraId="40D68AE3" w14:textId="7205A312">
          <w:pPr>
            <w:pStyle w:val="Verzeichnis1"/>
            <w:tabs>
              <w:tab w:val="right" w:leader="dot" w:pos="9628"/>
            </w:tabs>
            <w:rPr>
              <w:noProof/>
              <w:color w:val="auto"/>
              <w:szCs w:val="22"/>
              <w:lang w:val="de-AT" w:eastAsia="de-AT"/>
            </w:rPr>
          </w:pPr>
          <w:r>
            <w:fldChar w:fldCharType="begin"/>
          </w:r>
          <w:r>
            <w:instrText xml:space="preserve"> TOC \o "1-3" \h \z \u </w:instrText>
          </w:r>
          <w:r>
            <w:fldChar w:fldCharType="separate"/>
          </w:r>
          <w:hyperlink w:history="1" w:anchor="_Toc93992295">
            <w:r w:rsidRPr="00751881" w:rsidR="00197631">
              <w:rPr>
                <w:rStyle w:val="Hyperlink"/>
                <w:noProof/>
              </w:rPr>
              <w:t>Arbeitsauftrag zum Organisationshandbuch</w:t>
            </w:r>
            <w:r w:rsidR="00197631">
              <w:rPr>
                <w:noProof/>
                <w:webHidden/>
              </w:rPr>
              <w:tab/>
            </w:r>
            <w:r w:rsidR="00197631">
              <w:rPr>
                <w:noProof/>
                <w:webHidden/>
              </w:rPr>
              <w:fldChar w:fldCharType="begin"/>
            </w:r>
            <w:r w:rsidR="00197631">
              <w:rPr>
                <w:noProof/>
                <w:webHidden/>
              </w:rPr>
              <w:instrText xml:space="preserve"> PAGEREF _Toc93992295 \h </w:instrText>
            </w:r>
            <w:r w:rsidR="00197631">
              <w:rPr>
                <w:noProof/>
                <w:webHidden/>
              </w:rPr>
            </w:r>
            <w:r w:rsidR="00197631">
              <w:rPr>
                <w:noProof/>
                <w:webHidden/>
              </w:rPr>
              <w:fldChar w:fldCharType="separate"/>
            </w:r>
            <w:r w:rsidR="00197631">
              <w:rPr>
                <w:noProof/>
                <w:webHidden/>
              </w:rPr>
              <w:t>2</w:t>
            </w:r>
            <w:r w:rsidR="00197631">
              <w:rPr>
                <w:noProof/>
                <w:webHidden/>
              </w:rPr>
              <w:fldChar w:fldCharType="end"/>
            </w:r>
          </w:hyperlink>
        </w:p>
        <w:p w:rsidR="00197631" w:rsidRDefault="00197631" w14:paraId="019B0F4B" w14:textId="22FAF54C">
          <w:pPr>
            <w:pStyle w:val="Verzeichnis2"/>
            <w:tabs>
              <w:tab w:val="right" w:leader="dot" w:pos="9628"/>
            </w:tabs>
            <w:rPr>
              <w:noProof/>
              <w:color w:val="auto"/>
              <w:szCs w:val="22"/>
              <w:lang w:val="de-AT" w:eastAsia="de-AT"/>
            </w:rPr>
          </w:pPr>
          <w:hyperlink w:history="1" w:anchor="_Toc93992296">
            <w:r w:rsidRPr="00751881">
              <w:rPr>
                <w:rStyle w:val="Hyperlink"/>
                <w:smallCaps/>
                <w:noProof/>
              </w:rPr>
              <w:t>Folgende Aufgaben sind zu erledigen:</w:t>
            </w:r>
            <w:r>
              <w:rPr>
                <w:noProof/>
                <w:webHidden/>
              </w:rPr>
              <w:tab/>
            </w:r>
            <w:r>
              <w:rPr>
                <w:noProof/>
                <w:webHidden/>
              </w:rPr>
              <w:fldChar w:fldCharType="begin"/>
            </w:r>
            <w:r>
              <w:rPr>
                <w:noProof/>
                <w:webHidden/>
              </w:rPr>
              <w:instrText xml:space="preserve"> PAGEREF _Toc93992296 \h </w:instrText>
            </w:r>
            <w:r>
              <w:rPr>
                <w:noProof/>
                <w:webHidden/>
              </w:rPr>
            </w:r>
            <w:r>
              <w:rPr>
                <w:noProof/>
                <w:webHidden/>
              </w:rPr>
              <w:fldChar w:fldCharType="separate"/>
            </w:r>
            <w:r>
              <w:rPr>
                <w:noProof/>
                <w:webHidden/>
              </w:rPr>
              <w:t>2</w:t>
            </w:r>
            <w:r>
              <w:rPr>
                <w:noProof/>
                <w:webHidden/>
              </w:rPr>
              <w:fldChar w:fldCharType="end"/>
            </w:r>
          </w:hyperlink>
        </w:p>
        <w:p w:rsidR="00197631" w:rsidRDefault="00197631" w14:paraId="34A66825" w14:textId="415E0384">
          <w:pPr>
            <w:pStyle w:val="Verzeichnis1"/>
            <w:tabs>
              <w:tab w:val="right" w:leader="dot" w:pos="9628"/>
            </w:tabs>
            <w:rPr>
              <w:noProof/>
              <w:color w:val="auto"/>
              <w:szCs w:val="22"/>
              <w:lang w:val="de-AT" w:eastAsia="de-AT"/>
            </w:rPr>
          </w:pPr>
          <w:hyperlink w:history="1" w:anchor="_Toc93992297">
            <w:r w:rsidRPr="00751881">
              <w:rPr>
                <w:rStyle w:val="Hyperlink"/>
                <w:noProof/>
              </w:rPr>
              <w:t>6.2 Dokumentationstechniken</w:t>
            </w:r>
            <w:r>
              <w:rPr>
                <w:noProof/>
                <w:webHidden/>
              </w:rPr>
              <w:tab/>
            </w:r>
            <w:r>
              <w:rPr>
                <w:noProof/>
                <w:webHidden/>
              </w:rPr>
              <w:fldChar w:fldCharType="begin"/>
            </w:r>
            <w:r>
              <w:rPr>
                <w:noProof/>
                <w:webHidden/>
              </w:rPr>
              <w:instrText xml:space="preserve"> PAGEREF _Toc93992297 \h </w:instrText>
            </w:r>
            <w:r>
              <w:rPr>
                <w:noProof/>
                <w:webHidden/>
              </w:rPr>
            </w:r>
            <w:r>
              <w:rPr>
                <w:noProof/>
                <w:webHidden/>
              </w:rPr>
              <w:fldChar w:fldCharType="separate"/>
            </w:r>
            <w:r>
              <w:rPr>
                <w:noProof/>
                <w:webHidden/>
              </w:rPr>
              <w:t>3</w:t>
            </w:r>
            <w:r>
              <w:rPr>
                <w:noProof/>
                <w:webHidden/>
              </w:rPr>
              <w:fldChar w:fldCharType="end"/>
            </w:r>
          </w:hyperlink>
        </w:p>
        <w:p w:rsidR="00197631" w:rsidRDefault="00197631" w14:paraId="6EF61A3F" w14:textId="4F2152D4">
          <w:pPr>
            <w:pStyle w:val="Verzeichnis2"/>
            <w:tabs>
              <w:tab w:val="right" w:leader="dot" w:pos="9628"/>
            </w:tabs>
            <w:rPr>
              <w:noProof/>
              <w:color w:val="auto"/>
              <w:szCs w:val="22"/>
              <w:lang w:val="de-AT" w:eastAsia="de-AT"/>
            </w:rPr>
          </w:pPr>
          <w:hyperlink w:history="1" w:anchor="_Toc93992298">
            <w:r w:rsidRPr="00751881">
              <w:rPr>
                <w:rStyle w:val="Hyperlink"/>
                <w:noProof/>
              </w:rPr>
              <w:t>6.2.4 Prozessmodelle</w:t>
            </w:r>
            <w:r>
              <w:rPr>
                <w:noProof/>
                <w:webHidden/>
              </w:rPr>
              <w:tab/>
            </w:r>
            <w:r>
              <w:rPr>
                <w:noProof/>
                <w:webHidden/>
              </w:rPr>
              <w:fldChar w:fldCharType="begin"/>
            </w:r>
            <w:r>
              <w:rPr>
                <w:noProof/>
                <w:webHidden/>
              </w:rPr>
              <w:instrText xml:space="preserve"> PAGEREF _Toc93992298 \h </w:instrText>
            </w:r>
            <w:r>
              <w:rPr>
                <w:noProof/>
                <w:webHidden/>
              </w:rPr>
            </w:r>
            <w:r>
              <w:rPr>
                <w:noProof/>
                <w:webHidden/>
              </w:rPr>
              <w:fldChar w:fldCharType="separate"/>
            </w:r>
            <w:r>
              <w:rPr>
                <w:noProof/>
                <w:webHidden/>
              </w:rPr>
              <w:t>3</w:t>
            </w:r>
            <w:r>
              <w:rPr>
                <w:noProof/>
                <w:webHidden/>
              </w:rPr>
              <w:fldChar w:fldCharType="end"/>
            </w:r>
          </w:hyperlink>
        </w:p>
        <w:p w:rsidR="00197631" w:rsidRDefault="00197631" w14:paraId="7259E12D" w14:textId="0EBD257A">
          <w:pPr>
            <w:pStyle w:val="Verzeichnis3"/>
            <w:tabs>
              <w:tab w:val="right" w:leader="dot" w:pos="9628"/>
            </w:tabs>
            <w:rPr>
              <w:noProof/>
              <w:color w:val="auto"/>
              <w:szCs w:val="22"/>
              <w:lang w:val="de-AT" w:eastAsia="de-AT"/>
            </w:rPr>
          </w:pPr>
          <w:hyperlink w:history="1" w:anchor="_Toc93992299">
            <w:r w:rsidRPr="00751881">
              <w:rPr>
                <w:rStyle w:val="Hyperlink"/>
                <w:noProof/>
                <w:lang w:val="de-AT"/>
              </w:rPr>
              <w:t>Prozesslandkarten (Prozessarchitekturmodell)</w:t>
            </w:r>
            <w:r>
              <w:rPr>
                <w:noProof/>
                <w:webHidden/>
              </w:rPr>
              <w:tab/>
            </w:r>
            <w:r>
              <w:rPr>
                <w:noProof/>
                <w:webHidden/>
              </w:rPr>
              <w:fldChar w:fldCharType="begin"/>
            </w:r>
            <w:r>
              <w:rPr>
                <w:noProof/>
                <w:webHidden/>
              </w:rPr>
              <w:instrText xml:space="preserve"> PAGEREF _Toc93992299 \h </w:instrText>
            </w:r>
            <w:r>
              <w:rPr>
                <w:noProof/>
                <w:webHidden/>
              </w:rPr>
            </w:r>
            <w:r>
              <w:rPr>
                <w:noProof/>
                <w:webHidden/>
              </w:rPr>
              <w:fldChar w:fldCharType="separate"/>
            </w:r>
            <w:r>
              <w:rPr>
                <w:noProof/>
                <w:webHidden/>
              </w:rPr>
              <w:t>4</w:t>
            </w:r>
            <w:r>
              <w:rPr>
                <w:noProof/>
                <w:webHidden/>
              </w:rPr>
              <w:fldChar w:fldCharType="end"/>
            </w:r>
          </w:hyperlink>
        </w:p>
        <w:p w:rsidR="00197631" w:rsidRDefault="00197631" w14:paraId="7D206E5C" w14:textId="716571D2">
          <w:pPr>
            <w:pStyle w:val="Verzeichnis3"/>
            <w:tabs>
              <w:tab w:val="right" w:leader="dot" w:pos="9628"/>
            </w:tabs>
            <w:rPr>
              <w:noProof/>
              <w:color w:val="auto"/>
              <w:szCs w:val="22"/>
              <w:lang w:val="de-AT" w:eastAsia="de-AT"/>
            </w:rPr>
          </w:pPr>
          <w:hyperlink w:history="1" w:anchor="_Toc93992300">
            <w:r w:rsidRPr="00751881">
              <w:rPr>
                <w:rStyle w:val="Hyperlink"/>
                <w:noProof/>
                <w:lang w:val="de-AT"/>
              </w:rPr>
              <w:t>Flussdiagramme (Flow Chart)</w:t>
            </w:r>
            <w:r>
              <w:rPr>
                <w:noProof/>
                <w:webHidden/>
              </w:rPr>
              <w:tab/>
            </w:r>
            <w:r>
              <w:rPr>
                <w:noProof/>
                <w:webHidden/>
              </w:rPr>
              <w:fldChar w:fldCharType="begin"/>
            </w:r>
            <w:r>
              <w:rPr>
                <w:noProof/>
                <w:webHidden/>
              </w:rPr>
              <w:instrText xml:space="preserve"> PAGEREF _Toc93992300 \h </w:instrText>
            </w:r>
            <w:r>
              <w:rPr>
                <w:noProof/>
                <w:webHidden/>
              </w:rPr>
            </w:r>
            <w:r>
              <w:rPr>
                <w:noProof/>
                <w:webHidden/>
              </w:rPr>
              <w:fldChar w:fldCharType="separate"/>
            </w:r>
            <w:r>
              <w:rPr>
                <w:noProof/>
                <w:webHidden/>
              </w:rPr>
              <w:t>4</w:t>
            </w:r>
            <w:r>
              <w:rPr>
                <w:noProof/>
                <w:webHidden/>
              </w:rPr>
              <w:fldChar w:fldCharType="end"/>
            </w:r>
          </w:hyperlink>
        </w:p>
        <w:p w:rsidR="00197631" w:rsidRDefault="00197631" w14:paraId="6036B8BB" w14:textId="0A63870E">
          <w:pPr>
            <w:pStyle w:val="Verzeichnis3"/>
            <w:tabs>
              <w:tab w:val="right" w:leader="dot" w:pos="9628"/>
            </w:tabs>
            <w:rPr>
              <w:noProof/>
              <w:color w:val="auto"/>
              <w:szCs w:val="22"/>
              <w:lang w:val="de-AT" w:eastAsia="de-AT"/>
            </w:rPr>
          </w:pPr>
          <w:hyperlink w:history="1" w:anchor="_Toc93992301">
            <w:r w:rsidRPr="00751881">
              <w:rPr>
                <w:rStyle w:val="Hyperlink"/>
                <w:noProof/>
                <w:lang w:val="de-AT"/>
              </w:rPr>
              <w:t>Wertschöpfungskettendiagramme</w:t>
            </w:r>
            <w:r>
              <w:rPr>
                <w:noProof/>
                <w:webHidden/>
              </w:rPr>
              <w:tab/>
            </w:r>
            <w:r>
              <w:rPr>
                <w:noProof/>
                <w:webHidden/>
              </w:rPr>
              <w:fldChar w:fldCharType="begin"/>
            </w:r>
            <w:r>
              <w:rPr>
                <w:noProof/>
                <w:webHidden/>
              </w:rPr>
              <w:instrText xml:space="preserve"> PAGEREF _Toc93992301 \h </w:instrText>
            </w:r>
            <w:r>
              <w:rPr>
                <w:noProof/>
                <w:webHidden/>
              </w:rPr>
            </w:r>
            <w:r>
              <w:rPr>
                <w:noProof/>
                <w:webHidden/>
              </w:rPr>
              <w:fldChar w:fldCharType="separate"/>
            </w:r>
            <w:r>
              <w:rPr>
                <w:noProof/>
                <w:webHidden/>
              </w:rPr>
              <w:t>4</w:t>
            </w:r>
            <w:r>
              <w:rPr>
                <w:noProof/>
                <w:webHidden/>
              </w:rPr>
              <w:fldChar w:fldCharType="end"/>
            </w:r>
          </w:hyperlink>
        </w:p>
        <w:p w:rsidR="00197631" w:rsidRDefault="00197631" w14:paraId="2E59BAC5" w14:textId="3FBB504C">
          <w:pPr>
            <w:pStyle w:val="Verzeichnis3"/>
            <w:tabs>
              <w:tab w:val="right" w:leader="dot" w:pos="9628"/>
            </w:tabs>
            <w:rPr>
              <w:noProof/>
              <w:color w:val="auto"/>
              <w:szCs w:val="22"/>
              <w:lang w:val="de-AT" w:eastAsia="de-AT"/>
            </w:rPr>
          </w:pPr>
          <w:hyperlink w:history="1" w:anchor="_Toc93992302">
            <w:r w:rsidRPr="00751881">
              <w:rPr>
                <w:rStyle w:val="Hyperlink"/>
                <w:noProof/>
                <w:lang w:val="de-AT"/>
              </w:rPr>
              <w:t>Erweiterte Ereignisgesteuerte Prozessketten (eEPK)</w:t>
            </w:r>
            <w:r>
              <w:rPr>
                <w:noProof/>
                <w:webHidden/>
              </w:rPr>
              <w:tab/>
            </w:r>
            <w:r>
              <w:rPr>
                <w:noProof/>
                <w:webHidden/>
              </w:rPr>
              <w:fldChar w:fldCharType="begin"/>
            </w:r>
            <w:r>
              <w:rPr>
                <w:noProof/>
                <w:webHidden/>
              </w:rPr>
              <w:instrText xml:space="preserve"> PAGEREF _Toc93992302 \h </w:instrText>
            </w:r>
            <w:r>
              <w:rPr>
                <w:noProof/>
                <w:webHidden/>
              </w:rPr>
            </w:r>
            <w:r>
              <w:rPr>
                <w:noProof/>
                <w:webHidden/>
              </w:rPr>
              <w:fldChar w:fldCharType="separate"/>
            </w:r>
            <w:r>
              <w:rPr>
                <w:noProof/>
                <w:webHidden/>
              </w:rPr>
              <w:t>4</w:t>
            </w:r>
            <w:r>
              <w:rPr>
                <w:noProof/>
                <w:webHidden/>
              </w:rPr>
              <w:fldChar w:fldCharType="end"/>
            </w:r>
          </w:hyperlink>
        </w:p>
        <w:p w:rsidR="00197631" w:rsidRDefault="00197631" w14:paraId="435EF36E" w14:textId="21D26961">
          <w:pPr>
            <w:pStyle w:val="Verzeichnis3"/>
            <w:tabs>
              <w:tab w:val="right" w:leader="dot" w:pos="9628"/>
            </w:tabs>
            <w:rPr>
              <w:noProof/>
              <w:color w:val="auto"/>
              <w:szCs w:val="22"/>
              <w:lang w:val="de-AT" w:eastAsia="de-AT"/>
            </w:rPr>
          </w:pPr>
          <w:hyperlink w:history="1" w:anchor="_Toc93992303">
            <w:r w:rsidRPr="00751881">
              <w:rPr>
                <w:rStyle w:val="Hyperlink"/>
                <w:noProof/>
                <w:lang w:val="de-AT"/>
              </w:rPr>
              <w:t>Prozesstabellen</w:t>
            </w:r>
            <w:r>
              <w:rPr>
                <w:noProof/>
                <w:webHidden/>
              </w:rPr>
              <w:tab/>
            </w:r>
            <w:r>
              <w:rPr>
                <w:noProof/>
                <w:webHidden/>
              </w:rPr>
              <w:fldChar w:fldCharType="begin"/>
            </w:r>
            <w:r>
              <w:rPr>
                <w:noProof/>
                <w:webHidden/>
              </w:rPr>
              <w:instrText xml:space="preserve"> PAGEREF _Toc93992303 \h </w:instrText>
            </w:r>
            <w:r>
              <w:rPr>
                <w:noProof/>
                <w:webHidden/>
              </w:rPr>
            </w:r>
            <w:r>
              <w:rPr>
                <w:noProof/>
                <w:webHidden/>
              </w:rPr>
              <w:fldChar w:fldCharType="separate"/>
            </w:r>
            <w:r>
              <w:rPr>
                <w:noProof/>
                <w:webHidden/>
              </w:rPr>
              <w:t>5</w:t>
            </w:r>
            <w:r>
              <w:rPr>
                <w:noProof/>
                <w:webHidden/>
              </w:rPr>
              <w:fldChar w:fldCharType="end"/>
            </w:r>
          </w:hyperlink>
        </w:p>
        <w:p w:rsidR="00197631" w:rsidRDefault="00197631" w14:paraId="2CAD90F6" w14:textId="29ADE7F2">
          <w:pPr>
            <w:pStyle w:val="Verzeichnis2"/>
            <w:tabs>
              <w:tab w:val="right" w:leader="dot" w:pos="9628"/>
            </w:tabs>
            <w:rPr>
              <w:noProof/>
              <w:color w:val="auto"/>
              <w:szCs w:val="22"/>
              <w:lang w:val="de-AT" w:eastAsia="de-AT"/>
            </w:rPr>
          </w:pPr>
          <w:hyperlink w:history="1" w:anchor="_Toc93992304">
            <w:r w:rsidRPr="00751881">
              <w:rPr>
                <w:rStyle w:val="Hyperlink"/>
                <w:noProof/>
              </w:rPr>
              <w:t>6.2.5 Arbeitsplatzbeschreibung</w:t>
            </w:r>
            <w:r>
              <w:rPr>
                <w:noProof/>
                <w:webHidden/>
              </w:rPr>
              <w:tab/>
            </w:r>
            <w:r>
              <w:rPr>
                <w:noProof/>
                <w:webHidden/>
              </w:rPr>
              <w:fldChar w:fldCharType="begin"/>
            </w:r>
            <w:r>
              <w:rPr>
                <w:noProof/>
                <w:webHidden/>
              </w:rPr>
              <w:instrText xml:space="preserve"> PAGEREF _Toc93992304 \h </w:instrText>
            </w:r>
            <w:r>
              <w:rPr>
                <w:noProof/>
                <w:webHidden/>
              </w:rPr>
            </w:r>
            <w:r>
              <w:rPr>
                <w:noProof/>
                <w:webHidden/>
              </w:rPr>
              <w:fldChar w:fldCharType="separate"/>
            </w:r>
            <w:r>
              <w:rPr>
                <w:noProof/>
                <w:webHidden/>
              </w:rPr>
              <w:t>5</w:t>
            </w:r>
            <w:r>
              <w:rPr>
                <w:noProof/>
                <w:webHidden/>
              </w:rPr>
              <w:fldChar w:fldCharType="end"/>
            </w:r>
          </w:hyperlink>
        </w:p>
        <w:p w:rsidR="00197631" w:rsidRDefault="00197631" w14:paraId="199F0A95" w14:textId="1485263F">
          <w:pPr>
            <w:pStyle w:val="Verzeichnis3"/>
            <w:tabs>
              <w:tab w:val="right" w:leader="dot" w:pos="9628"/>
            </w:tabs>
            <w:rPr>
              <w:noProof/>
              <w:color w:val="auto"/>
              <w:szCs w:val="22"/>
              <w:lang w:val="de-AT" w:eastAsia="de-AT"/>
            </w:rPr>
          </w:pPr>
          <w:hyperlink w:history="1" w:anchor="_Toc93992305">
            <w:r w:rsidRPr="00751881">
              <w:rPr>
                <w:rStyle w:val="Hyperlink"/>
                <w:noProof/>
                <w:lang w:val="de-AT"/>
              </w:rPr>
              <w:t>Einsatzbereiche</w:t>
            </w:r>
            <w:r>
              <w:rPr>
                <w:noProof/>
                <w:webHidden/>
              </w:rPr>
              <w:tab/>
            </w:r>
            <w:r>
              <w:rPr>
                <w:noProof/>
                <w:webHidden/>
              </w:rPr>
              <w:fldChar w:fldCharType="begin"/>
            </w:r>
            <w:r>
              <w:rPr>
                <w:noProof/>
                <w:webHidden/>
              </w:rPr>
              <w:instrText xml:space="preserve"> PAGEREF _Toc93992305 \h </w:instrText>
            </w:r>
            <w:r>
              <w:rPr>
                <w:noProof/>
                <w:webHidden/>
              </w:rPr>
            </w:r>
            <w:r>
              <w:rPr>
                <w:noProof/>
                <w:webHidden/>
              </w:rPr>
              <w:fldChar w:fldCharType="separate"/>
            </w:r>
            <w:r>
              <w:rPr>
                <w:noProof/>
                <w:webHidden/>
              </w:rPr>
              <w:t>5</w:t>
            </w:r>
            <w:r>
              <w:rPr>
                <w:noProof/>
                <w:webHidden/>
              </w:rPr>
              <w:fldChar w:fldCharType="end"/>
            </w:r>
          </w:hyperlink>
        </w:p>
        <w:p w:rsidR="00197631" w:rsidRDefault="00197631" w14:paraId="0565A81C" w14:textId="3A1A7B04">
          <w:pPr>
            <w:pStyle w:val="Verzeichnis3"/>
            <w:tabs>
              <w:tab w:val="right" w:leader="dot" w:pos="9628"/>
            </w:tabs>
            <w:rPr>
              <w:noProof/>
              <w:color w:val="auto"/>
              <w:szCs w:val="22"/>
              <w:lang w:val="de-AT" w:eastAsia="de-AT"/>
            </w:rPr>
          </w:pPr>
          <w:hyperlink w:history="1" w:anchor="_Toc93992306">
            <w:r w:rsidRPr="00751881">
              <w:rPr>
                <w:rStyle w:val="Hyperlink"/>
                <w:noProof/>
                <w:lang w:val="de-AT"/>
              </w:rPr>
              <w:t>Verfahrensbeschreibung</w:t>
            </w:r>
            <w:r>
              <w:rPr>
                <w:noProof/>
                <w:webHidden/>
              </w:rPr>
              <w:tab/>
            </w:r>
            <w:r>
              <w:rPr>
                <w:noProof/>
                <w:webHidden/>
              </w:rPr>
              <w:fldChar w:fldCharType="begin"/>
            </w:r>
            <w:r>
              <w:rPr>
                <w:noProof/>
                <w:webHidden/>
              </w:rPr>
              <w:instrText xml:space="preserve"> PAGEREF _Toc93992306 \h </w:instrText>
            </w:r>
            <w:r>
              <w:rPr>
                <w:noProof/>
                <w:webHidden/>
              </w:rPr>
            </w:r>
            <w:r>
              <w:rPr>
                <w:noProof/>
                <w:webHidden/>
              </w:rPr>
              <w:fldChar w:fldCharType="separate"/>
            </w:r>
            <w:r>
              <w:rPr>
                <w:noProof/>
                <w:webHidden/>
              </w:rPr>
              <w:t>5</w:t>
            </w:r>
            <w:r>
              <w:rPr>
                <w:noProof/>
                <w:webHidden/>
              </w:rPr>
              <w:fldChar w:fldCharType="end"/>
            </w:r>
          </w:hyperlink>
        </w:p>
        <w:p w:rsidR="00197631" w:rsidRDefault="00197631" w14:paraId="27EEF392" w14:textId="34BEBBBE">
          <w:pPr>
            <w:pStyle w:val="Verzeichnis3"/>
            <w:tabs>
              <w:tab w:val="right" w:leader="dot" w:pos="9628"/>
            </w:tabs>
            <w:rPr>
              <w:noProof/>
              <w:color w:val="auto"/>
              <w:szCs w:val="22"/>
              <w:lang w:val="de-AT" w:eastAsia="de-AT"/>
            </w:rPr>
          </w:pPr>
          <w:hyperlink w:history="1" w:anchor="_Toc93992307">
            <w:r w:rsidRPr="00751881">
              <w:rPr>
                <w:rStyle w:val="Hyperlink"/>
                <w:noProof/>
                <w:lang w:val="de-AT"/>
              </w:rPr>
              <w:t>Bewertung</w:t>
            </w:r>
            <w:r>
              <w:rPr>
                <w:noProof/>
                <w:webHidden/>
              </w:rPr>
              <w:tab/>
            </w:r>
            <w:r>
              <w:rPr>
                <w:noProof/>
                <w:webHidden/>
              </w:rPr>
              <w:fldChar w:fldCharType="begin"/>
            </w:r>
            <w:r>
              <w:rPr>
                <w:noProof/>
                <w:webHidden/>
              </w:rPr>
              <w:instrText xml:space="preserve"> PAGEREF _Toc93992307 \h </w:instrText>
            </w:r>
            <w:r>
              <w:rPr>
                <w:noProof/>
                <w:webHidden/>
              </w:rPr>
            </w:r>
            <w:r>
              <w:rPr>
                <w:noProof/>
                <w:webHidden/>
              </w:rPr>
              <w:fldChar w:fldCharType="separate"/>
            </w:r>
            <w:r>
              <w:rPr>
                <w:noProof/>
                <w:webHidden/>
              </w:rPr>
              <w:t>6</w:t>
            </w:r>
            <w:r>
              <w:rPr>
                <w:noProof/>
                <w:webHidden/>
              </w:rPr>
              <w:fldChar w:fldCharType="end"/>
            </w:r>
          </w:hyperlink>
        </w:p>
        <w:p w:rsidR="00197631" w:rsidRDefault="00197631" w14:paraId="1502E0C3" w14:textId="36951294">
          <w:pPr>
            <w:pStyle w:val="Verzeichnis1"/>
            <w:tabs>
              <w:tab w:val="right" w:leader="dot" w:pos="9628"/>
            </w:tabs>
            <w:rPr>
              <w:noProof/>
              <w:color w:val="auto"/>
              <w:szCs w:val="22"/>
              <w:lang w:val="de-AT" w:eastAsia="de-AT"/>
            </w:rPr>
          </w:pPr>
          <w:hyperlink w:history="1" w:anchor="_Toc93992308">
            <w:r w:rsidRPr="00751881">
              <w:rPr>
                <w:rStyle w:val="Hyperlink"/>
                <w:noProof/>
              </w:rPr>
              <w:t>6.3 Analysetechniken</w:t>
            </w:r>
            <w:r>
              <w:rPr>
                <w:noProof/>
                <w:webHidden/>
              </w:rPr>
              <w:tab/>
            </w:r>
            <w:r>
              <w:rPr>
                <w:noProof/>
                <w:webHidden/>
              </w:rPr>
              <w:fldChar w:fldCharType="begin"/>
            </w:r>
            <w:r>
              <w:rPr>
                <w:noProof/>
                <w:webHidden/>
              </w:rPr>
              <w:instrText xml:space="preserve"> PAGEREF _Toc93992308 \h </w:instrText>
            </w:r>
            <w:r>
              <w:rPr>
                <w:noProof/>
                <w:webHidden/>
              </w:rPr>
            </w:r>
            <w:r>
              <w:rPr>
                <w:noProof/>
                <w:webHidden/>
              </w:rPr>
              <w:fldChar w:fldCharType="separate"/>
            </w:r>
            <w:r>
              <w:rPr>
                <w:noProof/>
                <w:webHidden/>
              </w:rPr>
              <w:t>6</w:t>
            </w:r>
            <w:r>
              <w:rPr>
                <w:noProof/>
                <w:webHidden/>
              </w:rPr>
              <w:fldChar w:fldCharType="end"/>
            </w:r>
          </w:hyperlink>
        </w:p>
        <w:p w:rsidR="00197631" w:rsidRDefault="00197631" w14:paraId="2A755F93" w14:textId="25BD1078">
          <w:pPr>
            <w:pStyle w:val="Verzeichnis2"/>
            <w:tabs>
              <w:tab w:val="right" w:leader="dot" w:pos="9628"/>
            </w:tabs>
            <w:rPr>
              <w:noProof/>
              <w:color w:val="auto"/>
              <w:szCs w:val="22"/>
              <w:lang w:val="de-AT" w:eastAsia="de-AT"/>
            </w:rPr>
          </w:pPr>
          <w:hyperlink w:history="1" w:anchor="_Toc93992309">
            <w:r w:rsidRPr="00751881">
              <w:rPr>
                <w:rStyle w:val="Hyperlink"/>
                <w:noProof/>
              </w:rPr>
              <w:t>6.3.3 Fehlermöglichkeits- und Einflussanalyse</w:t>
            </w:r>
            <w:r>
              <w:rPr>
                <w:noProof/>
                <w:webHidden/>
              </w:rPr>
              <w:tab/>
            </w:r>
            <w:r>
              <w:rPr>
                <w:noProof/>
                <w:webHidden/>
              </w:rPr>
              <w:fldChar w:fldCharType="begin"/>
            </w:r>
            <w:r>
              <w:rPr>
                <w:noProof/>
                <w:webHidden/>
              </w:rPr>
              <w:instrText xml:space="preserve"> PAGEREF _Toc93992309 \h </w:instrText>
            </w:r>
            <w:r>
              <w:rPr>
                <w:noProof/>
                <w:webHidden/>
              </w:rPr>
            </w:r>
            <w:r>
              <w:rPr>
                <w:noProof/>
                <w:webHidden/>
              </w:rPr>
              <w:fldChar w:fldCharType="separate"/>
            </w:r>
            <w:r>
              <w:rPr>
                <w:noProof/>
                <w:webHidden/>
              </w:rPr>
              <w:t>6</w:t>
            </w:r>
            <w:r>
              <w:rPr>
                <w:noProof/>
                <w:webHidden/>
              </w:rPr>
              <w:fldChar w:fldCharType="end"/>
            </w:r>
          </w:hyperlink>
        </w:p>
        <w:p w:rsidR="00197631" w:rsidRDefault="00197631" w14:paraId="73E04FDC" w14:textId="44277FBB">
          <w:pPr>
            <w:pStyle w:val="Verzeichnis3"/>
            <w:tabs>
              <w:tab w:val="right" w:leader="dot" w:pos="9628"/>
            </w:tabs>
            <w:rPr>
              <w:noProof/>
              <w:color w:val="auto"/>
              <w:szCs w:val="22"/>
              <w:lang w:val="de-AT" w:eastAsia="de-AT"/>
            </w:rPr>
          </w:pPr>
          <w:hyperlink w:history="1" w:anchor="_Toc93992310">
            <w:r w:rsidRPr="00751881">
              <w:rPr>
                <w:rStyle w:val="Hyperlink"/>
                <w:noProof/>
                <w:lang w:val="de-AT"/>
              </w:rPr>
              <w:t>Ablauf des Verfahrens</w:t>
            </w:r>
            <w:r w:rsidRPr="00751881">
              <w:rPr>
                <w:rStyle w:val="Hyperlink"/>
                <w:noProof/>
              </w:rPr>
              <w:t>:</w:t>
            </w:r>
            <w:r>
              <w:rPr>
                <w:noProof/>
                <w:webHidden/>
              </w:rPr>
              <w:tab/>
            </w:r>
            <w:r>
              <w:rPr>
                <w:noProof/>
                <w:webHidden/>
              </w:rPr>
              <w:fldChar w:fldCharType="begin"/>
            </w:r>
            <w:r>
              <w:rPr>
                <w:noProof/>
                <w:webHidden/>
              </w:rPr>
              <w:instrText xml:space="preserve"> PAGEREF _Toc93992310 \h </w:instrText>
            </w:r>
            <w:r>
              <w:rPr>
                <w:noProof/>
                <w:webHidden/>
              </w:rPr>
            </w:r>
            <w:r>
              <w:rPr>
                <w:noProof/>
                <w:webHidden/>
              </w:rPr>
              <w:fldChar w:fldCharType="separate"/>
            </w:r>
            <w:r>
              <w:rPr>
                <w:noProof/>
                <w:webHidden/>
              </w:rPr>
              <w:t>7</w:t>
            </w:r>
            <w:r>
              <w:rPr>
                <w:noProof/>
                <w:webHidden/>
              </w:rPr>
              <w:fldChar w:fldCharType="end"/>
            </w:r>
          </w:hyperlink>
        </w:p>
        <w:p w:rsidR="00197631" w:rsidRDefault="00197631" w14:paraId="7F64935E" w14:textId="438A929D">
          <w:pPr>
            <w:pStyle w:val="Verzeichnis3"/>
            <w:tabs>
              <w:tab w:val="right" w:leader="dot" w:pos="9628"/>
            </w:tabs>
            <w:rPr>
              <w:noProof/>
              <w:color w:val="auto"/>
              <w:szCs w:val="22"/>
              <w:lang w:val="de-AT" w:eastAsia="de-AT"/>
            </w:rPr>
          </w:pPr>
          <w:hyperlink w:history="1" w:anchor="_Toc93992311">
            <w:r w:rsidRPr="00751881">
              <w:rPr>
                <w:rStyle w:val="Hyperlink"/>
                <w:noProof/>
                <w:lang w:val="de-AT"/>
              </w:rPr>
              <w:t>Bewertung</w:t>
            </w:r>
            <w:r>
              <w:rPr>
                <w:noProof/>
                <w:webHidden/>
              </w:rPr>
              <w:tab/>
            </w:r>
            <w:r>
              <w:rPr>
                <w:noProof/>
                <w:webHidden/>
              </w:rPr>
              <w:fldChar w:fldCharType="begin"/>
            </w:r>
            <w:r>
              <w:rPr>
                <w:noProof/>
                <w:webHidden/>
              </w:rPr>
              <w:instrText xml:space="preserve"> PAGEREF _Toc93992311 \h </w:instrText>
            </w:r>
            <w:r>
              <w:rPr>
                <w:noProof/>
                <w:webHidden/>
              </w:rPr>
            </w:r>
            <w:r>
              <w:rPr>
                <w:noProof/>
                <w:webHidden/>
              </w:rPr>
              <w:fldChar w:fldCharType="separate"/>
            </w:r>
            <w:r>
              <w:rPr>
                <w:noProof/>
                <w:webHidden/>
              </w:rPr>
              <w:t>8</w:t>
            </w:r>
            <w:r>
              <w:rPr>
                <w:noProof/>
                <w:webHidden/>
              </w:rPr>
              <w:fldChar w:fldCharType="end"/>
            </w:r>
          </w:hyperlink>
        </w:p>
        <w:p w:rsidR="00197631" w:rsidRDefault="00197631" w14:paraId="50768571" w14:textId="76B36B04">
          <w:pPr>
            <w:pStyle w:val="Verzeichnis2"/>
            <w:tabs>
              <w:tab w:val="right" w:leader="dot" w:pos="9628"/>
            </w:tabs>
            <w:rPr>
              <w:noProof/>
              <w:color w:val="auto"/>
              <w:szCs w:val="22"/>
              <w:lang w:val="de-AT" w:eastAsia="de-AT"/>
            </w:rPr>
          </w:pPr>
          <w:hyperlink w:history="1" w:anchor="_Toc93992312">
            <w:r w:rsidRPr="00751881">
              <w:rPr>
                <w:rStyle w:val="Hyperlink"/>
                <w:noProof/>
              </w:rPr>
              <w:t>6.3.4 SWOT-Analyse</w:t>
            </w:r>
            <w:r>
              <w:rPr>
                <w:noProof/>
                <w:webHidden/>
              </w:rPr>
              <w:tab/>
            </w:r>
            <w:r>
              <w:rPr>
                <w:noProof/>
                <w:webHidden/>
              </w:rPr>
              <w:fldChar w:fldCharType="begin"/>
            </w:r>
            <w:r>
              <w:rPr>
                <w:noProof/>
                <w:webHidden/>
              </w:rPr>
              <w:instrText xml:space="preserve"> PAGEREF _Toc93992312 \h </w:instrText>
            </w:r>
            <w:r>
              <w:rPr>
                <w:noProof/>
                <w:webHidden/>
              </w:rPr>
            </w:r>
            <w:r>
              <w:rPr>
                <w:noProof/>
                <w:webHidden/>
              </w:rPr>
              <w:fldChar w:fldCharType="separate"/>
            </w:r>
            <w:r>
              <w:rPr>
                <w:noProof/>
                <w:webHidden/>
              </w:rPr>
              <w:t>8</w:t>
            </w:r>
            <w:r>
              <w:rPr>
                <w:noProof/>
                <w:webHidden/>
              </w:rPr>
              <w:fldChar w:fldCharType="end"/>
            </w:r>
          </w:hyperlink>
        </w:p>
        <w:p w:rsidR="00197631" w:rsidRDefault="00197631" w14:paraId="6DEA2979" w14:textId="6767CAFB">
          <w:pPr>
            <w:pStyle w:val="Verzeichnis3"/>
            <w:tabs>
              <w:tab w:val="right" w:leader="dot" w:pos="9628"/>
            </w:tabs>
            <w:rPr>
              <w:noProof/>
              <w:color w:val="auto"/>
              <w:szCs w:val="22"/>
              <w:lang w:val="de-AT" w:eastAsia="de-AT"/>
            </w:rPr>
          </w:pPr>
          <w:hyperlink w:history="1" w:anchor="_Toc93992313">
            <w:r w:rsidRPr="00751881">
              <w:rPr>
                <w:rStyle w:val="Hyperlink"/>
                <w:noProof/>
                <w:lang w:val="de-AT"/>
              </w:rPr>
              <w:t>Anwendung</w:t>
            </w:r>
            <w:r>
              <w:rPr>
                <w:noProof/>
                <w:webHidden/>
              </w:rPr>
              <w:tab/>
            </w:r>
            <w:r>
              <w:rPr>
                <w:noProof/>
                <w:webHidden/>
              </w:rPr>
              <w:fldChar w:fldCharType="begin"/>
            </w:r>
            <w:r>
              <w:rPr>
                <w:noProof/>
                <w:webHidden/>
              </w:rPr>
              <w:instrText xml:space="preserve"> PAGEREF _Toc93992313 \h </w:instrText>
            </w:r>
            <w:r>
              <w:rPr>
                <w:noProof/>
                <w:webHidden/>
              </w:rPr>
            </w:r>
            <w:r>
              <w:rPr>
                <w:noProof/>
                <w:webHidden/>
              </w:rPr>
              <w:fldChar w:fldCharType="separate"/>
            </w:r>
            <w:r>
              <w:rPr>
                <w:noProof/>
                <w:webHidden/>
              </w:rPr>
              <w:t>8</w:t>
            </w:r>
            <w:r>
              <w:rPr>
                <w:noProof/>
                <w:webHidden/>
              </w:rPr>
              <w:fldChar w:fldCharType="end"/>
            </w:r>
          </w:hyperlink>
        </w:p>
        <w:p w:rsidR="00197631" w:rsidRDefault="00197631" w14:paraId="4B45F69A" w14:textId="716EBD47">
          <w:pPr>
            <w:pStyle w:val="Verzeichnis3"/>
            <w:tabs>
              <w:tab w:val="right" w:leader="dot" w:pos="9628"/>
            </w:tabs>
            <w:rPr>
              <w:noProof/>
              <w:color w:val="auto"/>
              <w:szCs w:val="22"/>
              <w:lang w:val="de-AT" w:eastAsia="de-AT"/>
            </w:rPr>
          </w:pPr>
          <w:hyperlink w:history="1" w:anchor="_Toc93992314">
            <w:r w:rsidRPr="00751881">
              <w:rPr>
                <w:rStyle w:val="Hyperlink"/>
                <w:noProof/>
                <w:lang w:val="de-AT"/>
              </w:rPr>
              <w:t>Verfahren</w:t>
            </w:r>
            <w:r>
              <w:rPr>
                <w:noProof/>
                <w:webHidden/>
              </w:rPr>
              <w:tab/>
            </w:r>
            <w:r>
              <w:rPr>
                <w:noProof/>
                <w:webHidden/>
              </w:rPr>
              <w:fldChar w:fldCharType="begin"/>
            </w:r>
            <w:r>
              <w:rPr>
                <w:noProof/>
                <w:webHidden/>
              </w:rPr>
              <w:instrText xml:space="preserve"> PAGEREF _Toc93992314 \h </w:instrText>
            </w:r>
            <w:r>
              <w:rPr>
                <w:noProof/>
                <w:webHidden/>
              </w:rPr>
            </w:r>
            <w:r>
              <w:rPr>
                <w:noProof/>
                <w:webHidden/>
              </w:rPr>
              <w:fldChar w:fldCharType="separate"/>
            </w:r>
            <w:r>
              <w:rPr>
                <w:noProof/>
                <w:webHidden/>
              </w:rPr>
              <w:t>8</w:t>
            </w:r>
            <w:r>
              <w:rPr>
                <w:noProof/>
                <w:webHidden/>
              </w:rPr>
              <w:fldChar w:fldCharType="end"/>
            </w:r>
          </w:hyperlink>
        </w:p>
        <w:p w:rsidR="00197631" w:rsidRDefault="00197631" w14:paraId="56123E4C" w14:textId="474295B5">
          <w:pPr>
            <w:pStyle w:val="Verzeichnis3"/>
            <w:tabs>
              <w:tab w:val="right" w:leader="dot" w:pos="9628"/>
            </w:tabs>
            <w:rPr>
              <w:noProof/>
              <w:color w:val="auto"/>
              <w:szCs w:val="22"/>
              <w:lang w:val="de-AT" w:eastAsia="de-AT"/>
            </w:rPr>
          </w:pPr>
          <w:hyperlink w:history="1" w:anchor="_Toc93992315">
            <w:r w:rsidRPr="00751881">
              <w:rPr>
                <w:rStyle w:val="Hyperlink"/>
                <w:noProof/>
              </w:rPr>
              <w:t>Auswertung</w:t>
            </w:r>
            <w:r>
              <w:rPr>
                <w:noProof/>
                <w:webHidden/>
              </w:rPr>
              <w:tab/>
            </w:r>
            <w:r>
              <w:rPr>
                <w:noProof/>
                <w:webHidden/>
              </w:rPr>
              <w:fldChar w:fldCharType="begin"/>
            </w:r>
            <w:r>
              <w:rPr>
                <w:noProof/>
                <w:webHidden/>
              </w:rPr>
              <w:instrText xml:space="preserve"> PAGEREF _Toc93992315 \h </w:instrText>
            </w:r>
            <w:r>
              <w:rPr>
                <w:noProof/>
                <w:webHidden/>
              </w:rPr>
            </w:r>
            <w:r>
              <w:rPr>
                <w:noProof/>
                <w:webHidden/>
              </w:rPr>
              <w:fldChar w:fldCharType="separate"/>
            </w:r>
            <w:r>
              <w:rPr>
                <w:noProof/>
                <w:webHidden/>
              </w:rPr>
              <w:t>9</w:t>
            </w:r>
            <w:r>
              <w:rPr>
                <w:noProof/>
                <w:webHidden/>
              </w:rPr>
              <w:fldChar w:fldCharType="end"/>
            </w:r>
          </w:hyperlink>
        </w:p>
        <w:p w:rsidR="008D0826" w:rsidP="005F2883" w:rsidRDefault="008D0826" w14:paraId="22CB4E0C" w14:textId="14ECC6F9">
          <w:r>
            <w:fldChar w:fldCharType="end"/>
          </w:r>
        </w:p>
      </w:sdtContent>
    </w:sdt>
    <w:p w:rsidR="000B7019" w:rsidP="7C8D9BA7" w:rsidRDefault="000B7019" w14:paraId="4ADFDA77" w14:noSpellErr="1" w14:textId="53E6B0F2">
      <w:pPr>
        <w:pStyle w:val="Standard"/>
        <w:rPr>
          <w:color w:val="000000" w:themeColor="background1" w:themeTint="FF" w:themeShade="FF"/>
          <w:sz w:val="22"/>
          <w:szCs w:val="22"/>
        </w:rPr>
      </w:pPr>
    </w:p>
    <w:p w:rsidRPr="00641488" w:rsidR="00F06C4C" w:rsidRDefault="00F06C4C" w14:paraId="4214C974" w14:textId="77777777">
      <w:pPr>
        <w:rPr>
          <w:lang w:val="de-AT"/>
        </w:rPr>
      </w:pPr>
      <w:r w:rsidRPr="00641488">
        <w:rPr>
          <w:lang w:val="de-AT"/>
        </w:rPr>
        <w:br w:type="page"/>
      </w:r>
    </w:p>
    <w:p w:rsidRPr="006D678F" w:rsidR="001C1BF2" w:rsidP="006D678F" w:rsidRDefault="00D7369E" w14:paraId="473B02F9" w14:textId="5C155736">
      <w:pPr>
        <w:pStyle w:val="berschrift1"/>
        <w:rPr>
          <w:rStyle w:val="normaltextrun"/>
        </w:rPr>
      </w:pPr>
      <w:bookmarkStart w:name="_Toc93992297" w:id="2"/>
      <w:r w:rsidRPr="006D678F">
        <w:rPr>
          <w:rStyle w:val="normaltextrun"/>
        </w:rPr>
        <w:lastRenderedPageBreak/>
        <w:t xml:space="preserve">6.2 </w:t>
      </w:r>
      <w:r w:rsidRPr="006D678F" w:rsidR="001C1BF2">
        <w:rPr>
          <w:rStyle w:val="normaltextrun"/>
        </w:rPr>
        <w:t>Dokumentations</w:t>
      </w:r>
      <w:r w:rsidRPr="006D678F" w:rsidR="00EA3A5D">
        <w:rPr>
          <w:rStyle w:val="normaltextrun"/>
        </w:rPr>
        <w:t>techniken</w:t>
      </w:r>
      <w:bookmarkEnd w:id="2"/>
    </w:p>
    <w:p w:rsidRPr="006D678F" w:rsidR="00A45225" w:rsidP="006D678F" w:rsidRDefault="00A45225" w14:paraId="463DFB5A" w14:textId="48C84CE7">
      <w:pPr>
        <w:pStyle w:val="berschrift2"/>
        <w:rPr>
          <w:rStyle w:val="normaltextrun"/>
        </w:rPr>
      </w:pPr>
      <w:bookmarkStart w:name="_Toc93992298" w:id="3"/>
      <w:r w:rsidRPr="006D678F">
        <w:rPr>
          <w:rStyle w:val="normaltextrun"/>
        </w:rPr>
        <w:t>6.2.4 Prozessmodelle</w:t>
      </w:r>
      <w:bookmarkEnd w:id="3"/>
      <w:r w:rsidRPr="006D678F">
        <w:rPr>
          <w:rStyle w:val="normaltextrun"/>
        </w:rPr>
        <w:t xml:space="preserve"> </w:t>
      </w:r>
    </w:p>
    <w:p w:rsidR="00A45225" w:rsidP="005F2883" w:rsidRDefault="00A45225" w14:paraId="0D4129FC" w14:textId="6F196C69">
      <w:r>
        <w:t xml:space="preserve">Sie sind vereinfachte Abbildungen von Prozessen, welche chronologisch-sachlogische Abfolge von Funktionen darstellen. Je </w:t>
      </w:r>
      <w:r w:rsidRPr="2F85D10F">
        <w:rPr>
          <w:b/>
          <w:bCs/>
        </w:rPr>
        <w:t>Detaillierungsgrad</w:t>
      </w:r>
      <w:r>
        <w:t xml:space="preserve"> werden Prozessmodelle</w:t>
      </w:r>
      <w:r w:rsidR="7381743D">
        <w:t xml:space="preserve"> in</w:t>
      </w:r>
      <w:r>
        <w:t xml:space="preserve"> unterschiedlich</w:t>
      </w:r>
      <w:r w:rsidR="57A71D07">
        <w:t>en Umfang</w:t>
      </w:r>
      <w:r>
        <w:t xml:space="preserve"> modelliert</w:t>
      </w:r>
      <w:r w:rsidR="02EF8A9A">
        <w:t xml:space="preserve">. Es können wegen </w:t>
      </w:r>
      <w:r>
        <w:t xml:space="preserve">der </w:t>
      </w:r>
      <w:r w:rsidRPr="2F85D10F">
        <w:rPr>
          <w:b/>
          <w:bCs/>
        </w:rPr>
        <w:t>Komplexität</w:t>
      </w:r>
      <w:r>
        <w:t xml:space="preserve"> können meist nicht </w:t>
      </w:r>
      <w:r w:rsidR="7818D816">
        <w:t xml:space="preserve">alle </w:t>
      </w:r>
      <w:r>
        <w:t xml:space="preserve">Prozesse </w:t>
      </w:r>
      <w:r w:rsidR="2E738709">
        <w:t xml:space="preserve">auf einmal </w:t>
      </w:r>
      <w:r>
        <w:t xml:space="preserve">dargestellt. Dadurch wird es über verschiedene </w:t>
      </w:r>
      <w:r w:rsidRPr="2F85D10F">
        <w:rPr>
          <w:b/>
          <w:bCs/>
        </w:rPr>
        <w:t>Beschreibungsebenen (Level)</w:t>
      </w:r>
      <w:r>
        <w:t xml:space="preserve"> abgebildet. Hierbei beginnt man mit einer Auflistung der Hauptaufgaben, welche dann durch Detailmodelle verfeinert</w:t>
      </w:r>
      <w:r w:rsidR="365C5458">
        <w:t xml:space="preserve"> werden</w:t>
      </w:r>
      <w:r>
        <w:t xml:space="preserve">. </w:t>
      </w:r>
      <w:r w:rsidR="71AB5CFA">
        <w:t xml:space="preserve">Der </w:t>
      </w:r>
      <w:r>
        <w:t>Detaillierungsgrad</w:t>
      </w:r>
      <w:r w:rsidR="3195E570">
        <w:t xml:space="preserve"> </w:t>
      </w:r>
      <w:r w:rsidR="365F9DEF">
        <w:t>gibt</w:t>
      </w:r>
      <w:r w:rsidR="44DF5D8D">
        <w:t xml:space="preserve"> </w:t>
      </w:r>
      <w:r w:rsidR="3195E570">
        <w:t>d</w:t>
      </w:r>
      <w:r>
        <w:t>ie Anzahl der Level</w:t>
      </w:r>
      <w:r w:rsidR="5E6BE645">
        <w:t xml:space="preserve"> an</w:t>
      </w:r>
      <w:r>
        <w:t xml:space="preserve">. Auf jeder Beschreibungsebene kann ein unterschiedlicher Prozessmodelltyp verwendet werden. </w:t>
      </w:r>
    </w:p>
    <w:p w:rsidRPr="008979A3" w:rsidR="00A45225" w:rsidP="005F2883" w:rsidRDefault="00A45225" w14:paraId="17F45D00" w14:textId="784271FD">
      <w:pPr>
        <w:rPr>
          <w:u w:val="single"/>
        </w:rPr>
      </w:pPr>
      <w:r w:rsidRPr="008436BD">
        <w:t xml:space="preserve">Mit </w:t>
      </w:r>
      <w:r>
        <w:t>einem</w:t>
      </w:r>
      <w:r w:rsidRPr="008436BD">
        <w:t xml:space="preserve"> Prozessmodellen können Abläufe anschaulich und eindeutig dokumentiert werden. Sie </w:t>
      </w:r>
      <w:r>
        <w:t xml:space="preserve">werden in </w:t>
      </w:r>
      <w:r w:rsidRPr="008436BD">
        <w:t>Organisationsprojekte</w:t>
      </w:r>
      <w:r>
        <w:t>n und</w:t>
      </w:r>
      <w:r w:rsidRPr="008436BD">
        <w:t xml:space="preserve"> auch </w:t>
      </w:r>
      <w:r>
        <w:t>in</w:t>
      </w:r>
      <w:r w:rsidRPr="008436BD">
        <w:t xml:space="preserve"> alltägliche</w:t>
      </w:r>
      <w:r>
        <w:t>r</w:t>
      </w:r>
      <w:r w:rsidRPr="008436BD">
        <w:t xml:space="preserve"> Arbeit genutzt</w:t>
      </w:r>
      <w:r>
        <w:t xml:space="preserve">. </w:t>
      </w:r>
      <w:r w:rsidRPr="008979A3">
        <w:rPr>
          <w:u w:val="single"/>
        </w:rPr>
        <w:t>Verwendung</w:t>
      </w:r>
    </w:p>
    <w:p w:rsidRPr="008B5716" w:rsidR="00A45225" w:rsidP="008B5716" w:rsidRDefault="00A45225" w14:paraId="14A0822C" w14:textId="52B27B7F">
      <w:pPr>
        <w:pStyle w:val="points"/>
      </w:pPr>
      <w:r>
        <w:t xml:space="preserve">als Dokumentationsform für Abläufe </w:t>
      </w:r>
    </w:p>
    <w:p w:rsidRPr="008B5716" w:rsidR="00A45225" w:rsidP="008B5716" w:rsidRDefault="00A45225" w14:paraId="6CAE9C29" w14:textId="77777777">
      <w:pPr>
        <w:pStyle w:val="points"/>
      </w:pPr>
      <w:r w:rsidRPr="008B5716">
        <w:t xml:space="preserve">für Vermittlung von Verständnis über Tätigkeiten, Funktionen, Rollen und Schnittstellen für die Erhöhung der Transparenz von Abläufen innerhalb und außerhalb der Organisation </w:t>
      </w:r>
    </w:p>
    <w:p w:rsidRPr="008B5716" w:rsidR="00A45225" w:rsidP="008B5716" w:rsidRDefault="00A45225" w14:paraId="01A9CA5C" w14:textId="77777777">
      <w:pPr>
        <w:pStyle w:val="points"/>
      </w:pPr>
      <w:r w:rsidRPr="008B5716">
        <w:t>Basis für Aktionen wie Schwachstellenanalysen oder Optimierung organisatorischer Abläufe (Risikominimierung und Korruptionsprävention)</w:t>
      </w:r>
    </w:p>
    <w:p w:rsidRPr="008B5716" w:rsidR="00A45225" w:rsidP="008B5716" w:rsidRDefault="00A45225" w14:paraId="69C4C977" w14:textId="77777777">
      <w:pPr>
        <w:pStyle w:val="points"/>
      </w:pPr>
      <w:r w:rsidRPr="008B5716">
        <w:t>für Softwareentwicklung sind Prozessmodelle wichtig für Simulationen von Veränderungen</w:t>
      </w:r>
    </w:p>
    <w:p w:rsidRPr="008B5716" w:rsidR="00A45225" w:rsidP="008B5716" w:rsidRDefault="00A45225" w14:paraId="3D71D437" w14:textId="77777777">
      <w:pPr>
        <w:pStyle w:val="points"/>
      </w:pPr>
      <w:r w:rsidRPr="008B5716">
        <w:t xml:space="preserve">für die Entwicklung und die Einführung </w:t>
      </w:r>
    </w:p>
    <w:p w:rsidRPr="008B5716" w:rsidR="00A45225" w:rsidP="008B5716" w:rsidRDefault="00A45225" w14:paraId="52E71C31" w14:textId="77777777">
      <w:pPr>
        <w:pStyle w:val="points"/>
      </w:pPr>
      <w:r w:rsidRPr="008B5716">
        <w:t>Schulung von Nutzern neuer Systeme</w:t>
      </w:r>
    </w:p>
    <w:p w:rsidR="00A45225" w:rsidP="005F2883" w:rsidRDefault="00A45225" w14:paraId="07317851" w14:textId="77777777">
      <w:r>
        <w:t xml:space="preserve">Für die </w:t>
      </w:r>
      <w:r w:rsidRPr="008436BD">
        <w:t xml:space="preserve">Einheitlichkeit der Prozessmodelle </w:t>
      </w:r>
      <w:r>
        <w:t xml:space="preserve">gibt es </w:t>
      </w:r>
      <w:r w:rsidRPr="008436BD">
        <w:t xml:space="preserve">eine standardisierte Beschreibungssprache </w:t>
      </w:r>
      <w:r>
        <w:t xml:space="preserve">der </w:t>
      </w:r>
      <w:r w:rsidRPr="008436BD">
        <w:t xml:space="preserve">Modellierung </w:t>
      </w:r>
      <w:r>
        <w:t xml:space="preserve">in </w:t>
      </w:r>
      <w:r w:rsidRPr="008436BD">
        <w:t>Symbolen (Notation)</w:t>
      </w:r>
      <w:r>
        <w:t>. Die Symbole variieren.</w:t>
      </w:r>
    </w:p>
    <w:tbl>
      <w:tblPr>
        <w:tblStyle w:val="Gitternetztabelle1hell"/>
        <w:tblW w:w="9634" w:type="dxa"/>
        <w:tblLook w:val="04A0" w:firstRow="1" w:lastRow="0" w:firstColumn="1" w:lastColumn="0" w:noHBand="0" w:noVBand="1"/>
      </w:tblPr>
      <w:tblGrid>
        <w:gridCol w:w="2997"/>
        <w:gridCol w:w="1446"/>
        <w:gridCol w:w="5191"/>
      </w:tblGrid>
      <w:tr w:rsidR="00A45225" w:rsidTr="000255FD" w14:paraId="7A7A3C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vAlign w:val="center"/>
          </w:tcPr>
          <w:p w:rsidR="00A45225" w:rsidP="005F2883" w:rsidRDefault="00A45225" w14:paraId="0FE18037" w14:textId="77777777">
            <w:r>
              <w:t>Bezeichnung</w:t>
            </w:r>
          </w:p>
        </w:tc>
        <w:tc>
          <w:tcPr>
            <w:tcW w:w="1446" w:type="dxa"/>
            <w:vAlign w:val="center"/>
          </w:tcPr>
          <w:p w:rsidR="00A45225" w:rsidP="005F2883" w:rsidRDefault="00A45225" w14:paraId="590067B7" w14:textId="77777777">
            <w:pPr>
              <w:cnfStyle w:val="100000000000" w:firstRow="1" w:lastRow="0" w:firstColumn="0" w:lastColumn="0" w:oddVBand="0" w:evenVBand="0" w:oddHBand="0" w:evenHBand="0" w:firstRowFirstColumn="0" w:firstRowLastColumn="0" w:lastRowFirstColumn="0" w:lastRowLastColumn="0"/>
            </w:pPr>
            <w:r>
              <w:t>Symbol</w:t>
            </w:r>
          </w:p>
        </w:tc>
        <w:tc>
          <w:tcPr>
            <w:tcW w:w="5191" w:type="dxa"/>
            <w:vAlign w:val="center"/>
          </w:tcPr>
          <w:p w:rsidR="00A45225" w:rsidP="005F2883" w:rsidRDefault="00A45225" w14:paraId="7F97B7FC" w14:textId="77777777">
            <w:pPr>
              <w:cnfStyle w:val="100000000000" w:firstRow="1" w:lastRow="0" w:firstColumn="0" w:lastColumn="0" w:oddVBand="0" w:evenVBand="0" w:oddHBand="0" w:evenHBand="0" w:firstRowFirstColumn="0" w:firstRowLastColumn="0" w:lastRowFirstColumn="0" w:lastRowLastColumn="0"/>
            </w:pPr>
            <w:r>
              <w:t>Beschreibung</w:t>
            </w:r>
          </w:p>
        </w:tc>
      </w:tr>
      <w:tr w:rsidR="00A45225" w:rsidTr="000255FD" w14:paraId="57DF52D6" w14:textId="77777777">
        <w:trPr>
          <w:trHeight w:val="454"/>
        </w:trPr>
        <w:tc>
          <w:tcPr>
            <w:cnfStyle w:val="001000000000" w:firstRow="0" w:lastRow="0" w:firstColumn="1" w:lastColumn="0" w:oddVBand="0" w:evenVBand="0" w:oddHBand="0" w:evenHBand="0" w:firstRowFirstColumn="0" w:firstRowLastColumn="0" w:lastRowFirstColumn="0" w:lastRowLastColumn="0"/>
            <w:tcW w:w="2997" w:type="dxa"/>
            <w:vAlign w:val="center"/>
          </w:tcPr>
          <w:p w:rsidR="00A45225" w:rsidP="00CE3C7B" w:rsidRDefault="00A45225" w14:paraId="3E81209A" w14:textId="77777777">
            <w:pPr>
              <w:spacing w:line="276" w:lineRule="auto"/>
            </w:pPr>
            <w:r>
              <w:t>Startpunkt oder Endpunkt</w:t>
            </w:r>
          </w:p>
        </w:tc>
        <w:tc>
          <w:tcPr>
            <w:tcW w:w="1446" w:type="dxa"/>
            <w:vAlign w:val="center"/>
          </w:tcPr>
          <w:p w:rsidR="00A45225" w:rsidP="00CE3C7B" w:rsidRDefault="00A45225" w14:paraId="7ACC8431" w14:textId="77777777">
            <w:pPr>
              <w:spacing w:line="276"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782E7ED3" wp14:editId="43920577">
                      <wp:extent cx="685800" cy="132138"/>
                      <wp:effectExtent l="0" t="0" r="19050" b="20320"/>
                      <wp:docPr id="1" name="Rechteck: abgerundete Ecken 1"/>
                      <wp:cNvGraphicFramePr/>
                      <a:graphic xmlns:a="http://schemas.openxmlformats.org/drawingml/2006/main">
                        <a:graphicData uri="http://schemas.microsoft.com/office/word/2010/wordprocessingShape">
                          <wps:wsp>
                            <wps:cNvSpPr/>
                            <wps:spPr>
                              <a:xfrm>
                                <a:off x="0" y="0"/>
                                <a:ext cx="685800" cy="132138"/>
                              </a:xfrm>
                              <a:prstGeom prst="roundRect">
                                <a:avLst>
                                  <a:gd name="adj" fmla="val 50000"/>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w14:anchorId="35664B0C">
                    <v:roundrect id="Rechteck: abgerundete Ecken 1" style="width:54pt;height:10.4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758085 [3209]" arcsize=".5" w14:anchorId="21D6FC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">
                      <w10:anchorlock/>
                    </v:roundrect>
                  </w:pict>
                </mc:Fallback>
              </mc:AlternateContent>
            </w:r>
          </w:p>
        </w:tc>
        <w:tc>
          <w:tcPr>
            <w:tcW w:w="5191" w:type="dxa"/>
            <w:vAlign w:val="center"/>
          </w:tcPr>
          <w:p w:rsidR="00A45225" w:rsidP="00CE3C7B" w:rsidRDefault="00A45225" w14:paraId="12F83A40" w14:textId="77777777">
            <w:pPr>
              <w:spacing w:line="276" w:lineRule="auto"/>
              <w:cnfStyle w:val="000000000000" w:firstRow="0" w:lastRow="0" w:firstColumn="0" w:lastColumn="0" w:oddVBand="0" w:evenVBand="0" w:oddHBand="0" w:evenHBand="0" w:firstRowFirstColumn="0" w:firstRowLastColumn="0" w:lastRowFirstColumn="0" w:lastRowLastColumn="0"/>
            </w:pPr>
          </w:p>
        </w:tc>
      </w:tr>
      <w:tr w:rsidR="00A45225" w:rsidTr="000255FD" w14:paraId="354ECBD8" w14:textId="77777777">
        <w:tc>
          <w:tcPr>
            <w:cnfStyle w:val="001000000000" w:firstRow="0" w:lastRow="0" w:firstColumn="1" w:lastColumn="0" w:oddVBand="0" w:evenVBand="0" w:oddHBand="0" w:evenHBand="0" w:firstRowFirstColumn="0" w:firstRowLastColumn="0" w:lastRowFirstColumn="0" w:lastRowLastColumn="0"/>
            <w:tcW w:w="2997" w:type="dxa"/>
            <w:vAlign w:val="center"/>
          </w:tcPr>
          <w:p w:rsidR="00A45225" w:rsidP="00CE3C7B" w:rsidRDefault="00A45225" w14:paraId="2D79AE51" w14:textId="77777777">
            <w:pPr>
              <w:spacing w:line="276" w:lineRule="auto"/>
            </w:pPr>
            <w:r>
              <w:t>Ereignis</w:t>
            </w:r>
          </w:p>
        </w:tc>
        <w:tc>
          <w:tcPr>
            <w:tcW w:w="1446" w:type="dxa"/>
            <w:vAlign w:val="center"/>
          </w:tcPr>
          <w:p w:rsidR="00A45225" w:rsidP="00CE3C7B" w:rsidRDefault="00A45225" w14:paraId="30211359" w14:textId="77777777">
            <w:pPr>
              <w:spacing w:line="276"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4BEAD0E5" wp14:editId="202A9ABA">
                      <wp:extent cx="722671" cy="221533"/>
                      <wp:effectExtent l="0" t="0" r="20320" b="26670"/>
                      <wp:docPr id="7" name="Flussdiagramm: Vorbereitung 7"/>
                      <wp:cNvGraphicFramePr/>
                      <a:graphic xmlns:a="http://schemas.openxmlformats.org/drawingml/2006/main">
                        <a:graphicData uri="http://schemas.microsoft.com/office/word/2010/wordprocessingShape">
                          <wps:wsp>
                            <wps:cNvSpPr/>
                            <wps:spPr>
                              <a:xfrm>
                                <a:off x="0" y="0"/>
                                <a:ext cx="722671" cy="221533"/>
                              </a:xfrm>
                              <a:prstGeom prst="flowChartPreparation">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w14:anchorId="01FDDA5A">
                    <v:shapetype id="_x0000_t117" coordsize="21600,21600" o:spt="117" path="m4353,l17214,r4386,10800l17214,21600r-12861,l,10800xe" w14:anchorId="72F95DDA">
                      <v:stroke joinstyle="miter"/>
                      <v:path textboxrect="4353,0,17214,21600" gradientshapeok="t" o:connecttype="rect"/>
                    </v:shapetype>
                    <v:shape id="Flussdiagramm: Vorbereitung 7" style="width:56.9pt;height:17.45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758085 [3209]" type="#_x0000_t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">
                      <v:stroke joinstyle="round"/>
                      <w10:anchorlock/>
                    </v:shape>
                  </w:pict>
                </mc:Fallback>
              </mc:AlternateContent>
            </w:r>
          </w:p>
        </w:tc>
        <w:tc>
          <w:tcPr>
            <w:tcW w:w="5191" w:type="dxa"/>
            <w:vAlign w:val="center"/>
          </w:tcPr>
          <w:p w:rsidR="00A45225" w:rsidP="00CE3C7B" w:rsidRDefault="00A45225" w14:paraId="7FF00077" w14:textId="77777777">
            <w:pPr>
              <w:spacing w:line="276" w:lineRule="auto"/>
              <w:cnfStyle w:val="000000000000" w:firstRow="0" w:lastRow="0" w:firstColumn="0" w:lastColumn="0" w:oddVBand="0" w:evenVBand="0" w:oddHBand="0" w:evenHBand="0" w:firstRowFirstColumn="0" w:firstRowLastColumn="0" w:lastRowFirstColumn="0" w:lastRowLastColumn="0"/>
            </w:pPr>
            <w:r>
              <w:t>Ereignisse sind zeitpunktbezogene Zustände und haben eine bestimmte Folge</w:t>
            </w:r>
          </w:p>
        </w:tc>
      </w:tr>
      <w:tr w:rsidR="00A45225" w:rsidTr="000255FD" w14:paraId="5DD0D84A" w14:textId="77777777">
        <w:tc>
          <w:tcPr>
            <w:cnfStyle w:val="001000000000" w:firstRow="0" w:lastRow="0" w:firstColumn="1" w:lastColumn="0" w:oddVBand="0" w:evenVBand="0" w:oddHBand="0" w:evenHBand="0" w:firstRowFirstColumn="0" w:firstRowLastColumn="0" w:lastRowFirstColumn="0" w:lastRowLastColumn="0"/>
            <w:tcW w:w="2997" w:type="dxa"/>
            <w:vAlign w:val="center"/>
          </w:tcPr>
          <w:p w:rsidR="00A45225" w:rsidP="00CE3C7B" w:rsidRDefault="00A45225" w14:paraId="2AEEE5A0" w14:textId="77777777">
            <w:pPr>
              <w:spacing w:line="276" w:lineRule="auto"/>
            </w:pPr>
            <w:r>
              <w:t>Funktion (Tätigkeit)</w:t>
            </w:r>
          </w:p>
        </w:tc>
        <w:tc>
          <w:tcPr>
            <w:tcW w:w="1446" w:type="dxa"/>
            <w:vAlign w:val="center"/>
          </w:tcPr>
          <w:p w:rsidR="00A45225" w:rsidP="00CE3C7B" w:rsidRDefault="00A45225" w14:paraId="29EC01E5" w14:textId="77777777">
            <w:pPr>
              <w:spacing w:line="276"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20EAA5D1" wp14:editId="2CD618B8">
                      <wp:extent cx="685800" cy="235974"/>
                      <wp:effectExtent l="0" t="0" r="19050" b="12065"/>
                      <wp:docPr id="3" name="Rechteck: abgerundete Ecken 3"/>
                      <wp:cNvGraphicFramePr/>
                      <a:graphic xmlns:a="http://schemas.openxmlformats.org/drawingml/2006/main">
                        <a:graphicData uri="http://schemas.microsoft.com/office/word/2010/wordprocessingShape">
                          <wps:wsp>
                            <wps:cNvSpPr/>
                            <wps:spPr>
                              <a:xfrm>
                                <a:off x="0" y="0"/>
                                <a:ext cx="685800" cy="235974"/>
                              </a:xfrm>
                              <a:prstGeom prst="round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w14:anchorId="3220049E">
                    <v:roundrect id="Rechteck: abgerundete Ecken 3" style="width:54pt;height:18.6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758085 [3209]" arcsize="10923f" w14:anchorId="0E4D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">
                      <w10:anchorlock/>
                    </v:roundrect>
                  </w:pict>
                </mc:Fallback>
              </mc:AlternateContent>
            </w:r>
          </w:p>
        </w:tc>
        <w:tc>
          <w:tcPr>
            <w:tcW w:w="5191" w:type="dxa"/>
            <w:vAlign w:val="center"/>
          </w:tcPr>
          <w:p w:rsidR="00A45225" w:rsidP="00CE3C7B" w:rsidRDefault="00A45225" w14:paraId="5E116EB4" w14:textId="77777777">
            <w:pPr>
              <w:spacing w:line="276" w:lineRule="auto"/>
              <w:cnfStyle w:val="000000000000" w:firstRow="0" w:lastRow="0" w:firstColumn="0" w:lastColumn="0" w:oddVBand="0" w:evenVBand="0" w:oddHBand="0" w:evenHBand="0" w:firstRowFirstColumn="0" w:firstRowLastColumn="0" w:lastRowFirstColumn="0" w:lastRowLastColumn="0"/>
            </w:pPr>
            <w:r>
              <w:t>hier wird eine Transformation eines bestimmten Input zu einem Output durchgeführt</w:t>
            </w:r>
          </w:p>
        </w:tc>
      </w:tr>
      <w:tr w:rsidR="00A45225" w:rsidTr="000255FD" w14:paraId="39E86E09" w14:textId="77777777">
        <w:trPr>
          <w:trHeight w:val="397"/>
        </w:trPr>
        <w:tc>
          <w:tcPr>
            <w:cnfStyle w:val="001000000000" w:firstRow="0" w:lastRow="0" w:firstColumn="1" w:lastColumn="0" w:oddVBand="0" w:evenVBand="0" w:oddHBand="0" w:evenHBand="0" w:firstRowFirstColumn="0" w:firstRowLastColumn="0" w:lastRowFirstColumn="0" w:lastRowLastColumn="0"/>
            <w:tcW w:w="2997" w:type="dxa"/>
            <w:vAlign w:val="center"/>
          </w:tcPr>
          <w:p w:rsidR="00A45225" w:rsidP="00CE3C7B" w:rsidRDefault="00A45225" w14:paraId="3006741D" w14:textId="77777777">
            <w:pPr>
              <w:spacing w:line="276" w:lineRule="auto"/>
            </w:pPr>
            <w:r w:rsidRPr="008B3EBF">
              <w:t>Teilprozess</w:t>
            </w:r>
          </w:p>
        </w:tc>
        <w:tc>
          <w:tcPr>
            <w:tcW w:w="1446" w:type="dxa"/>
            <w:vAlign w:val="center"/>
          </w:tcPr>
          <w:p w:rsidR="00A45225" w:rsidP="00CE3C7B" w:rsidRDefault="00A45225" w14:paraId="02A13F3A" w14:textId="77777777">
            <w:pPr>
              <w:spacing w:line="276"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14:anchorId="32AAF62B" wp14:editId="41074915">
                      <wp:extent cx="413952" cy="250723"/>
                      <wp:effectExtent l="0" t="0" r="24765" b="16510"/>
                      <wp:docPr id="5" name="Flussdiagramm: Verbinder zu einer anderen Seite 5"/>
                      <wp:cNvGraphicFramePr/>
                      <a:graphic xmlns:a="http://schemas.openxmlformats.org/drawingml/2006/main">
                        <a:graphicData uri="http://schemas.microsoft.com/office/word/2010/wordprocessingShape">
                          <wps:wsp>
                            <wps:cNvSpPr/>
                            <wps:spPr>
                              <a:xfrm>
                                <a:off x="0" y="0"/>
                                <a:ext cx="413952" cy="250723"/>
                              </a:xfrm>
                              <a:prstGeom prst="flowChartOffpageConnector">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w14:anchorId="74ADF335">
                    <v:shapetype id="_x0000_t177" coordsize="21600,21600" o:spt="177" path="m,l21600,r,17255l10800,21600,,17255xe" w14:anchorId="32F1E334">
                      <v:stroke joinstyle="miter"/>
                      <v:path textboxrect="0,0,21600,17255" gradientshapeok="t" o:connecttype="rect"/>
                    </v:shapetype>
                    <v:shape id="Flussdiagramm: Verbinder zu einer anderen Seite 5" style="width:32.6pt;height:19.75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color="#758085 [3209]" type="#_x0000_t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">
                      <v:stroke joinstyle="round"/>
                      <w10:anchorlock/>
                    </v:shape>
                  </w:pict>
                </mc:Fallback>
              </mc:AlternateContent>
            </w:r>
          </w:p>
        </w:tc>
        <w:tc>
          <w:tcPr>
            <w:tcW w:w="5191" w:type="dxa"/>
            <w:vAlign w:val="center"/>
          </w:tcPr>
          <w:p w:rsidR="00A45225" w:rsidP="00CE3C7B" w:rsidRDefault="00A45225" w14:paraId="7F033A81" w14:textId="77777777">
            <w:pPr>
              <w:spacing w:line="276" w:lineRule="auto"/>
              <w:cnfStyle w:val="000000000000" w:firstRow="0" w:lastRow="0" w:firstColumn="0" w:lastColumn="0" w:oddVBand="0" w:evenVBand="0" w:oddHBand="0" w:evenHBand="0" w:firstRowFirstColumn="0" w:firstRowLastColumn="0" w:lastRowFirstColumn="0" w:lastRowLastColumn="0"/>
            </w:pPr>
            <w:r>
              <w:t>ein Verweis auf einen Teilprozess, der an anderer Stelle detailliert dokumentiert ist, enthält Seitenzahl und oder Dokumentennamen</w:t>
            </w:r>
          </w:p>
        </w:tc>
      </w:tr>
      <w:tr w:rsidR="00A45225" w:rsidTr="000255FD" w14:paraId="4B670658" w14:textId="77777777">
        <w:trPr>
          <w:trHeight w:val="20"/>
        </w:trPr>
        <w:tc>
          <w:tcPr>
            <w:cnfStyle w:val="001000000000" w:firstRow="0" w:lastRow="0" w:firstColumn="1" w:lastColumn="0" w:oddVBand="0" w:evenVBand="0" w:oddHBand="0" w:evenHBand="0" w:firstRowFirstColumn="0" w:firstRowLastColumn="0" w:lastRowFirstColumn="0" w:lastRowLastColumn="0"/>
            <w:tcW w:w="2997" w:type="dxa"/>
            <w:vMerge w:val="restart"/>
            <w:vAlign w:val="center"/>
          </w:tcPr>
          <w:p w:rsidRPr="00CE65D6" w:rsidR="00A45225" w:rsidP="00CE3C7B" w:rsidRDefault="00A45225" w14:paraId="24D233E6" w14:textId="77777777">
            <w:pPr>
              <w:spacing w:line="276" w:lineRule="auto"/>
            </w:pPr>
            <w:r w:rsidRPr="00CE65D6">
              <w:t>Verzweigungsoperatoren/ Konnektoren</w:t>
            </w:r>
          </w:p>
        </w:tc>
        <w:tc>
          <w:tcPr>
            <w:tcW w:w="1446" w:type="dxa"/>
            <w:vAlign w:val="center"/>
          </w:tcPr>
          <w:p w:rsidR="00A45225" w:rsidP="00CE3C7B" w:rsidRDefault="00A45225" w14:paraId="2F1DD639" w14:textId="77777777">
            <w:pPr>
              <w:spacing w:line="276" w:lineRule="auto"/>
              <w:cnfStyle w:val="000000000000" w:firstRow="0" w:lastRow="0" w:firstColumn="0" w:lastColumn="0" w:oddVBand="0" w:evenVBand="0" w:oddHBand="0" w:evenHBand="0" w:firstRowFirstColumn="0" w:firstRowLastColumn="0" w:lastRowFirstColumn="0" w:lastRowLastColumn="0"/>
            </w:pPr>
            <w:r w:rsidRPr="002E3FF9">
              <w:rPr>
                <w:noProof/>
              </w:rPr>
              <w:drawing>
                <wp:inline distT="0" distB="0" distL="0" distR="0" wp14:anchorId="55AC219A" wp14:editId="4791F640">
                  <wp:extent cx="360902" cy="360000"/>
                  <wp:effectExtent l="0" t="0" r="127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23" t="3894" r="3747" b="3271"/>
                          <a:stretch/>
                        </pic:blipFill>
                        <pic:spPr bwMode="auto">
                          <a:xfrm>
                            <a:off x="0" y="0"/>
                            <a:ext cx="360902" cy="360000"/>
                          </a:xfrm>
                          <a:prstGeom prst="rect">
                            <a:avLst/>
                          </a:prstGeom>
                          <a:ln>
                            <a:noFill/>
                          </a:ln>
                          <a:extLst>
                            <a:ext uri="{53640926-AAD7-44D8-BBD7-CCE9431645EC}">
                              <a14:shadowObscured xmlns:a14="http://schemas.microsoft.com/office/drawing/2010/main"/>
                            </a:ext>
                          </a:extLst>
                        </pic:spPr>
                      </pic:pic>
                    </a:graphicData>
                  </a:graphic>
                </wp:inline>
              </w:drawing>
            </w:r>
          </w:p>
        </w:tc>
        <w:tc>
          <w:tcPr>
            <w:tcW w:w="5191" w:type="dxa"/>
            <w:vAlign w:val="center"/>
          </w:tcPr>
          <w:p w:rsidR="00A45225" w:rsidP="00CE3C7B" w:rsidRDefault="00A45225" w14:paraId="26B0101E" w14:textId="77777777">
            <w:pPr>
              <w:spacing w:line="276" w:lineRule="auto"/>
              <w:cnfStyle w:val="000000000000" w:firstRow="0" w:lastRow="0" w:firstColumn="0" w:lastColumn="0" w:oddVBand="0" w:evenVBand="0" w:oddHBand="0" w:evenHBand="0" w:firstRowFirstColumn="0" w:firstRowLastColumn="0" w:lastRowFirstColumn="0" w:lastRowLastColumn="0"/>
            </w:pPr>
            <w:proofErr w:type="spellStart"/>
            <w:r>
              <w:t>Exclusive</w:t>
            </w:r>
            <w:proofErr w:type="spellEnd"/>
            <w:r>
              <w:t>-Oder: Nur ein darauffolgendes Element oder Teilprozess kann eintreten</w:t>
            </w:r>
          </w:p>
        </w:tc>
      </w:tr>
      <w:tr w:rsidR="00A45225" w:rsidTr="000255FD" w14:paraId="7CAE75A0" w14:textId="77777777">
        <w:trPr>
          <w:trHeight w:val="397"/>
        </w:trPr>
        <w:tc>
          <w:tcPr>
            <w:cnfStyle w:val="001000000000" w:firstRow="0" w:lastRow="0" w:firstColumn="1" w:lastColumn="0" w:oddVBand="0" w:evenVBand="0" w:oddHBand="0" w:evenHBand="0" w:firstRowFirstColumn="0" w:firstRowLastColumn="0" w:lastRowFirstColumn="0" w:lastRowLastColumn="0"/>
            <w:tcW w:w="2997" w:type="dxa"/>
            <w:vMerge/>
            <w:vAlign w:val="center"/>
          </w:tcPr>
          <w:p w:rsidRPr="00CE65D6" w:rsidR="00A45225" w:rsidP="00CE3C7B" w:rsidRDefault="00A45225" w14:paraId="4A6B47B1" w14:textId="77777777">
            <w:pPr>
              <w:spacing w:line="276" w:lineRule="auto"/>
            </w:pPr>
          </w:p>
        </w:tc>
        <w:tc>
          <w:tcPr>
            <w:tcW w:w="1446" w:type="dxa"/>
            <w:vAlign w:val="center"/>
          </w:tcPr>
          <w:p w:rsidR="00A45225" w:rsidP="00CE3C7B" w:rsidRDefault="00A45225" w14:paraId="10AA3675" w14:textId="77777777">
            <w:pPr>
              <w:spacing w:line="276" w:lineRule="auto"/>
              <w:cnfStyle w:val="000000000000" w:firstRow="0" w:lastRow="0" w:firstColumn="0" w:lastColumn="0" w:oddVBand="0" w:evenVBand="0" w:oddHBand="0" w:evenHBand="0" w:firstRowFirstColumn="0" w:firstRowLastColumn="0" w:lastRowFirstColumn="0" w:lastRowLastColumn="0"/>
            </w:pPr>
            <w:r w:rsidRPr="002E3FF9">
              <w:rPr>
                <w:noProof/>
              </w:rPr>
              <w:drawing>
                <wp:inline distT="0" distB="0" distL="0" distR="0" wp14:anchorId="45A0BEE8" wp14:editId="42C892F6">
                  <wp:extent cx="363420" cy="36000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09" t="2437" r="4444" b="2506"/>
                          <a:stretch/>
                        </pic:blipFill>
                        <pic:spPr bwMode="auto">
                          <a:xfrm>
                            <a:off x="0" y="0"/>
                            <a:ext cx="363420" cy="360000"/>
                          </a:xfrm>
                          <a:prstGeom prst="rect">
                            <a:avLst/>
                          </a:prstGeom>
                          <a:ln>
                            <a:noFill/>
                          </a:ln>
                          <a:extLst>
                            <a:ext uri="{53640926-AAD7-44D8-BBD7-CCE9431645EC}">
                              <a14:shadowObscured xmlns:a14="http://schemas.microsoft.com/office/drawing/2010/main"/>
                            </a:ext>
                          </a:extLst>
                        </pic:spPr>
                      </pic:pic>
                    </a:graphicData>
                  </a:graphic>
                </wp:inline>
              </w:drawing>
            </w:r>
          </w:p>
        </w:tc>
        <w:tc>
          <w:tcPr>
            <w:tcW w:w="5191" w:type="dxa"/>
            <w:vAlign w:val="center"/>
          </w:tcPr>
          <w:p w:rsidR="00A45225" w:rsidP="00CE3C7B" w:rsidRDefault="00A45225" w14:paraId="6CF7E238" w14:textId="77777777">
            <w:pPr>
              <w:spacing w:line="276" w:lineRule="auto"/>
              <w:cnfStyle w:val="000000000000" w:firstRow="0" w:lastRow="0" w:firstColumn="0" w:lastColumn="0" w:oddVBand="0" w:evenVBand="0" w:oddHBand="0" w:evenHBand="0" w:firstRowFirstColumn="0" w:firstRowLastColumn="0" w:lastRowFirstColumn="0" w:lastRowLastColumn="0"/>
            </w:pPr>
            <w:r>
              <w:t>Oder: Eins, mehrere oder alle können eintreten</w:t>
            </w:r>
          </w:p>
        </w:tc>
      </w:tr>
      <w:tr w:rsidR="00A45225" w:rsidTr="000255FD" w14:paraId="30B64020" w14:textId="77777777">
        <w:trPr>
          <w:trHeight w:val="20"/>
        </w:trPr>
        <w:tc>
          <w:tcPr>
            <w:cnfStyle w:val="001000000000" w:firstRow="0" w:lastRow="0" w:firstColumn="1" w:lastColumn="0" w:oddVBand="0" w:evenVBand="0" w:oddHBand="0" w:evenHBand="0" w:firstRowFirstColumn="0" w:firstRowLastColumn="0" w:lastRowFirstColumn="0" w:lastRowLastColumn="0"/>
            <w:tcW w:w="2997" w:type="dxa"/>
            <w:vMerge/>
            <w:vAlign w:val="center"/>
          </w:tcPr>
          <w:p w:rsidRPr="00CE65D6" w:rsidR="00A45225" w:rsidP="00CE3C7B" w:rsidRDefault="00A45225" w14:paraId="4BE381EC" w14:textId="77777777">
            <w:pPr>
              <w:spacing w:line="276" w:lineRule="auto"/>
            </w:pPr>
          </w:p>
        </w:tc>
        <w:tc>
          <w:tcPr>
            <w:tcW w:w="1446" w:type="dxa"/>
            <w:vAlign w:val="center"/>
          </w:tcPr>
          <w:p w:rsidR="00A45225" w:rsidP="00CE3C7B" w:rsidRDefault="00A45225" w14:paraId="71FC0BE1" w14:textId="77777777">
            <w:pPr>
              <w:spacing w:line="276" w:lineRule="auto"/>
              <w:cnfStyle w:val="000000000000" w:firstRow="0" w:lastRow="0" w:firstColumn="0" w:lastColumn="0" w:oddVBand="0" w:evenVBand="0" w:oddHBand="0" w:evenHBand="0" w:firstRowFirstColumn="0" w:firstRowLastColumn="0" w:lastRowFirstColumn="0" w:lastRowLastColumn="0"/>
            </w:pPr>
            <w:r w:rsidRPr="002E3FF9">
              <w:rPr>
                <w:noProof/>
              </w:rPr>
              <w:drawing>
                <wp:inline distT="0" distB="0" distL="0" distR="0" wp14:anchorId="23BAC88D" wp14:editId="4FAC9340">
                  <wp:extent cx="359606" cy="36000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027" r="6018"/>
                          <a:stretch/>
                        </pic:blipFill>
                        <pic:spPr bwMode="auto">
                          <a:xfrm>
                            <a:off x="0" y="0"/>
                            <a:ext cx="359606" cy="360000"/>
                          </a:xfrm>
                          <a:prstGeom prst="rect">
                            <a:avLst/>
                          </a:prstGeom>
                          <a:ln>
                            <a:noFill/>
                          </a:ln>
                          <a:extLst>
                            <a:ext uri="{53640926-AAD7-44D8-BBD7-CCE9431645EC}">
                              <a14:shadowObscured xmlns:a14="http://schemas.microsoft.com/office/drawing/2010/main"/>
                            </a:ext>
                          </a:extLst>
                        </pic:spPr>
                      </pic:pic>
                    </a:graphicData>
                  </a:graphic>
                </wp:inline>
              </w:drawing>
            </w:r>
          </w:p>
        </w:tc>
        <w:tc>
          <w:tcPr>
            <w:tcW w:w="5191" w:type="dxa"/>
            <w:vAlign w:val="center"/>
          </w:tcPr>
          <w:p w:rsidR="00A45225" w:rsidP="00CE3C7B" w:rsidRDefault="00A45225" w14:paraId="6D60AC13" w14:textId="77777777">
            <w:pPr>
              <w:spacing w:line="276" w:lineRule="auto"/>
              <w:cnfStyle w:val="000000000000" w:firstRow="0" w:lastRow="0" w:firstColumn="0" w:lastColumn="0" w:oddVBand="0" w:evenVBand="0" w:oddHBand="0" w:evenHBand="0" w:firstRowFirstColumn="0" w:firstRowLastColumn="0" w:lastRowFirstColumn="0" w:lastRowLastColumn="0"/>
            </w:pPr>
            <w:r w:rsidRPr="00982D76">
              <w:t>Und: alle der folgenden Elemente treten ein</w:t>
            </w:r>
          </w:p>
        </w:tc>
      </w:tr>
      <w:tr w:rsidR="00A45225" w:rsidTr="000255FD" w14:paraId="3DAE67A0" w14:textId="77777777">
        <w:tc>
          <w:tcPr>
            <w:cnfStyle w:val="001000000000" w:firstRow="0" w:lastRow="0" w:firstColumn="1" w:lastColumn="0" w:oddVBand="0" w:evenVBand="0" w:oddHBand="0" w:evenHBand="0" w:firstRowFirstColumn="0" w:firstRowLastColumn="0" w:lastRowFirstColumn="0" w:lastRowLastColumn="0"/>
            <w:tcW w:w="2997" w:type="dxa"/>
            <w:vAlign w:val="center"/>
          </w:tcPr>
          <w:p w:rsidRPr="00CE65D6" w:rsidR="00A45225" w:rsidP="00CE3C7B" w:rsidRDefault="00A45225" w14:paraId="5AC6E2C4" w14:textId="77777777">
            <w:pPr>
              <w:spacing w:line="276" w:lineRule="auto"/>
            </w:pPr>
            <w:r w:rsidRPr="00CE65D6">
              <w:t>Flusslinie/Kante</w:t>
            </w:r>
          </w:p>
        </w:tc>
        <w:tc>
          <w:tcPr>
            <w:tcW w:w="1446" w:type="dxa"/>
            <w:vAlign w:val="center"/>
          </w:tcPr>
          <w:p w:rsidR="00A45225" w:rsidP="00CE3C7B" w:rsidRDefault="0023428C" w14:paraId="1AF65C90" w14:textId="4E7BF4C2">
            <w:pPr>
              <w:spacing w:line="276" w:lineRule="auto"/>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allowOverlap="1" wp14:anchorId="04699C02" wp14:editId="56857E64">
                      <wp:simplePos x="0" y="0"/>
                      <wp:positionH relativeFrom="column">
                        <wp:posOffset>48260</wp:posOffset>
                      </wp:positionH>
                      <wp:positionV relativeFrom="paragraph">
                        <wp:posOffset>77806</wp:posOffset>
                      </wp:positionV>
                      <wp:extent cx="573741" cy="8965"/>
                      <wp:effectExtent l="0" t="57150" r="36195" b="86360"/>
                      <wp:wrapNone/>
                      <wp:docPr id="4" name="Gerade Verbindung mit Pfeil 4"/>
                      <wp:cNvGraphicFramePr/>
                      <a:graphic xmlns:a="http://schemas.openxmlformats.org/drawingml/2006/main">
                        <a:graphicData uri="http://schemas.microsoft.com/office/word/2010/wordprocessingShape">
                          <wps:wsp>
                            <wps:cNvCnPr/>
                            <wps:spPr>
                              <a:xfrm>
                                <a:off x="0" y="0"/>
                                <a:ext cx="573741" cy="89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w14:anchorId="1C887E1F">
                    <v:shapetype id="_x0000_t32" coordsize="21600,21600" o:oned="t" filled="f" o:spt="32" path="m,l21600,21600e" w14:anchorId="519FB5DB">
                      <v:path fillok="f" arrowok="t" o:connecttype="none"/>
                      <o:lock v:ext="edit" shapetype="t"/>
                    </v:shapetype>
                    <v:shape id="Gerade Verbindung mit Pfeil 4" style="position:absolute;margin-left:3.8pt;margin-top:6.15pt;width:45.2pt;height:.7pt;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867ed4 [3045]"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">
                      <v:stroke endarrow="block"/>
                    </v:shape>
                  </w:pict>
                </mc:Fallback>
              </mc:AlternateContent>
            </w:r>
          </w:p>
        </w:tc>
        <w:tc>
          <w:tcPr>
            <w:tcW w:w="5191" w:type="dxa"/>
            <w:vAlign w:val="center"/>
          </w:tcPr>
          <w:p w:rsidR="00A45225" w:rsidP="00CE3C7B" w:rsidRDefault="00A45225" w14:paraId="7849AE3E" w14:textId="77777777">
            <w:pPr>
              <w:spacing w:line="276" w:lineRule="auto"/>
              <w:cnfStyle w:val="000000000000" w:firstRow="0" w:lastRow="0" w:firstColumn="0" w:lastColumn="0" w:oddVBand="0" w:evenVBand="0" w:oddHBand="0" w:evenHBand="0" w:firstRowFirstColumn="0" w:firstRowLastColumn="0" w:lastRowFirstColumn="0" w:lastRowLastColumn="0"/>
            </w:pPr>
            <w:r>
              <w:t>Verbindung</w:t>
            </w:r>
          </w:p>
        </w:tc>
      </w:tr>
    </w:tbl>
    <w:p w:rsidRPr="00925D6A" w:rsidR="00A45225" w:rsidP="001259C8" w:rsidRDefault="00A45225" w14:paraId="66CA3C90" w14:textId="36A093FB">
      <w:pPr>
        <w:pStyle w:val="berschrift3"/>
        <w:rPr>
          <w:lang w:val="de-AT"/>
        </w:rPr>
      </w:pPr>
      <w:bookmarkStart w:name="_Toc93992299" w:id="4"/>
      <w:r w:rsidRPr="00925D6A">
        <w:rPr>
          <w:lang w:val="de-AT"/>
        </w:rPr>
        <w:lastRenderedPageBreak/>
        <w:t>Prozesslandkarten (Prozessarchitekturmodell)</w:t>
      </w:r>
      <w:bookmarkEnd w:id="4"/>
    </w:p>
    <w:p w:rsidR="00A45225" w:rsidP="005F2883" w:rsidRDefault="00A45225" w14:paraId="77825F8A" w14:textId="77777777">
      <w:r>
        <w:t xml:space="preserve">Hier sind </w:t>
      </w:r>
      <w:r w:rsidRPr="004C475C">
        <w:rPr>
          <w:b/>
          <w:bCs/>
        </w:rPr>
        <w:t>alle Prozesse</w:t>
      </w:r>
      <w:r>
        <w:t xml:space="preserve"> einer Organisation, mit deren Schnittstellen nach außen und deren Abhängigkeiten zwischen den Prozessen im Gesamtüberblic</w:t>
      </w:r>
      <w:r w:rsidRPr="5C1C5153">
        <w:rPr>
          <w:szCs w:val="22"/>
        </w:rPr>
        <w:t xml:space="preserve">k als übergeordnete Sicht (Metaebene) dargestellt z.B. Übersicht einer Ablauforganisation. </w:t>
      </w:r>
      <w:r>
        <w:t>Es können die Prozesse besser analysiert werden.</w:t>
      </w:r>
    </w:p>
    <w:p w:rsidR="00A45225" w:rsidP="005F2883" w:rsidRDefault="00A45225" w14:paraId="5F981B4E" w14:textId="77777777">
      <w:r>
        <w:t xml:space="preserve">Für die Erstellung werden Informationen benötigt, diese bekommt man über </w:t>
      </w:r>
      <w:r w:rsidRPr="001248C0">
        <w:t>Dokumentenanalyse oder durch Interviews</w:t>
      </w:r>
      <w:r>
        <w:t xml:space="preserve">. Die Darstellung der </w:t>
      </w:r>
      <w:r w:rsidRPr="001248C0">
        <w:t xml:space="preserve">Modellierung </w:t>
      </w:r>
      <w:r>
        <w:t>wird</w:t>
      </w:r>
      <w:r w:rsidRPr="001248C0">
        <w:t xml:space="preserve"> </w:t>
      </w:r>
      <w:r>
        <w:t>mit der</w:t>
      </w:r>
      <w:r w:rsidRPr="001248C0">
        <w:t xml:space="preserve"> Notation </w:t>
      </w:r>
      <w:r>
        <w:t>von oben,</w:t>
      </w:r>
      <w:r w:rsidRPr="001248C0">
        <w:t xml:space="preserve"> oder </w:t>
      </w:r>
      <w:r>
        <w:t xml:space="preserve">mit </w:t>
      </w:r>
      <w:r w:rsidRPr="001248C0">
        <w:t>Blockpfeilen dargestellt.</w:t>
      </w:r>
      <w:r>
        <w:t xml:space="preserve"> Folgende Regeln sind zu beachten: </w:t>
      </w:r>
    </w:p>
    <w:p w:rsidR="00A45225" w:rsidP="008B5716" w:rsidRDefault="00A45225" w14:paraId="695C6802" w14:textId="037AFF3D">
      <w:pPr>
        <w:pStyle w:val="Listenabsatz"/>
        <w:numPr>
          <w:ilvl w:val="0"/>
          <w:numId w:val="4"/>
        </w:numPr>
      </w:pPr>
      <w:r>
        <w:t>Schnittstellen müssen</w:t>
      </w:r>
      <w:r w:rsidR="688FB6CB">
        <w:t xml:space="preserve"> mit</w:t>
      </w:r>
      <w:r>
        <w:t xml:space="preserve"> Informationsobjekte (Papierantrag, Datensatz …) dargestellt werden</w:t>
      </w:r>
    </w:p>
    <w:p w:rsidRPr="00501AB0" w:rsidR="00A45225" w:rsidP="008B5716" w:rsidRDefault="00A45225" w14:paraId="190F0B6A" w14:textId="66D838F1">
      <w:pPr>
        <w:pStyle w:val="Listenabsatz"/>
        <w:numPr>
          <w:ilvl w:val="0"/>
          <w:numId w:val="4"/>
        </w:numPr>
      </w:pPr>
      <w:r>
        <w:t>Externe Prozessschnittstellen (Lieferanten, Kunden) sind ebenfalls zu erfassen</w:t>
      </w:r>
    </w:p>
    <w:p w:rsidRPr="00EA157C" w:rsidR="00A45225" w:rsidP="001259C8" w:rsidRDefault="428F1D6B" w14:paraId="7135B08E" w14:textId="3A35A24F">
      <w:pPr>
        <w:pStyle w:val="berschrift3"/>
        <w:rPr>
          <w:lang w:val="de-AT"/>
        </w:rPr>
      </w:pPr>
      <w:bookmarkStart w:name="_Toc93992300" w:id="5"/>
      <w:r w:rsidRPr="00EA157C">
        <w:rPr>
          <w:lang w:val="de-AT"/>
        </w:rPr>
        <w:t>Flussdiagramme (Flow Chart)</w:t>
      </w:r>
      <w:bookmarkEnd w:id="5"/>
    </w:p>
    <w:p w:rsidRPr="00501AB0" w:rsidR="00FE0613" w:rsidP="005F2883" w:rsidRDefault="428F1D6B" w14:paraId="6E76E9C6" w14:textId="5C922794">
      <w:r>
        <w:t xml:space="preserve">Es bildet einen einzelnen Prozess ab und fokussiert sich auf </w:t>
      </w:r>
      <w:r w:rsidRPr="005E1136">
        <w:rPr>
          <w:b/>
          <w:bCs/>
        </w:rPr>
        <w:t>Rollen/Organisationseinheiten</w:t>
      </w:r>
      <w:r>
        <w:t>. Es wird verwendet für eine übersichtliche Darstellung einzelner, mehrere Prozesse, damit man ein Verständnis über den Verlauf, Prozesse und Beteiligte hat und zur weiteren Analyse von Teilprozessen dient.</w:t>
      </w:r>
    </w:p>
    <w:p w:rsidRPr="008979A3" w:rsidR="00A45225" w:rsidP="005F2883" w:rsidRDefault="00A45225" w14:paraId="6120CAA5" w14:textId="77777777">
      <w:pPr>
        <w:rPr>
          <w:u w:val="single"/>
        </w:rPr>
      </w:pPr>
      <w:r w:rsidRPr="008979A3">
        <w:rPr>
          <w:u w:val="single"/>
        </w:rPr>
        <w:t xml:space="preserve">Regeln bei der Erstellung eines Flussdiagramms </w:t>
      </w:r>
    </w:p>
    <w:p w:rsidR="00A45225" w:rsidP="008B5716" w:rsidRDefault="00A45225" w14:paraId="420B0EE2" w14:textId="77777777">
      <w:pPr>
        <w:pStyle w:val="points"/>
        <w:ind w:left="643"/>
      </w:pPr>
      <w:r>
        <w:t>Organisationseinheiten in Spalten (</w:t>
      </w:r>
      <w:proofErr w:type="spellStart"/>
      <w:r>
        <w:t>swimlanes</w:t>
      </w:r>
      <w:proofErr w:type="spellEnd"/>
      <w:r>
        <w:t>)</w:t>
      </w:r>
    </w:p>
    <w:p w:rsidR="00A45225" w:rsidP="008B5716" w:rsidRDefault="00A45225" w14:paraId="3D46C001" w14:textId="77777777">
      <w:pPr>
        <w:pStyle w:val="points"/>
        <w:ind w:left="643"/>
      </w:pPr>
      <w:r>
        <w:t xml:space="preserve">Informationsobjekt zu Prozessbeginn (Input) und Ende (Output, Ergebnis) </w:t>
      </w:r>
    </w:p>
    <w:p w:rsidR="00A45225" w:rsidP="008B5716" w:rsidRDefault="00A45225" w14:paraId="5E40C047" w14:textId="77777777">
      <w:pPr>
        <w:pStyle w:val="points"/>
        <w:ind w:left="643"/>
      </w:pPr>
      <w:r>
        <w:t xml:space="preserve">nach jeder Funktion/Tätigkeit folgt ein Informationsobjekt als Ergebnis </w:t>
      </w:r>
    </w:p>
    <w:p w:rsidR="00A45225" w:rsidP="008B5716" w:rsidRDefault="00A45225" w14:paraId="751D3C6E" w14:textId="77777777">
      <w:pPr>
        <w:pStyle w:val="points"/>
        <w:ind w:left="643"/>
      </w:pPr>
      <w:r>
        <w:t>eine Funktion kann durch einen Teilprozess ersetzt werden</w:t>
      </w:r>
    </w:p>
    <w:p w:rsidR="00DA3C06" w:rsidP="008B5716" w:rsidRDefault="00A45225" w14:paraId="7AECCF19" w14:textId="6EA6FAA3">
      <w:pPr>
        <w:pStyle w:val="points"/>
        <w:ind w:left="643"/>
      </w:pPr>
      <w:r>
        <w:t>die Verbindung Prozesse (über mehrere Seiten) sind über Sprungmarken</w:t>
      </w:r>
    </w:p>
    <w:p w:rsidRPr="00641488" w:rsidR="00DA3C06" w:rsidP="001259C8" w:rsidRDefault="00DA3C06" w14:paraId="69D1D968" w14:textId="680F9E37">
      <w:pPr>
        <w:pStyle w:val="berschrift3"/>
        <w:rPr>
          <w:lang w:val="de-AT"/>
        </w:rPr>
      </w:pPr>
      <w:bookmarkStart w:name="_Toc93992301" w:id="6"/>
      <w:r w:rsidRPr="00641488">
        <w:rPr>
          <w:lang w:val="de-AT"/>
        </w:rPr>
        <w:t>Wertschöpfungskettendiagramme</w:t>
      </w:r>
      <w:bookmarkEnd w:id="6"/>
    </w:p>
    <w:p w:rsidR="00DA3C06" w:rsidP="00DA3C06" w:rsidRDefault="00DA3C06" w14:paraId="328E5734" w14:textId="77777777">
      <w:r>
        <w:t>Dies ist ein Modell zu Darstellung von Geschäftsprozessen und strukturiert wesentliche Funktionen, Aufgaben und Prozesse einer Organisation. Auf der obersten Eben befinden sich die Hauptprozesse, welche sich weiter in Führungs-, Kern-, und Unterstützungsprozesse gliedern.</w:t>
      </w:r>
    </w:p>
    <w:p w:rsidRPr="00641488" w:rsidR="00DA3C06" w:rsidP="001259C8" w:rsidRDefault="00DA3C06" w14:paraId="19B4395D" w14:textId="4FB4EC2D">
      <w:pPr>
        <w:pStyle w:val="berschrift3"/>
        <w:rPr>
          <w:lang w:val="de-AT"/>
        </w:rPr>
      </w:pPr>
      <w:bookmarkStart w:name="_Toc93992302" w:id="7"/>
      <w:r w:rsidRPr="00641488">
        <w:rPr>
          <w:lang w:val="de-AT"/>
        </w:rPr>
        <w:t>Erweiterte Ereignisgesteuerte Prozessketten (eEPK)</w:t>
      </w:r>
      <w:bookmarkEnd w:id="7"/>
    </w:p>
    <w:p w:rsidR="00DA3C06" w:rsidP="00DA3C06" w:rsidRDefault="0F0805A9" w14:paraId="32096599" w14:textId="129FC9F8">
      <w:r>
        <w:t>Dies ist</w:t>
      </w:r>
      <w:r w:rsidR="00DA3C06">
        <w:t xml:space="preserve"> eine semiformale Modelliersprache, welche Arbeitsprozesse als eine Aufeinanderfolge von Funktionen und Ereignissen beschreibt. Sie werden eingesetzt, wenn </w:t>
      </w:r>
      <w:r w:rsidRPr="001930EE" w:rsidR="00DA3C06">
        <w:rPr>
          <w:b/>
          <w:bCs/>
        </w:rPr>
        <w:t>verschiedene Sichten auf Prozesse</w:t>
      </w:r>
      <w:r w:rsidR="00DA3C06">
        <w:t xml:space="preserve"> detailliert dargestellt werden sollen. Beispielsweise bei der Erstellung von Software, der Einführung von Standardsoftware, zur Simulation und somit zu Prüfung von Soll-Konzepten.</w:t>
      </w:r>
    </w:p>
    <w:p w:rsidR="00DA3C06" w:rsidP="00DA3C06" w:rsidRDefault="00DA3C06" w14:paraId="2D8B7CFE" w14:textId="281BF817">
      <w:r>
        <w:t xml:space="preserve">Hierbei sind einige </w:t>
      </w:r>
      <w:r w:rsidRPr="008919E7">
        <w:rPr>
          <w:u w:val="single"/>
        </w:rPr>
        <w:t>Modellierungsregeln/Konventionen</w:t>
      </w:r>
      <w:r>
        <w:t xml:space="preserve"> zu beachten</w:t>
      </w:r>
    </w:p>
    <w:p w:rsidRPr="008B5716" w:rsidR="00DA3C06" w:rsidP="008B5716" w:rsidRDefault="00DA3C06" w14:paraId="5686F689" w14:textId="538A5546">
      <w:pPr>
        <w:pStyle w:val="points"/>
        <w:ind w:left="643"/>
      </w:pPr>
      <w:r>
        <w:t>Gliederung: Organisationseinheiten, Ereignisse und Funktionen, Informationsobjekte</w:t>
      </w:r>
    </w:p>
    <w:p w:rsidRPr="008B5716" w:rsidR="00DA3C06" w:rsidP="008B5716" w:rsidRDefault="00DA3C06" w14:paraId="0FB446B7" w14:textId="71335E42">
      <w:pPr>
        <w:pStyle w:val="points"/>
        <w:ind w:left="643"/>
      </w:pPr>
      <w:r>
        <w:t>Prozess beginnt und endet immer mit einem Ereignis</w:t>
      </w:r>
    </w:p>
    <w:p w:rsidRPr="008B5716" w:rsidR="00DA3C06" w:rsidP="008B5716" w:rsidRDefault="00DA3C06" w14:paraId="6F3386B8" w14:textId="7F8EF62B">
      <w:pPr>
        <w:pStyle w:val="points"/>
        <w:ind w:left="643"/>
      </w:pPr>
      <w:r>
        <w:t xml:space="preserve">Ereignisse und Funktionen befinden sich in einer streng alternierenden Reihenfolge </w:t>
      </w:r>
      <w:r>
        <w:br/>
      </w:r>
      <w:r>
        <w:t>(Ereignis – Funktion – Ereignis – Funktion …)</w:t>
      </w:r>
    </w:p>
    <w:p w:rsidRPr="008B5716" w:rsidR="00DA3C06" w:rsidP="008B5716" w:rsidRDefault="00DA3C06" w14:paraId="22BB2CFB" w14:textId="736D0BD3">
      <w:pPr>
        <w:pStyle w:val="points"/>
        <w:ind w:left="643"/>
      </w:pPr>
      <w:r>
        <w:t>Ereignisse und Funktionen haben nur jeweils eine eingehende und eine ausgehende Kante</w:t>
      </w:r>
    </w:p>
    <w:p w:rsidRPr="008B5716" w:rsidR="00DA3C06" w:rsidP="008B5716" w:rsidRDefault="00DA3C06" w14:paraId="696711A1" w14:textId="2ED10550">
      <w:pPr>
        <w:pStyle w:val="points"/>
        <w:ind w:left="643"/>
      </w:pPr>
      <w:r>
        <w:t>Anstelle einer Funktion kann ein Teilprozess stehen</w:t>
      </w:r>
    </w:p>
    <w:p w:rsidRPr="008B5716" w:rsidR="00DA3C06" w:rsidP="008B5716" w:rsidRDefault="00DA3C06" w14:paraId="2BD37F76" w14:textId="31B07E21">
      <w:pPr>
        <w:pStyle w:val="points"/>
        <w:ind w:left="643"/>
      </w:pPr>
      <w:r>
        <w:t>Organisationseinheiten werden mit Funktionen verbunden (nicht mit Ereignissen)</w:t>
      </w:r>
    </w:p>
    <w:p w:rsidRPr="008B5716" w:rsidR="00DA3C06" w:rsidP="008B5716" w:rsidRDefault="00DA3C06" w14:paraId="2A5CE1FE" w14:textId="7C9CF6D2">
      <w:pPr>
        <w:pStyle w:val="points"/>
        <w:ind w:left="643"/>
      </w:pPr>
      <w:r>
        <w:lastRenderedPageBreak/>
        <w:t xml:space="preserve">Wenn die Verzweigung eine </w:t>
      </w:r>
      <w:r w:rsidR="00B66107">
        <w:t>Alternativ</w:t>
      </w:r>
      <w:r>
        <w:t>auswahl ist, muss eine Funktion folgen</w:t>
      </w:r>
    </w:p>
    <w:p w:rsidRPr="008B5716" w:rsidR="00DA3C06" w:rsidP="008B5716" w:rsidRDefault="00DA3C06" w14:paraId="06063E75" w14:textId="6CE10FF6">
      <w:pPr>
        <w:pStyle w:val="points"/>
        <w:ind w:left="643"/>
      </w:pPr>
      <w:r>
        <w:t>Vor einer Und-Verzweigung kann ein Ereignis, aber keine Auswahlentscheidung stehen</w:t>
      </w:r>
    </w:p>
    <w:p w:rsidRPr="008B5716" w:rsidR="00DA3C06" w:rsidP="008B5716" w:rsidRDefault="00DA3C06" w14:paraId="32F6AB17" w14:textId="08EA9153">
      <w:pPr>
        <w:pStyle w:val="points"/>
        <w:ind w:left="643"/>
      </w:pPr>
      <w:r>
        <w:t xml:space="preserve">Gleicher Verknüpfungsoperator: Verzweigung und Zusammenführungen der Verzweigungen </w:t>
      </w:r>
    </w:p>
    <w:p w:rsidRPr="008B5716" w:rsidR="00DA3C06" w:rsidP="008B5716" w:rsidRDefault="00DA3C06" w14:paraId="09102087" w14:textId="110A4CC2">
      <w:pPr>
        <w:pStyle w:val="points"/>
        <w:ind w:left="643"/>
      </w:pPr>
      <w:r>
        <w:t>Bezeichnung einer Funktion: „Substantiv + Verb im Infinitiv“ (z.B. Vollständigkeit prüfen)</w:t>
      </w:r>
    </w:p>
    <w:p w:rsidRPr="008B5716" w:rsidR="00DA3C06" w:rsidP="008B5716" w:rsidRDefault="00DA3C06" w14:paraId="1BC5D13F" w14:textId="7911EB22">
      <w:pPr>
        <w:pStyle w:val="points"/>
        <w:ind w:left="643"/>
      </w:pPr>
      <w:r>
        <w:t>Bezeichnung eines Ereignisses: „Substantiv + Partizip“ (z.B. Vollständigkeit geprüft)</w:t>
      </w:r>
    </w:p>
    <w:p w:rsidRPr="00641488" w:rsidR="00DA3C06" w:rsidP="001259C8" w:rsidRDefault="00DA3C06" w14:paraId="0EF92BBE" w14:textId="14099C11">
      <w:pPr>
        <w:pStyle w:val="berschrift3"/>
        <w:rPr>
          <w:lang w:val="de-AT"/>
        </w:rPr>
      </w:pPr>
      <w:bookmarkStart w:name="_Toc93992303" w:id="8"/>
      <w:r w:rsidRPr="00641488">
        <w:rPr>
          <w:lang w:val="de-AT"/>
        </w:rPr>
        <w:t>Prozesstabellen</w:t>
      </w:r>
      <w:bookmarkEnd w:id="8"/>
    </w:p>
    <w:p w:rsidR="00DA3C06" w:rsidP="00DA3C06" w:rsidRDefault="00DA3C06" w14:paraId="080FC0F0" w14:textId="77777777">
      <w:r>
        <w:t xml:space="preserve">Eine Prozesstabelle wird verwendet, wenn nicht alle Informationen in einem graphischen Prozessmodell abgebildet werden können. Jede Zeile wird durch eine laufende Nummer angeführt, welche, ebenso wie die Funktionen/Tätigkeiten, mit denen im Prozessmodell konsistent zu halten sind. </w:t>
      </w:r>
    </w:p>
    <w:p w:rsidRPr="008979A3" w:rsidR="00DA3C06" w:rsidP="00DA3C06" w:rsidRDefault="00DA3C06" w14:paraId="5F697168" w14:textId="7AF4AA38">
      <w:pPr>
        <w:rPr>
          <w:u w:val="single"/>
        </w:rPr>
      </w:pPr>
      <w:r w:rsidRPr="008979A3">
        <w:rPr>
          <w:u w:val="single"/>
        </w:rPr>
        <w:t xml:space="preserve">Informationen </w:t>
      </w:r>
      <w:r w:rsidR="00B66107">
        <w:rPr>
          <w:u w:val="single"/>
        </w:rPr>
        <w:t xml:space="preserve">für </w:t>
      </w:r>
      <w:r w:rsidRPr="008979A3">
        <w:rPr>
          <w:u w:val="single"/>
        </w:rPr>
        <w:t>eine vollständige Prozessdokumentation</w:t>
      </w:r>
    </w:p>
    <w:p w:rsidR="00DA3C06" w:rsidP="00DA3C06" w:rsidRDefault="00DA3C06" w14:paraId="6B3081CA" w14:textId="77777777">
      <w:r>
        <w:t xml:space="preserve">Zweck, Besitzer, Abgrenzungen, Verantwortliche &amp; deren Zuständigkeiten, Kunden, Beschreibung, geltende Vorschriften, Vorgaben/Verfahrungsanweisungen, Dokumentationshinweise, Angaben zum Änderungsdienst, administrative Hinweise (z.B. Dateinamen) </w:t>
      </w:r>
    </w:p>
    <w:p w:rsidRPr="006D678F" w:rsidR="00DA3C06" w:rsidP="006D678F" w:rsidRDefault="00DA3C06" w14:paraId="3EF00883" w14:textId="77777777">
      <w:pPr>
        <w:pStyle w:val="berschrift2"/>
        <w:rPr>
          <w:rStyle w:val="normaltextrun"/>
        </w:rPr>
      </w:pPr>
      <w:bookmarkStart w:name="_Toc93992304" w:id="9"/>
      <w:r w:rsidRPr="006D678F">
        <w:rPr>
          <w:rStyle w:val="normaltextrun"/>
        </w:rPr>
        <w:t xml:space="preserve">6.2.5 </w:t>
      </w:r>
      <w:r w:rsidRPr="006D678F">
        <w:t>Arbeitsplatzbeschreibung</w:t>
      </w:r>
      <w:bookmarkEnd w:id="9"/>
    </w:p>
    <w:p w:rsidR="00DA3C06" w:rsidP="00DA3C06" w:rsidRDefault="00DA3C06" w14:paraId="1983533F" w14:textId="77777777">
      <w:r>
        <w:t xml:space="preserve">Die Arbeitsplatzbeschreibung ist ein Dokumentationsinstrument, welches an einem konkreten Arbeitsplatz die von Tarifbeschädigten wahrgenommenen Tätigkeiten beschreibt und bewertet. Sie unterteilt sich in Tätigkeitsdarstellung und Tätigkeitsbewertung. Die Arbeitsplatzbeschreibung </w:t>
      </w:r>
      <w:r w:rsidRPr="009E2737">
        <w:rPr>
          <w:b/>
          <w:bCs/>
        </w:rPr>
        <w:t>ergänzt</w:t>
      </w:r>
      <w:r>
        <w:t xml:space="preserve"> und vertieft die Informationen aus dem </w:t>
      </w:r>
      <w:r w:rsidRPr="009E2737">
        <w:rPr>
          <w:b/>
          <w:bCs/>
        </w:rPr>
        <w:t>Organigramm</w:t>
      </w:r>
      <w:r>
        <w:t>, dem Geschäftsverteilungsplan und der Stellenbeschreibung (Kombination: Arbeitsplatzbeschreibung &amp; Stellenbeschreibung möglich). Für Beamte gibt es analog zur Arbeitsplatzbeschreibung die Dienstpostenbeschreibung.</w:t>
      </w:r>
    </w:p>
    <w:p w:rsidRPr="00641488" w:rsidR="00DA3C06" w:rsidP="001259C8" w:rsidRDefault="00DA3C06" w14:paraId="5E1D6091" w14:textId="1BAB41D7">
      <w:pPr>
        <w:pStyle w:val="berschrift3"/>
        <w:rPr>
          <w:lang w:val="de-AT"/>
        </w:rPr>
      </w:pPr>
      <w:bookmarkStart w:name="_Toc93992305" w:id="10"/>
      <w:r w:rsidRPr="00641488">
        <w:rPr>
          <w:lang w:val="de-AT"/>
        </w:rPr>
        <w:t>Einsatzbereiche</w:t>
      </w:r>
      <w:bookmarkEnd w:id="10"/>
    </w:p>
    <w:p w:rsidR="00DA3C06" w:rsidP="001259C8" w:rsidRDefault="00DA3C06" w14:paraId="280E7BDC" w14:textId="77777777">
      <w:r>
        <w:t>Erstmals können Arbeitsplatzbeschreibungen bei Organisationsuntersuchungen erstellt bzw. aktualisiert werden. Arbeitsplatzbeschreibungen dienen bei hierbei als Informationsquelle, vor allem bei der Voruntersuchung. Sie sind ebenfalls eine Hilfe bei der Erstellung von Aufgabengliederungen. Die Arbeitsplatzbeschreibung unterstützt die Feststellung, der an einem Arbeitsplatz wahrzunehmenden Aufgaben und der übertragenen Befugnisse, Bewertung von Arbeitsplätzen, strukturierte Organisation und Geschäftsteilung, sowie die Erstellung von Aufgabenkatalogen und Aufgabengliederungen. Inhalt davon sind organisatorische Einordnung, Ziele, Aufgaben, Kompetenzen, Inforations- und Kommunikationsbeziehungen, Gremienzugehörigkeit, Bewertung der Stelle.</w:t>
      </w:r>
    </w:p>
    <w:p w:rsidRPr="00641488" w:rsidR="00DA3C06" w:rsidP="001259C8" w:rsidRDefault="00DA3C06" w14:paraId="4EB270F3" w14:textId="1AF3F283">
      <w:pPr>
        <w:pStyle w:val="berschrift3"/>
        <w:rPr>
          <w:lang w:val="de-AT"/>
        </w:rPr>
      </w:pPr>
      <w:bookmarkStart w:name="_Toc93992306" w:id="11"/>
      <w:r w:rsidRPr="00641488">
        <w:rPr>
          <w:lang w:val="de-AT"/>
        </w:rPr>
        <w:t>Verfahrensbeschreibung</w:t>
      </w:r>
      <w:bookmarkEnd w:id="11"/>
    </w:p>
    <w:p w:rsidR="00DA3C06" w:rsidP="00DA3C06" w:rsidRDefault="00DA3C06" w14:paraId="2EA405CD" w14:textId="77777777">
      <w:r>
        <w:t xml:space="preserve">Die Daten der Arbeitsplatzbeschreibung werden hier erfragt und sollen so konkret dargestellt werden, dass aus der Arbeitsplatzbeschreibung die Arbeitsvorgänge abgeleitet werden können. Mittels Fragebogen oder Interview wird der Fragenkatalog bei den Arbeitsplatzinhabern abgefragt. Anschließend werden diese Angaben auf </w:t>
      </w:r>
      <w:r>
        <w:lastRenderedPageBreak/>
        <w:t>Plausibilität geprüft, Unklarheiten beseitigt, in den Vordruck für die Arbeitsplatzbeschreibung übertragen und durch den jeweiligen Vorgesetzten geprüft.</w:t>
      </w:r>
    </w:p>
    <w:p w:rsidR="00DA3C06" w:rsidP="001259C8" w:rsidRDefault="00DA3C06" w14:paraId="657F560C" w14:textId="15ACA2F3">
      <w:pPr>
        <w:pStyle w:val="berschrift3"/>
      </w:pPr>
      <w:bookmarkStart w:name="_Toc93992307" w:id="12"/>
      <w:r w:rsidRPr="00B66107">
        <w:rPr>
          <w:lang w:val="de-AT"/>
        </w:rPr>
        <w:t>Bewertung</w:t>
      </w:r>
      <w:bookmarkEnd w:id="12"/>
    </w:p>
    <w:p w:rsidR="00DA3C06" w:rsidP="00DA3C06" w:rsidRDefault="00DA3C06" w14:paraId="6114FCA0" w14:textId="77777777">
      <w:r>
        <w:t>Vorteile</w:t>
      </w:r>
    </w:p>
    <w:p w:rsidR="00DA3C06" w:rsidP="008B5716" w:rsidRDefault="00DA3C06" w14:paraId="7D2C6009" w14:textId="77777777">
      <w:pPr>
        <w:pStyle w:val="points"/>
        <w:ind w:left="643"/>
      </w:pPr>
      <w:r>
        <w:t>sehr übersichtlich (standardisierte &amp; kompakte Darstellung)</w:t>
      </w:r>
    </w:p>
    <w:p w:rsidR="00DA3C06" w:rsidP="008B5716" w:rsidRDefault="00DA3C06" w14:paraId="2A6D3846" w14:textId="77777777">
      <w:pPr>
        <w:pStyle w:val="points"/>
        <w:ind w:left="643"/>
      </w:pPr>
      <w:r>
        <w:t>guter Überblick über den jeweiligen Arbeitsplatz</w:t>
      </w:r>
    </w:p>
    <w:p w:rsidR="00DA3C06" w:rsidP="008B5716" w:rsidRDefault="00DA3C06" w14:paraId="3B14AAC6" w14:textId="77777777">
      <w:pPr>
        <w:pStyle w:val="points"/>
        <w:ind w:left="643"/>
      </w:pPr>
      <w:r>
        <w:t>Schwachstellen bei der Zuordnung von Aufgaben &amp; Kompetenzen werden sichtbar</w:t>
      </w:r>
    </w:p>
    <w:p w:rsidR="00DA3C06" w:rsidP="008B5716" w:rsidRDefault="00DA3C06" w14:paraId="22E84380" w14:textId="77777777">
      <w:pPr>
        <w:pStyle w:val="points"/>
        <w:ind w:left="643"/>
      </w:pPr>
      <w:r>
        <w:t>Grundlage für die Feststellung der angemessenen Eingruppierung</w:t>
      </w:r>
    </w:p>
    <w:p w:rsidR="00DA3C06" w:rsidP="00DA3C06" w:rsidRDefault="00DA3C06" w14:paraId="127EC3C9" w14:textId="77777777">
      <w:pPr>
        <w:keepNext/>
        <w:jc w:val="center"/>
      </w:pPr>
      <w:r>
        <w:rPr>
          <w:noProof/>
        </w:rPr>
        <w:drawing>
          <wp:inline distT="0" distB="0" distL="0" distR="0" wp14:anchorId="5E88A3CF" wp14:editId="2C909DB2">
            <wp:extent cx="4109421" cy="3808207"/>
            <wp:effectExtent l="0" t="0" r="5715" b="1905"/>
            <wp:docPr id="15" name="Grafik 15" descr="Ein Bild, das Tisch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16835" cy="3815077"/>
                    </a:xfrm>
                    <a:prstGeom prst="rect">
                      <a:avLst/>
                    </a:prstGeom>
                    <a:noFill/>
                    <a:ln>
                      <a:noFill/>
                      <a:prstDash/>
                    </a:ln>
                  </pic:spPr>
                </pic:pic>
              </a:graphicData>
            </a:graphic>
          </wp:inline>
        </w:drawing>
      </w:r>
    </w:p>
    <w:p w:rsidR="00EA3A5D" w:rsidP="002259FA" w:rsidRDefault="00DA3C06" w14:paraId="2D80120B" w14:textId="06AA6E47">
      <w:pPr>
        <w:pStyle w:val="Beschriftung"/>
        <w:jc w:val="center"/>
      </w:pPr>
      <w:r>
        <w:t xml:space="preserve">Abbildung 1: Teil einer Arbeitsplatzbeschreibung </w:t>
      </w:r>
    </w:p>
    <w:p w:rsidRPr="00C514A7" w:rsidR="00EA3A5D" w:rsidP="000938FE" w:rsidRDefault="0035295F" w14:paraId="4B3187C4" w14:textId="578797CA">
      <w:pPr>
        <w:pStyle w:val="berschrift1"/>
        <w:rPr>
          <w:rStyle w:val="normaltextrun"/>
        </w:rPr>
      </w:pPr>
      <w:bookmarkStart w:name="_Toc93992308" w:id="13"/>
      <w:r w:rsidRPr="00C514A7">
        <w:rPr>
          <w:rStyle w:val="normaltextrun"/>
        </w:rPr>
        <w:t xml:space="preserve">6.3 </w:t>
      </w:r>
      <w:r w:rsidRPr="000938FE" w:rsidR="00EA3A5D">
        <w:rPr>
          <w:rStyle w:val="normaltextrun"/>
        </w:rPr>
        <w:t>Analysetechniken</w:t>
      </w:r>
      <w:bookmarkEnd w:id="13"/>
    </w:p>
    <w:p w:rsidRPr="00B66107" w:rsidR="008C1EE7" w:rsidP="000938FE" w:rsidRDefault="00C7084C" w14:paraId="28320F28" w14:textId="5C1B251C">
      <w:pPr>
        <w:pStyle w:val="berschrift2"/>
      </w:pPr>
      <w:bookmarkStart w:name="_Toc93992309" w:id="14"/>
      <w:r w:rsidRPr="00B66107">
        <w:t>6.3.</w:t>
      </w:r>
      <w:r w:rsidRPr="00B66107" w:rsidR="0035295F">
        <w:t>3</w:t>
      </w:r>
      <w:r w:rsidRPr="00B66107">
        <w:t xml:space="preserve"> </w:t>
      </w:r>
      <w:r w:rsidRPr="000938FE" w:rsidR="008C1EE7">
        <w:t>Fehlermöglichkeits</w:t>
      </w:r>
      <w:r w:rsidRPr="00B66107" w:rsidR="008C1EE7">
        <w:t>- und Einflussanalyse</w:t>
      </w:r>
      <w:bookmarkEnd w:id="14"/>
    </w:p>
    <w:p w:rsidRPr="009D7248" w:rsidR="008C1EE7" w:rsidP="005F2883" w:rsidRDefault="008C1EE7" w14:paraId="237C3A24" w14:textId="598672FC">
      <w:r>
        <w:t xml:space="preserve">Die Abkürzung für diese Analyse lautet </w:t>
      </w:r>
      <w:r w:rsidRPr="00F172B6">
        <w:rPr>
          <w:b/>
          <w:bCs/>
        </w:rPr>
        <w:t>FMEA</w:t>
      </w:r>
      <w:r>
        <w:t xml:space="preserve">, diese Methode analysiert Fehlerrisiken </w:t>
      </w:r>
      <w:r w:rsidR="7906C02A">
        <w:t xml:space="preserve">und </w:t>
      </w:r>
      <w:r>
        <w:t>dient der systematischen Risikoanalyse bei Systemen und Prozessen.</w:t>
      </w:r>
    </w:p>
    <w:p w:rsidR="008C1EE7" w:rsidP="005F2883" w:rsidRDefault="43FE9B68" w14:paraId="3F39DDE5" w14:textId="6591D248">
      <w:pPr>
        <w:rPr>
          <w:szCs w:val="22"/>
        </w:rPr>
      </w:pPr>
      <w:r w:rsidRPr="5C1C5153">
        <w:rPr>
          <w:szCs w:val="22"/>
        </w:rPr>
        <w:t xml:space="preserve">Das </w:t>
      </w:r>
      <w:r w:rsidRPr="5C1C5153" w:rsidR="008C1EE7">
        <w:rPr>
          <w:u w:val="single"/>
        </w:rPr>
        <w:t>Ziel</w:t>
      </w:r>
      <w:r w:rsidRPr="5C1C5153" w:rsidR="0E7E9B36">
        <w:rPr>
          <w:szCs w:val="22"/>
        </w:rPr>
        <w:t xml:space="preserve"> ist die </w:t>
      </w:r>
      <w:r w:rsidRPr="5C1C5153" w:rsidR="008C1EE7">
        <w:rPr>
          <w:szCs w:val="22"/>
        </w:rPr>
        <w:t>Vermeidung von Fehlern durch das Erkennen, Nachvollziehen, Eingrenzen &amp; Abstellen einer Schwachstelle</w:t>
      </w:r>
      <w:r w:rsidRPr="5C1C5153" w:rsidR="14D263E0">
        <w:rPr>
          <w:szCs w:val="22"/>
        </w:rPr>
        <w:t xml:space="preserve">. </w:t>
      </w:r>
      <w:r w:rsidRPr="5C1C5153" w:rsidR="3AAA0CAA">
        <w:rPr>
          <w:szCs w:val="22"/>
        </w:rPr>
        <w:t xml:space="preserve">Die </w:t>
      </w:r>
      <w:r w:rsidRPr="5C1C5153" w:rsidR="008C1EE7">
        <w:rPr>
          <w:u w:val="single"/>
        </w:rPr>
        <w:t>Verwendung</w:t>
      </w:r>
      <w:r w:rsidRPr="5C1C5153" w:rsidR="5F56F34B">
        <w:rPr>
          <w:szCs w:val="22"/>
        </w:rPr>
        <w:t xml:space="preserve"> liegt</w:t>
      </w:r>
      <w:r w:rsidRPr="5C1C5153" w:rsidR="008C1EE7">
        <w:rPr>
          <w:szCs w:val="22"/>
        </w:rPr>
        <w:t xml:space="preserve"> in der Verwaltung und im Bereich der Dienstleistung</w:t>
      </w:r>
      <w:r w:rsidRPr="5C1C5153" w:rsidR="3B7971F5">
        <w:rPr>
          <w:szCs w:val="22"/>
        </w:rPr>
        <w:t xml:space="preserve">. </w:t>
      </w:r>
      <w:r w:rsidR="00B66107">
        <w:rPr>
          <w:u w:val="single"/>
        </w:rPr>
        <w:t>Spätere</w:t>
      </w:r>
      <w:r w:rsidRPr="5C1C5153" w:rsidR="008C1EE7">
        <w:rPr>
          <w:u w:val="single"/>
        </w:rPr>
        <w:t xml:space="preserve"> Verbesserungen</w:t>
      </w:r>
      <w:r w:rsidRPr="5C1C5153" w:rsidR="008C1EE7">
        <w:rPr>
          <w:szCs w:val="22"/>
        </w:rPr>
        <w:t xml:space="preserve"> </w:t>
      </w:r>
      <w:r w:rsidRPr="5C1C5153" w:rsidR="3A19CD75">
        <w:rPr>
          <w:szCs w:val="22"/>
        </w:rPr>
        <w:t xml:space="preserve">sind </w:t>
      </w:r>
      <w:r w:rsidRPr="5C1C5153" w:rsidR="008C1EE7">
        <w:rPr>
          <w:szCs w:val="22"/>
        </w:rPr>
        <w:t>meist schwer möglich</w:t>
      </w:r>
      <w:r w:rsidR="0081011A">
        <w:rPr>
          <w:szCs w:val="22"/>
        </w:rPr>
        <w:t xml:space="preserve"> und der Dienstleister kommt </w:t>
      </w:r>
      <w:r w:rsidRPr="5C1C5153" w:rsidR="008C1EE7">
        <w:rPr>
          <w:szCs w:val="22"/>
        </w:rPr>
        <w:t>dadurch zu Schaden</w:t>
      </w:r>
      <w:r w:rsidR="0081011A">
        <w:rPr>
          <w:szCs w:val="22"/>
        </w:rPr>
        <w:t>.</w:t>
      </w:r>
    </w:p>
    <w:p w:rsidR="00D4128A" w:rsidP="005F2883" w:rsidRDefault="00D4128A" w14:paraId="263D0945" w14:textId="0E99723D">
      <w:pPr>
        <w:rPr>
          <w:szCs w:val="22"/>
        </w:rPr>
      </w:pPr>
    </w:p>
    <w:p w:rsidR="00D4128A" w:rsidP="005F2883" w:rsidRDefault="00D4128A" w14:paraId="2FC03D4B" w14:textId="7CFC2362">
      <w:pPr>
        <w:rPr>
          <w:szCs w:val="22"/>
        </w:rPr>
      </w:pPr>
    </w:p>
    <w:p w:rsidRPr="00491752" w:rsidR="00D4128A" w:rsidP="005F2883" w:rsidRDefault="00D4128A" w14:paraId="6FE66F31" w14:textId="77777777">
      <w:pPr>
        <w:rPr>
          <w:u w:val="single"/>
        </w:rPr>
      </w:pPr>
    </w:p>
    <w:p w:rsidRPr="00D4128A" w:rsidR="008C1EE7" w:rsidP="005F2883" w:rsidRDefault="008C1EE7" w14:paraId="2A027156" w14:textId="77777777">
      <w:pPr>
        <w:rPr>
          <w:u w:val="single"/>
        </w:rPr>
      </w:pPr>
      <w:r w:rsidRPr="00D4128A">
        <w:rPr>
          <w:u w:val="single"/>
        </w:rPr>
        <w:lastRenderedPageBreak/>
        <w:t>Unterschiedliche Arten von FMEA:</w:t>
      </w:r>
    </w:p>
    <w:p w:rsidRPr="00236E20" w:rsidR="008C1EE7" w:rsidP="008B5716" w:rsidRDefault="008C1EE7" w14:paraId="3AC2AD3C" w14:textId="77777777">
      <w:pPr>
        <w:pStyle w:val="points"/>
        <w:ind w:left="643"/>
      </w:pPr>
      <w:r>
        <w:t>Produkt-FMEA —&gt; System- und Konstruktions-FMEA</w:t>
      </w:r>
    </w:p>
    <w:p w:rsidRPr="00236E20" w:rsidR="008C1EE7" w:rsidP="008B5716" w:rsidRDefault="008C1EE7" w14:paraId="597CAB17" w14:textId="77777777">
      <w:pPr>
        <w:pStyle w:val="points"/>
        <w:ind w:left="643"/>
      </w:pPr>
      <w:r>
        <w:t>Prozess-FMEA —&gt; in Organisationsuntersuchungen, befasst sich mit möglichen Schwachstellen in Leistungsprozessen</w:t>
      </w:r>
    </w:p>
    <w:p w:rsidRPr="00F65455" w:rsidR="008C1EE7" w:rsidP="005F2883" w:rsidRDefault="008C1EE7" w14:paraId="1EBC7876" w14:textId="44F5EC78">
      <w:r>
        <w:t xml:space="preserve">Um </w:t>
      </w:r>
      <w:r w:rsidRPr="003206F3">
        <w:rPr>
          <w:b/>
          <w:bCs/>
        </w:rPr>
        <w:t>Risiken</w:t>
      </w:r>
      <w:r>
        <w:t xml:space="preserve"> und </w:t>
      </w:r>
      <w:r w:rsidRPr="003206F3">
        <w:rPr>
          <w:b/>
          <w:bCs/>
        </w:rPr>
        <w:t>mögliche Fehler</w:t>
      </w:r>
      <w:r>
        <w:t xml:space="preserve"> von Prozessen in Soll-Konzeptionen </w:t>
      </w:r>
      <w:r w:rsidRPr="003206F3" w:rsidR="0F7320E4">
        <w:rPr>
          <w:b/>
          <w:bCs/>
        </w:rPr>
        <w:t>aufzufinden</w:t>
      </w:r>
      <w:r w:rsidR="0F7320E4">
        <w:t>,</w:t>
      </w:r>
      <w:r>
        <w:t xml:space="preserve"> wird diese Methode verwendet. Man kann diese in Einzelarbeit als auch in einer Gruppenarbeit verwenden, jedoch könnten die Vorteile einer Gruppe hilfreich sein.</w:t>
      </w:r>
    </w:p>
    <w:p w:rsidRPr="00D4128A" w:rsidR="008C1EE7" w:rsidP="00925D6A" w:rsidRDefault="008C1EE7" w14:paraId="3F65F7F2" w14:textId="77777777">
      <w:pPr>
        <w:pStyle w:val="berschrift3"/>
        <w:rPr>
          <w:lang w:val="de-AT"/>
        </w:rPr>
      </w:pPr>
      <w:bookmarkStart w:name="_Toc93992310" w:id="15"/>
      <w:r w:rsidRPr="00D4128A">
        <w:rPr>
          <w:lang w:val="de-AT"/>
        </w:rPr>
        <w:t>Ablauf des Verfahrens</w:t>
      </w:r>
      <w:r>
        <w:t>:</w:t>
      </w:r>
      <w:bookmarkEnd w:id="15"/>
      <w:r>
        <w:t xml:space="preserve"> </w:t>
      </w:r>
    </w:p>
    <w:p w:rsidRPr="00E62050" w:rsidR="008C1EE7" w:rsidP="00EA5CCC" w:rsidRDefault="008C1EE7" w14:paraId="45E5D7C7" w14:textId="77777777">
      <w:pPr>
        <w:pStyle w:val="Listenabsatz"/>
        <w:numPr>
          <w:ilvl w:val="0"/>
          <w:numId w:val="7"/>
        </w:numPr>
        <w:ind w:left="757"/>
        <w:rPr>
          <w:u w:val="single"/>
        </w:rPr>
      </w:pPr>
      <w:r w:rsidRPr="00E62050">
        <w:t>Prozesse modellieren (Prozessmodell), dokumentieren und in Teilprozesse aufteilen</w:t>
      </w:r>
    </w:p>
    <w:p w:rsidRPr="00EA5CCC" w:rsidR="008C1EE7" w:rsidP="00EA5CCC" w:rsidRDefault="008C1EE7" w14:paraId="1D93D778" w14:textId="77777777">
      <w:pPr>
        <w:pStyle w:val="Listenabsatz"/>
        <w:numPr>
          <w:ilvl w:val="0"/>
          <w:numId w:val="7"/>
        </w:numPr>
        <w:ind w:left="757"/>
      </w:pPr>
      <w:r w:rsidRPr="00E12A72">
        <w:t xml:space="preserve">Fehler, Folgen und Ursachen werden </w:t>
      </w:r>
      <w:r>
        <w:t xml:space="preserve">anhand dieser Fragen </w:t>
      </w:r>
      <w:r w:rsidRPr="00E12A72">
        <w:t>analysiert</w:t>
      </w:r>
    </w:p>
    <w:p w:rsidRPr="008F51D3" w:rsidR="008C1EE7" w:rsidP="00EA5CCC" w:rsidRDefault="008C1EE7" w14:paraId="4BBDD8D4" w14:textId="77777777">
      <w:pPr>
        <w:pStyle w:val="Listenabsatz"/>
        <w:numPr>
          <w:ilvl w:val="0"/>
          <w:numId w:val="5"/>
        </w:numPr>
        <w:ind w:left="1154"/>
        <w:rPr>
          <w:u w:val="single"/>
        </w:rPr>
      </w:pPr>
      <w:r>
        <w:t>Welche Fehler können passieren?</w:t>
      </w:r>
    </w:p>
    <w:p w:rsidRPr="004B5CED" w:rsidR="008C1EE7" w:rsidP="00EA5CCC" w:rsidRDefault="008C1EE7" w14:paraId="4D342CBC" w14:textId="77777777">
      <w:pPr>
        <w:pStyle w:val="Listenabsatz"/>
        <w:numPr>
          <w:ilvl w:val="0"/>
          <w:numId w:val="5"/>
        </w:numPr>
        <w:ind w:left="1154"/>
        <w:rPr>
          <w:u w:val="single"/>
        </w:rPr>
      </w:pPr>
      <w:r>
        <w:t>Welche Fehler können im Teilprozess auftreten?</w:t>
      </w:r>
    </w:p>
    <w:p w:rsidRPr="004B5CED" w:rsidR="008C1EE7" w:rsidP="00EA5CCC" w:rsidRDefault="008C1EE7" w14:paraId="65A4FB77" w14:textId="77777777">
      <w:pPr>
        <w:pStyle w:val="Listenabsatz"/>
        <w:numPr>
          <w:ilvl w:val="0"/>
          <w:numId w:val="5"/>
        </w:numPr>
        <w:ind w:left="1154"/>
        <w:rPr>
          <w:u w:val="single"/>
        </w:rPr>
      </w:pPr>
      <w:r>
        <w:t>Welche Folgen hat ein Fehler?</w:t>
      </w:r>
    </w:p>
    <w:p w:rsidRPr="0063772C" w:rsidR="008C1EE7" w:rsidP="00EA5CCC" w:rsidRDefault="008C1EE7" w14:paraId="054FF5E7" w14:textId="77777777">
      <w:pPr>
        <w:pStyle w:val="Listenabsatz"/>
        <w:numPr>
          <w:ilvl w:val="0"/>
          <w:numId w:val="5"/>
        </w:numPr>
        <w:ind w:left="1154"/>
        <w:rPr>
          <w:u w:val="single"/>
        </w:rPr>
      </w:pPr>
      <w:r>
        <w:t>Wodurch können Fehler passieren?</w:t>
      </w:r>
    </w:p>
    <w:p w:rsidRPr="00AB0D77" w:rsidR="008C1EE7" w:rsidP="00EA5CCC" w:rsidRDefault="008C1EE7" w14:paraId="67994115" w14:textId="77777777">
      <w:pPr>
        <w:pStyle w:val="Listenabsatz"/>
        <w:numPr>
          <w:ilvl w:val="0"/>
          <w:numId w:val="5"/>
        </w:numPr>
        <w:ind w:left="1154"/>
        <w:rPr>
          <w:u w:val="single"/>
        </w:rPr>
      </w:pPr>
      <w:r>
        <w:t>Welcher Fehler hat welche Ursache?</w:t>
      </w:r>
    </w:p>
    <w:p w:rsidRPr="001A7BDE" w:rsidR="008C1EE7" w:rsidP="00EA5CCC" w:rsidRDefault="008C1EE7" w14:paraId="7D62BC3C" w14:textId="77777777">
      <w:pPr>
        <w:pStyle w:val="Listenabsatz"/>
        <w:numPr>
          <w:ilvl w:val="0"/>
          <w:numId w:val="5"/>
        </w:numPr>
        <w:ind w:left="1154"/>
        <w:rPr>
          <w:u w:val="single"/>
        </w:rPr>
      </w:pPr>
      <w:r>
        <w:t>Jeder Fehler wird auf eine Ursache untersucht, in einem Teilprozess können mehrere Fehler auftreten und Folgen &amp; Fehler können mehrere Ursachen haben CDs</w:t>
      </w:r>
    </w:p>
    <w:p w:rsidRPr="00EA5CCC" w:rsidR="008C1EE7" w:rsidP="00EA5CCC" w:rsidRDefault="008C1EE7" w14:paraId="4FDC426E" w14:textId="77777777">
      <w:pPr>
        <w:pStyle w:val="Listenabsatz"/>
        <w:numPr>
          <w:ilvl w:val="0"/>
          <w:numId w:val="7"/>
        </w:numPr>
        <w:ind w:left="757"/>
      </w:pPr>
      <w:r w:rsidRPr="001F0BF2">
        <w:t>Das Risiko &amp; deren Folgen werden beurteilt durch folgende Daten:</w:t>
      </w:r>
    </w:p>
    <w:p w:rsidRPr="00EA5CCC" w:rsidR="008C1EE7" w:rsidP="00EA5CCC" w:rsidRDefault="008C1EE7" w14:paraId="4FED60E2" w14:textId="77777777">
      <w:pPr>
        <w:pStyle w:val="Listenabsatz"/>
        <w:numPr>
          <w:ilvl w:val="0"/>
          <w:numId w:val="5"/>
        </w:numPr>
        <w:ind w:left="1154"/>
      </w:pPr>
      <w:r>
        <w:t>Auftrittswahrscheinlichkeit A: Ist es wahrscheinlich das der Fehler auftaucht?</w:t>
      </w:r>
    </w:p>
    <w:p w:rsidRPr="00EA5CCC" w:rsidR="008C1EE7" w:rsidP="00EA5CCC" w:rsidRDefault="008C1EE7" w14:paraId="60AA9FA8" w14:textId="77777777">
      <w:pPr>
        <w:pStyle w:val="Listenabsatz"/>
        <w:numPr>
          <w:ilvl w:val="0"/>
          <w:numId w:val="5"/>
        </w:numPr>
        <w:ind w:left="1154"/>
      </w:pPr>
      <w:r>
        <w:t>Bedeutung B: Welche Wirkung hat das Auftreten des Fehlers? Welches Risiko bringt es mit sich?</w:t>
      </w:r>
    </w:p>
    <w:p w:rsidRPr="00EA5CCC" w:rsidR="008C1EE7" w:rsidP="00EA5CCC" w:rsidRDefault="008C1EE7" w14:paraId="0CBBDCE8" w14:textId="77777777">
      <w:pPr>
        <w:pStyle w:val="Listenabsatz"/>
        <w:numPr>
          <w:ilvl w:val="0"/>
          <w:numId w:val="5"/>
        </w:numPr>
        <w:ind w:left="1154"/>
      </w:pPr>
      <w:r>
        <w:t>Entdeckungswahrscheinlichkeit E: Ist es wahrscheinlich, dass das Auftreten des Fehlers bemerkt wird?</w:t>
      </w:r>
    </w:p>
    <w:p w:rsidR="008C1EE7" w:rsidP="005F2883" w:rsidRDefault="008C1EE7" w14:paraId="1E1660D6" w14:textId="166B6E8C">
      <w:r>
        <w:t xml:space="preserve">Für diese Bewertung steht eine Bewertungstabelle zur Verfügung, welche von 1-10 Punkte </w:t>
      </w:r>
      <w:r w:rsidR="6E60C7A7">
        <w:t>vergibt,</w:t>
      </w:r>
      <w:r>
        <w:t xml:space="preserve"> aus denen sich Szenarien und Erklärungen bilden. Um dieses Risiko anhand der Tabelle auszudrücken und zu </w:t>
      </w:r>
      <w:r w:rsidR="0459A3E2">
        <w:t>bewerten,</w:t>
      </w:r>
      <w:r>
        <w:t xml:space="preserve"> wird eine Risiko-Prioritätszahl (RPZ) gebildet, welche sich mit den Punkten und </w:t>
      </w:r>
      <w:r w:rsidR="324EA8C8">
        <w:t>ausfolgender</w:t>
      </w:r>
      <w:r>
        <w:t xml:space="preserve"> Formel zusammensetzt. </w:t>
      </w:r>
    </w:p>
    <w:p w:rsidR="008C1EE7" w:rsidP="005F2883" w:rsidRDefault="008C1EE7" w14:paraId="5B8DC031" w14:textId="77777777">
      <w:r>
        <w:tab/>
      </w:r>
      <w:r>
        <w:tab/>
      </w:r>
      <w:r>
        <w:tab/>
      </w:r>
      <w:r>
        <w:t xml:space="preserve">             </w:t>
      </w:r>
      <w:r>
        <w:tab/>
      </w:r>
      <w:r>
        <w:rPr>
          <w:b/>
          <w:bCs/>
          <w:i/>
          <w:iCs/>
        </w:rPr>
        <w:t>RPZ = A * B * E</w:t>
      </w:r>
      <w:r>
        <w:t xml:space="preserve">  </w:t>
      </w:r>
    </w:p>
    <w:p w:rsidR="008C1EE7" w:rsidP="005F2883" w:rsidRDefault="008C1EE7" w14:paraId="6812F875" w14:textId="77777777">
      <w:r>
        <w:t>Nach der Berechnung wird dies mit der darunter liegenden Tabelle verglichen und dadurch bewertet, wie hoch die Dringlichkeit der Behebung des Fehlers ist.</w:t>
      </w:r>
    </w:p>
    <w:tbl>
      <w:tblPr>
        <w:tblStyle w:val="Tabellenraster"/>
        <w:tblW w:w="9153" w:type="dxa"/>
        <w:tblInd w:w="769" w:type="dxa"/>
        <w:tblLook w:val="04A0" w:firstRow="1" w:lastRow="0" w:firstColumn="1" w:lastColumn="0" w:noHBand="0" w:noVBand="1"/>
      </w:tblPr>
      <w:tblGrid>
        <w:gridCol w:w="2628"/>
        <w:gridCol w:w="2410"/>
        <w:gridCol w:w="4115"/>
      </w:tblGrid>
      <w:tr w:rsidRPr="00360F1D" w:rsidR="008C1EE7" w:rsidTr="7DBE0E26" w14:paraId="78B1202A" w14:textId="77777777">
        <w:trPr>
          <w:trHeight w:val="63"/>
        </w:trPr>
        <w:tc>
          <w:tcPr>
            <w:tcW w:w="2628" w:type="dxa"/>
          </w:tcPr>
          <w:p w:rsidRPr="00360F1D" w:rsidR="008C1EE7" w:rsidP="00CB01A4" w:rsidRDefault="008C1EE7" w14:paraId="3AD2867B" w14:textId="77777777">
            <w:pPr>
              <w:spacing w:before="40" w:after="40" w:line="276" w:lineRule="auto"/>
            </w:pPr>
            <w:r w:rsidRPr="00360F1D">
              <w:t>RPZ</w:t>
            </w:r>
          </w:p>
        </w:tc>
        <w:tc>
          <w:tcPr>
            <w:tcW w:w="2410" w:type="dxa"/>
          </w:tcPr>
          <w:p w:rsidRPr="00360F1D" w:rsidR="008C1EE7" w:rsidP="00CB01A4" w:rsidRDefault="008C1EE7" w14:paraId="397DFEB1" w14:textId="77777777">
            <w:pPr>
              <w:spacing w:before="40" w:after="40" w:line="276" w:lineRule="auto"/>
            </w:pPr>
            <w:r w:rsidRPr="00360F1D">
              <w:t>Fehlerrisiko</w:t>
            </w:r>
          </w:p>
        </w:tc>
        <w:tc>
          <w:tcPr>
            <w:tcW w:w="4115" w:type="dxa"/>
          </w:tcPr>
          <w:p w:rsidRPr="00360F1D" w:rsidR="008C1EE7" w:rsidP="00CB01A4" w:rsidRDefault="008C1EE7" w14:paraId="31A09642" w14:textId="77777777">
            <w:pPr>
              <w:spacing w:before="40" w:after="40" w:line="276" w:lineRule="auto"/>
            </w:pPr>
            <w:r w:rsidRPr="00360F1D">
              <w:t xml:space="preserve">Handlungsbedarf </w:t>
            </w:r>
          </w:p>
        </w:tc>
      </w:tr>
      <w:tr w:rsidRPr="008E496B" w:rsidR="008C1EE7" w:rsidTr="7DBE0E26" w14:paraId="5327360F" w14:textId="77777777">
        <w:trPr>
          <w:trHeight w:val="356"/>
        </w:trPr>
        <w:tc>
          <w:tcPr>
            <w:tcW w:w="2628" w:type="dxa"/>
          </w:tcPr>
          <w:p w:rsidRPr="008E496B" w:rsidR="008C1EE7" w:rsidP="00CB01A4" w:rsidRDefault="008C1EE7" w14:paraId="3E2BE252" w14:textId="77777777">
            <w:pPr>
              <w:spacing w:before="40" w:after="40" w:line="276" w:lineRule="auto"/>
            </w:pPr>
            <w:r>
              <w:t>100 &lt; RPZ &lt; 1000</w:t>
            </w:r>
          </w:p>
        </w:tc>
        <w:tc>
          <w:tcPr>
            <w:tcW w:w="2410" w:type="dxa"/>
          </w:tcPr>
          <w:p w:rsidRPr="008E496B" w:rsidR="008C1EE7" w:rsidP="00CB01A4" w:rsidRDefault="008C1EE7" w14:paraId="34962F65" w14:textId="77777777">
            <w:pPr>
              <w:spacing w:before="40" w:after="40" w:line="276" w:lineRule="auto"/>
            </w:pPr>
            <w:r>
              <w:t>hoch</w:t>
            </w:r>
          </w:p>
        </w:tc>
        <w:tc>
          <w:tcPr>
            <w:tcW w:w="4115" w:type="dxa"/>
          </w:tcPr>
          <w:p w:rsidRPr="008E496B" w:rsidR="008C1EE7" w:rsidP="00CB01A4" w:rsidRDefault="008C1EE7" w14:paraId="00A4F3BC" w14:textId="77777777">
            <w:pPr>
              <w:spacing w:before="40" w:after="40" w:line="276" w:lineRule="auto"/>
            </w:pPr>
            <w:r>
              <w:t>dringender Handlungsbedarf</w:t>
            </w:r>
          </w:p>
        </w:tc>
      </w:tr>
      <w:tr w:rsidRPr="008E496B" w:rsidR="008C1EE7" w:rsidTr="7DBE0E26" w14:paraId="3FE588E5" w14:textId="77777777">
        <w:trPr>
          <w:trHeight w:val="82"/>
        </w:trPr>
        <w:tc>
          <w:tcPr>
            <w:tcW w:w="2628" w:type="dxa"/>
          </w:tcPr>
          <w:p w:rsidRPr="008E496B" w:rsidR="008C1EE7" w:rsidP="00CB01A4" w:rsidRDefault="008C1EE7" w14:paraId="2251B139" w14:textId="77777777">
            <w:pPr>
              <w:spacing w:before="40" w:after="40" w:line="276" w:lineRule="auto"/>
            </w:pPr>
            <w:r>
              <w:t>50 &lt; RPZ &lt; 100</w:t>
            </w:r>
          </w:p>
        </w:tc>
        <w:tc>
          <w:tcPr>
            <w:tcW w:w="2410" w:type="dxa"/>
          </w:tcPr>
          <w:p w:rsidRPr="008E496B" w:rsidR="008C1EE7" w:rsidP="00CB01A4" w:rsidRDefault="008C1EE7" w14:paraId="3308997F" w14:textId="77777777">
            <w:pPr>
              <w:spacing w:before="40" w:after="40" w:line="276" w:lineRule="auto"/>
            </w:pPr>
            <w:r>
              <w:t>mittel</w:t>
            </w:r>
          </w:p>
        </w:tc>
        <w:tc>
          <w:tcPr>
            <w:tcW w:w="4115" w:type="dxa"/>
          </w:tcPr>
          <w:p w:rsidRPr="008E496B" w:rsidR="008C1EE7" w:rsidP="00CB01A4" w:rsidRDefault="008C1EE7" w14:paraId="6BF5630B" w14:textId="77777777">
            <w:pPr>
              <w:spacing w:before="40" w:after="40" w:line="276" w:lineRule="auto"/>
            </w:pPr>
            <w:r>
              <w:t>Handlungsbedarf</w:t>
            </w:r>
          </w:p>
        </w:tc>
      </w:tr>
      <w:tr w:rsidRPr="008E496B" w:rsidR="008C1EE7" w:rsidTr="7DBE0E26" w14:paraId="30A52D57" w14:textId="77777777">
        <w:trPr>
          <w:trHeight w:val="386"/>
        </w:trPr>
        <w:tc>
          <w:tcPr>
            <w:tcW w:w="2628" w:type="dxa"/>
          </w:tcPr>
          <w:p w:rsidR="008C1EE7" w:rsidP="7DBE0E26" w:rsidRDefault="008C1EE7" w14:paraId="63C1823F" w14:textId="77777777">
            <w:pPr>
              <w:spacing w:before="40" w:after="40" w:line="276" w:lineRule="auto"/>
            </w:pPr>
            <w:r>
              <w:t>2 &lt; RPZ &lt; 50</w:t>
            </w:r>
          </w:p>
        </w:tc>
        <w:tc>
          <w:tcPr>
            <w:tcW w:w="2410" w:type="dxa"/>
          </w:tcPr>
          <w:p w:rsidR="008C1EE7" w:rsidP="00CB01A4" w:rsidRDefault="008C1EE7" w14:paraId="11AE888D" w14:textId="77777777">
            <w:pPr>
              <w:spacing w:before="40" w:after="40" w:line="276" w:lineRule="auto"/>
            </w:pPr>
            <w:r>
              <w:t>akzeptabel</w:t>
            </w:r>
          </w:p>
        </w:tc>
        <w:tc>
          <w:tcPr>
            <w:tcW w:w="4115" w:type="dxa"/>
          </w:tcPr>
          <w:p w:rsidR="008C1EE7" w:rsidP="00CB01A4" w:rsidRDefault="008C1EE7" w14:paraId="6FB93EA5" w14:textId="77777777">
            <w:pPr>
              <w:spacing w:before="40" w:after="40" w:line="276" w:lineRule="auto"/>
            </w:pPr>
            <w:r>
              <w:t>kein zwingender Handlungsbedarf</w:t>
            </w:r>
          </w:p>
        </w:tc>
      </w:tr>
      <w:tr w:rsidRPr="008E496B" w:rsidR="008C1EE7" w:rsidTr="7DBE0E26" w14:paraId="6379665C" w14:textId="77777777">
        <w:trPr>
          <w:trHeight w:val="146"/>
        </w:trPr>
        <w:tc>
          <w:tcPr>
            <w:tcW w:w="2628" w:type="dxa"/>
          </w:tcPr>
          <w:p w:rsidR="008C1EE7" w:rsidP="00CB01A4" w:rsidRDefault="008C1EE7" w14:paraId="4BC91D93" w14:textId="77777777">
            <w:pPr>
              <w:spacing w:before="40" w:after="40" w:line="276" w:lineRule="auto"/>
            </w:pPr>
            <w:r>
              <w:t>RPZ = 1</w:t>
            </w:r>
          </w:p>
        </w:tc>
        <w:tc>
          <w:tcPr>
            <w:tcW w:w="2410" w:type="dxa"/>
          </w:tcPr>
          <w:p w:rsidR="008C1EE7" w:rsidP="00CB01A4" w:rsidRDefault="008C1EE7" w14:paraId="7D80685D" w14:textId="77777777">
            <w:pPr>
              <w:spacing w:before="40" w:after="40" w:line="276" w:lineRule="auto"/>
            </w:pPr>
            <w:r>
              <w:t>keines</w:t>
            </w:r>
          </w:p>
        </w:tc>
        <w:tc>
          <w:tcPr>
            <w:tcW w:w="4115" w:type="dxa"/>
          </w:tcPr>
          <w:p w:rsidR="008C1EE7" w:rsidP="00CB01A4" w:rsidRDefault="008C1EE7" w14:paraId="4230C16E" w14:textId="77777777">
            <w:pPr>
              <w:spacing w:before="40" w:after="40" w:line="276" w:lineRule="auto"/>
            </w:pPr>
            <w:r>
              <w:t>Kein Handlungsbedarf</w:t>
            </w:r>
          </w:p>
        </w:tc>
      </w:tr>
    </w:tbl>
    <w:p w:rsidR="008C1EE7" w:rsidP="00F6071A" w:rsidRDefault="008C1EE7" w14:paraId="403B5EFB" w14:textId="5C1D354C">
      <w:pPr>
        <w:pStyle w:val="Listenabsatz"/>
        <w:numPr>
          <w:ilvl w:val="0"/>
          <w:numId w:val="7"/>
        </w:numPr>
        <w:ind w:left="757"/>
      </w:pPr>
      <w:r w:rsidRPr="00F6071A">
        <w:t>Abstellmaßnahmen</w:t>
      </w:r>
    </w:p>
    <w:p w:rsidR="008C1EE7" w:rsidP="005F2883" w:rsidRDefault="008C1EE7" w14:paraId="40B79FF2" w14:textId="42232942">
      <w:r>
        <w:t>Damit man Risiken mindert, müssen deren Ursache beseitigt werden, indem man eine</w:t>
      </w:r>
      <w:r w:rsidR="007D16EE">
        <w:t xml:space="preserve"> </w:t>
      </w:r>
      <w:r>
        <w:t>passende Abstellmaßnahme findet und eine weitere Analyse durchführt. Nach diesen</w:t>
      </w:r>
      <w:r w:rsidR="007D16EE">
        <w:t xml:space="preserve"> </w:t>
      </w:r>
      <w:r>
        <w:t xml:space="preserve">Schritten sollte RPZ bei einer erneuten Berechnung kleiner und akzeptabler sein. </w:t>
      </w:r>
    </w:p>
    <w:p w:rsidR="008C1EE7" w:rsidP="005F2883" w:rsidRDefault="008C1EE7" w14:paraId="5F7FDBCE" w14:textId="59DBC6F6">
      <w:r>
        <w:t>Die Differenz zwischen Ausgangs RPZ und dem neuen RPZ ergibt die Qualitätsverbesserung des Prozesses.</w:t>
      </w:r>
    </w:p>
    <w:p w:rsidRPr="00D4128A" w:rsidR="00E960B9" w:rsidP="00E960B9" w:rsidRDefault="00E960B9" w14:paraId="5F6CB10B" w14:textId="26381490">
      <w:pPr>
        <w:pStyle w:val="berschrift3"/>
        <w:rPr>
          <w:lang w:val="de-AT"/>
        </w:rPr>
      </w:pPr>
      <w:bookmarkStart w:name="_Toc93992311" w:id="16"/>
      <w:r w:rsidRPr="00D4128A">
        <w:rPr>
          <w:lang w:val="de-AT"/>
        </w:rPr>
        <w:lastRenderedPageBreak/>
        <w:t>Bewertung</w:t>
      </w:r>
      <w:bookmarkEnd w:id="16"/>
    </w:p>
    <w:p w:rsidR="008C1EE7" w:rsidP="005F2883" w:rsidRDefault="008C1EE7" w14:paraId="47206652" w14:textId="77777777">
      <w:r>
        <w:t>Vorteile</w:t>
      </w:r>
    </w:p>
    <w:p w:rsidRPr="00236E20" w:rsidR="008C1EE7" w:rsidP="008B5716" w:rsidRDefault="008C1EE7" w14:paraId="410234A0" w14:textId="68BC99E3">
      <w:pPr>
        <w:pStyle w:val="points"/>
        <w:ind w:left="643"/>
      </w:pPr>
      <w:r>
        <w:t>durch Fehlervermeidung im Vorhinein</w:t>
      </w:r>
      <w:r w:rsidR="00D4128A">
        <w:t xml:space="preserve">, dadurch </w:t>
      </w:r>
      <w:r>
        <w:t xml:space="preserve">erhöht </w:t>
      </w:r>
      <w:r w:rsidR="00D4128A">
        <w:t xml:space="preserve">sich </w:t>
      </w:r>
      <w:r>
        <w:t>die Kundenzufriedenheit</w:t>
      </w:r>
    </w:p>
    <w:p w:rsidRPr="00236E20" w:rsidR="008C1EE7" w:rsidP="008B5716" w:rsidRDefault="008C1EE7" w14:paraId="0CA9B9FE" w14:textId="77777777">
      <w:pPr>
        <w:pStyle w:val="points"/>
        <w:ind w:left="643"/>
      </w:pPr>
      <w:r>
        <w:t>Qualitätsbewusstsein wird bei Beschäftigten gestärkt</w:t>
      </w:r>
    </w:p>
    <w:p w:rsidRPr="005D2F00" w:rsidR="008C1EE7" w:rsidP="008B5716" w:rsidRDefault="008C1EE7" w14:paraId="499D83DB" w14:textId="5287501B">
      <w:pPr>
        <w:pStyle w:val="points"/>
        <w:ind w:left="643"/>
      </w:pPr>
      <w:r>
        <w:t xml:space="preserve">Fehler, Ursachen &amp; Abstellmaßnahmen können für ähnliche Prozesse </w:t>
      </w:r>
      <w:r w:rsidR="00D4128A">
        <w:t xml:space="preserve">bei der Fehlerbehebung </w:t>
      </w:r>
      <w:r>
        <w:t>helfen</w:t>
      </w:r>
    </w:p>
    <w:p w:rsidR="008C1EE7" w:rsidP="005F2883" w:rsidRDefault="008C1EE7" w14:paraId="3AD840E6" w14:textId="77777777">
      <w:r>
        <w:t>Nachteile</w:t>
      </w:r>
    </w:p>
    <w:p w:rsidRPr="00D4128A" w:rsidR="008C1EE7" w:rsidP="008B5716" w:rsidRDefault="008C1EE7" w14:paraId="1D3FB726" w14:textId="767DC705">
      <w:pPr>
        <w:pStyle w:val="points"/>
        <w:ind w:left="643"/>
        <w:rPr>
          <w:lang w:val="de-AT"/>
        </w:rPr>
      </w:pPr>
      <w:r w:rsidRPr="00D4128A">
        <w:rPr>
          <w:lang w:val="de-AT"/>
        </w:rPr>
        <w:t>bei Analyse wird kein unerheblicher Aufwand angewendet</w:t>
      </w:r>
    </w:p>
    <w:p w:rsidRPr="00D4128A" w:rsidR="008C1EE7" w:rsidP="000938FE" w:rsidRDefault="00515F31" w14:paraId="3061F38A" w14:textId="4C87100C">
      <w:pPr>
        <w:pStyle w:val="berschrift2"/>
      </w:pPr>
      <w:bookmarkStart w:name="_Toc93992312" w:id="17"/>
      <w:r w:rsidRPr="00D4128A">
        <w:t>6.3.</w:t>
      </w:r>
      <w:r w:rsidRPr="00D4128A" w:rsidR="001E21C3">
        <w:t>4</w:t>
      </w:r>
      <w:r w:rsidRPr="00D4128A">
        <w:t xml:space="preserve"> </w:t>
      </w:r>
      <w:r w:rsidRPr="00D4128A" w:rsidR="008C1EE7">
        <w:t>SWOT-Analyse</w:t>
      </w:r>
      <w:bookmarkEnd w:id="17"/>
    </w:p>
    <w:p w:rsidR="008C1EE7" w:rsidP="005F2883" w:rsidRDefault="008C1EE7" w14:paraId="38C8BA98" w14:textId="77777777">
      <w:r>
        <w:t>Diese Analyse wird auch Stärken Schwächen-Analyse oder Potenzialanalyse genannt.</w:t>
      </w:r>
    </w:p>
    <w:p w:rsidRPr="008C1EE7" w:rsidR="008C1EE7" w:rsidP="005F2883" w:rsidRDefault="008C1EE7" w14:paraId="07AB1B4F" w14:textId="6BF89645">
      <w:pPr>
        <w:rPr>
          <w:lang w:val="en-US"/>
        </w:rPr>
      </w:pPr>
      <w:r w:rsidRPr="5C1C5153">
        <w:rPr>
          <w:lang w:val="en-US"/>
        </w:rPr>
        <w:t>S – Stren</w:t>
      </w:r>
      <w:r w:rsidR="00D4128A">
        <w:rPr>
          <w:lang w:val="en-US"/>
        </w:rPr>
        <w:t>g</w:t>
      </w:r>
      <w:r w:rsidRPr="5C1C5153">
        <w:rPr>
          <w:lang w:val="en-US"/>
        </w:rPr>
        <w:t xml:space="preserve">ths </w:t>
      </w:r>
      <w:r w:rsidRPr="00EE7DA0">
        <w:rPr>
          <w:lang w:val="en-US"/>
        </w:rPr>
        <w:tab/>
      </w:r>
      <w:r w:rsidRPr="00EE7DA0">
        <w:rPr>
          <w:lang w:val="en-US"/>
        </w:rPr>
        <w:tab/>
      </w:r>
      <w:r w:rsidRPr="5C1C5153">
        <w:rPr>
          <w:lang w:val="en-US"/>
        </w:rPr>
        <w:t>W – Weakness</w:t>
      </w:r>
      <w:r w:rsidRPr="00EE7DA0">
        <w:rPr>
          <w:lang w:val="en-US"/>
        </w:rPr>
        <w:tab/>
      </w:r>
      <w:r w:rsidRPr="5C1C5153">
        <w:rPr>
          <w:lang w:val="en-US"/>
        </w:rPr>
        <w:t>O – Opportunities</w:t>
      </w:r>
      <w:r w:rsidRPr="00EE7DA0">
        <w:rPr>
          <w:lang w:val="en-US"/>
        </w:rPr>
        <w:tab/>
      </w:r>
      <w:r w:rsidRPr="00EE7DA0">
        <w:rPr>
          <w:lang w:val="en-US"/>
        </w:rPr>
        <w:tab/>
      </w:r>
      <w:r w:rsidRPr="5C1C5153">
        <w:rPr>
          <w:lang w:val="en-US"/>
        </w:rPr>
        <w:t>T – Threats</w:t>
      </w:r>
    </w:p>
    <w:p w:rsidRPr="009C68BB" w:rsidR="008C1EE7" w:rsidP="002556F2" w:rsidRDefault="008C1EE7" w14:paraId="4A43611E" w14:textId="77777777">
      <w:pPr>
        <w:pStyle w:val="berschrift3"/>
        <w:rPr>
          <w:lang w:val="de-AT"/>
        </w:rPr>
      </w:pPr>
      <w:bookmarkStart w:name="_Toc93992313" w:id="18"/>
      <w:r w:rsidRPr="009C68BB">
        <w:rPr>
          <w:lang w:val="de-AT"/>
        </w:rPr>
        <w:t>Anwendung</w:t>
      </w:r>
      <w:bookmarkEnd w:id="18"/>
    </w:p>
    <w:p w:rsidR="008C1EE7" w:rsidP="005F2883" w:rsidRDefault="008C1EE7" w14:paraId="15F19750" w14:textId="77777777">
      <w:r>
        <w:t xml:space="preserve">Ist ein Instrument des strategischen Managements bei dem man aus Schwächen &amp; Stärken in der internen Sicht und Chancen &amp; Risiken in der externen Sicht, um geeignete Lösungsalternativen für die </w:t>
      </w:r>
      <w:r w:rsidRPr="00AD7164">
        <w:rPr>
          <w:b/>
          <w:bCs/>
        </w:rPr>
        <w:t>Zielerreichung</w:t>
      </w:r>
      <w:r>
        <w:t xml:space="preserve"> zu finden.</w:t>
      </w:r>
    </w:p>
    <w:p w:rsidR="008C1EE7" w:rsidP="005F2883" w:rsidRDefault="008C1EE7" w14:paraId="7046A29D" w14:textId="77777777">
      <w:r>
        <w:t xml:space="preserve">Einzelne Prozesse, Produkte, Teams und andere Betrachtungsobjekte werden zur Entwicklung von Lösungsalternativen untersucht. Diese Untersuchung kann während der Analysephase und der Konzeptionsphase angewendet werden, um bei der Organisationsentwicklung zu helfen. </w:t>
      </w:r>
    </w:p>
    <w:p w:rsidRPr="003A543A" w:rsidR="008C1EE7" w:rsidP="002556F2" w:rsidRDefault="008C1EE7" w14:paraId="60D956F8" w14:textId="77777777">
      <w:pPr>
        <w:pStyle w:val="berschrift3"/>
        <w:rPr>
          <w:u w:val="single"/>
          <w:lang w:val="de-AT"/>
        </w:rPr>
      </w:pPr>
      <w:bookmarkStart w:name="_Toc93992314" w:id="19"/>
      <w:r w:rsidRPr="003A543A">
        <w:rPr>
          <w:lang w:val="de-AT"/>
        </w:rPr>
        <w:t>Verfahren</w:t>
      </w:r>
      <w:bookmarkEnd w:id="19"/>
    </w:p>
    <w:p w:rsidR="008C1EE7" w:rsidP="005F2883" w:rsidRDefault="008C1EE7" w14:paraId="0CEA64B4" w14:textId="630E7191">
      <w:r>
        <w:t xml:space="preserve">Die SWOT-Analyse kann man </w:t>
      </w:r>
      <w:r w:rsidR="00D4128A">
        <w:t>allein,</w:t>
      </w:r>
      <w:r>
        <w:t xml:space="preserve"> als auch in einer Teamarbeit anwenden, jedoch können bei Teamarbeiten mehrere Vorteile genutzt werden. Ein Hilfsmittel dieser Analyse ist die SWOT-Matrix, welche im Kern Fragen darstellt, um ein Bild von den Entwicklungsmöglichkeiten zu bekommen.</w:t>
      </w:r>
    </w:p>
    <w:p w:rsidR="008C1EE7" w:rsidP="005F2883" w:rsidRDefault="008C1EE7" w14:paraId="1726037E" w14:textId="77777777">
      <w:r>
        <w:t>Stärken:</w:t>
      </w:r>
    </w:p>
    <w:p w:rsidR="008C1EE7" w:rsidP="008B5716" w:rsidRDefault="008C1EE7" w14:paraId="2860B1CC" w14:textId="77777777">
      <w:pPr>
        <w:pStyle w:val="points"/>
        <w:ind w:left="643"/>
      </w:pPr>
      <w:r>
        <w:t>Welche Ursachen haben zu vergangene Erfolge geführt?</w:t>
      </w:r>
    </w:p>
    <w:p w:rsidR="008C1EE7" w:rsidP="008B5716" w:rsidRDefault="008C1EE7" w14:paraId="20919B5B" w14:textId="77777777">
      <w:pPr>
        <w:pStyle w:val="points"/>
        <w:ind w:left="643"/>
      </w:pPr>
      <w:r>
        <w:t>Wie können Strategien besser genutzt werden?</w:t>
      </w:r>
    </w:p>
    <w:p w:rsidR="008C1EE7" w:rsidP="008B5716" w:rsidRDefault="008C1EE7" w14:paraId="0D01A709" w14:textId="77777777">
      <w:pPr>
        <w:pStyle w:val="points"/>
        <w:ind w:left="643"/>
      </w:pPr>
      <w:r>
        <w:t>Welche Synergiepotenzial liegt vor, um die Strategie zu wählen?</w:t>
      </w:r>
    </w:p>
    <w:p w:rsidR="008C1EE7" w:rsidP="005F2883" w:rsidRDefault="008C1EE7" w14:paraId="1371C7DC" w14:textId="77777777">
      <w:r>
        <w:t>Schwächen:</w:t>
      </w:r>
    </w:p>
    <w:p w:rsidR="008C1EE7" w:rsidP="008B5716" w:rsidRDefault="008C1EE7" w14:paraId="0F0CF042" w14:textId="77777777">
      <w:pPr>
        <w:pStyle w:val="points"/>
        <w:ind w:left="643"/>
      </w:pPr>
      <w:r>
        <w:t>Welche Schwachpunkte kann man vermeiden?</w:t>
      </w:r>
    </w:p>
    <w:p w:rsidRPr="00E7347C" w:rsidR="008C1EE7" w:rsidP="008B5716" w:rsidRDefault="008C1EE7" w14:paraId="118E0B0B" w14:textId="2ACE014A">
      <w:pPr>
        <w:pStyle w:val="points"/>
        <w:ind w:left="643"/>
      </w:pPr>
      <w:r>
        <w:t>Welche Dienstleistung ist am schwächsten?</w:t>
      </w:r>
    </w:p>
    <w:p w:rsidR="008C1EE7" w:rsidP="005F2883" w:rsidRDefault="008C1EE7" w14:paraId="114A6596" w14:textId="77777777">
      <w:r>
        <w:t>Chancen:</w:t>
      </w:r>
    </w:p>
    <w:p w:rsidR="008C1EE7" w:rsidP="008B5716" w:rsidRDefault="008C1EE7" w14:paraId="6E27F4FF" w14:textId="77777777">
      <w:pPr>
        <w:pStyle w:val="points"/>
        <w:ind w:left="643"/>
      </w:pPr>
      <w:r>
        <w:t>Welche Möglichkeiten stehen offen?</w:t>
      </w:r>
    </w:p>
    <w:p w:rsidR="008C1EE7" w:rsidP="008B5716" w:rsidRDefault="008C1EE7" w14:paraId="0DEEBBBF" w14:textId="77777777">
      <w:pPr>
        <w:pStyle w:val="points"/>
        <w:ind w:left="643"/>
      </w:pPr>
      <w:r>
        <w:t>Welche Trends gibt es?</w:t>
      </w:r>
    </w:p>
    <w:p w:rsidR="008C1EE7" w:rsidP="005F2883" w:rsidRDefault="008C1EE7" w14:paraId="1AA55173" w14:textId="77777777">
      <w:r>
        <w:t>Risiken:</w:t>
      </w:r>
    </w:p>
    <w:p w:rsidR="008C1EE7" w:rsidP="008B5716" w:rsidRDefault="008C1EE7" w14:paraId="5332720E" w14:textId="77777777">
      <w:pPr>
        <w:pStyle w:val="points"/>
        <w:ind w:left="643"/>
      </w:pPr>
      <w:r>
        <w:t>Welche Schwierigkeiten liegen vor?</w:t>
      </w:r>
    </w:p>
    <w:p w:rsidR="008C1EE7" w:rsidP="008B5716" w:rsidRDefault="008C1EE7" w14:paraId="514E75A7" w14:textId="77777777">
      <w:pPr>
        <w:pStyle w:val="points"/>
        <w:ind w:left="643"/>
      </w:pPr>
      <w:r>
        <w:t xml:space="preserve">Welche Folgen haben Wettbewerbe? </w:t>
      </w:r>
    </w:p>
    <w:p w:rsidR="008C1EE7" w:rsidP="008B5716" w:rsidRDefault="008C1EE7" w14:paraId="4A045717" w14:textId="77777777">
      <w:pPr>
        <w:pStyle w:val="points"/>
        <w:ind w:left="643"/>
      </w:pPr>
      <w:r>
        <w:t>Werden sich die Vorschriften für Arbeit, Produkte oder Dienstleistungen ändern?</w:t>
      </w:r>
    </w:p>
    <w:p w:rsidR="008C1EE7" w:rsidP="008B5716" w:rsidRDefault="008C1EE7" w14:paraId="19049725" w14:textId="23969DFF">
      <w:pPr>
        <w:pStyle w:val="points"/>
        <w:ind w:left="643"/>
      </w:pPr>
      <w:r>
        <w:lastRenderedPageBreak/>
        <w:t>Bedroht Technologiewechsel oder Politikwechsel die Stellung?</w:t>
      </w:r>
    </w:p>
    <w:p w:rsidR="008C1EE7" w:rsidP="00236E20" w:rsidRDefault="008C1EE7" w14:paraId="590E478A" w14:textId="08422CE0">
      <w:r>
        <w:t xml:space="preserve">Jede </w:t>
      </w:r>
      <w:r w:rsidRPr="00FF20A1">
        <w:t>Betrachtungsdimension</w:t>
      </w:r>
      <w:r>
        <w:t xml:space="preserve"> soll als eigenständige Moderationstafel vorbereitet werden, deswegen schreiben die Teilnehmer ihre Gedanken zu den Dimensionen auf Moderationskärtchen, welche eingesammelt werden und zugeordnet werden. </w:t>
      </w:r>
    </w:p>
    <w:p w:rsidR="008C1EE7" w:rsidP="00236E20" w:rsidRDefault="008C1EE7" w14:paraId="13DB5E5D" w14:textId="77777777">
      <w:r>
        <w:t>Folgende Kriterien stehen als Hilfestellung zur Verfügung:</w:t>
      </w:r>
    </w:p>
    <w:p w:rsidR="008C1EE7" w:rsidP="00236E20" w:rsidRDefault="008C1EE7" w14:paraId="61BFD878" w14:textId="77777777">
      <w:pPr>
        <w:ind w:firstLine="283"/>
      </w:pPr>
      <w:r>
        <w:t>Stärken &amp; Schwächen:</w:t>
      </w:r>
    </w:p>
    <w:p w:rsidR="008C1EE7" w:rsidP="008B5716" w:rsidRDefault="008C1EE7" w14:paraId="17E066C3" w14:textId="77777777">
      <w:pPr>
        <w:pStyle w:val="points"/>
        <w:ind w:left="643"/>
      </w:pPr>
      <w:r>
        <w:t>Erfolge</w:t>
      </w:r>
    </w:p>
    <w:p w:rsidR="008C1EE7" w:rsidP="008B5716" w:rsidRDefault="008C1EE7" w14:paraId="16D30149" w14:textId="77777777">
      <w:pPr>
        <w:pStyle w:val="points"/>
        <w:ind w:left="643"/>
      </w:pPr>
      <w:r>
        <w:t>Marktanteile</w:t>
      </w:r>
    </w:p>
    <w:p w:rsidR="008C1EE7" w:rsidP="008B5716" w:rsidRDefault="008C1EE7" w14:paraId="37E51B12" w14:textId="77777777">
      <w:pPr>
        <w:pStyle w:val="points"/>
        <w:ind w:left="643"/>
      </w:pPr>
      <w:r>
        <w:t>Entwicklung der Kundenzahlen</w:t>
      </w:r>
    </w:p>
    <w:p w:rsidR="008C1EE7" w:rsidP="008B5716" w:rsidRDefault="008C1EE7" w14:paraId="6B4C5B4D" w14:textId="77777777">
      <w:pPr>
        <w:pStyle w:val="points"/>
        <w:ind w:left="643"/>
      </w:pPr>
      <w:r>
        <w:t>Entwicklung des Personalbestandes</w:t>
      </w:r>
    </w:p>
    <w:p w:rsidR="008C1EE7" w:rsidP="008B5716" w:rsidRDefault="008C1EE7" w14:paraId="6B578A0A" w14:textId="77777777">
      <w:pPr>
        <w:pStyle w:val="points"/>
        <w:ind w:left="643"/>
      </w:pPr>
      <w:r>
        <w:t>Dienstleistungsqualität</w:t>
      </w:r>
    </w:p>
    <w:p w:rsidR="008C1EE7" w:rsidP="008B5716" w:rsidRDefault="008C1EE7" w14:paraId="18577F39" w14:textId="77777777">
      <w:pPr>
        <w:pStyle w:val="points"/>
        <w:ind w:left="643"/>
      </w:pPr>
      <w:r>
        <w:t>Öffentlichkeitsarbeit</w:t>
      </w:r>
    </w:p>
    <w:p w:rsidR="008C1EE7" w:rsidP="008B5716" w:rsidRDefault="008C1EE7" w14:paraId="6FB85C3C" w14:textId="77777777">
      <w:pPr>
        <w:pStyle w:val="points"/>
        <w:ind w:left="643"/>
      </w:pPr>
      <w:r>
        <w:t>Online-Kommunikation</w:t>
      </w:r>
    </w:p>
    <w:p w:rsidR="008C1EE7" w:rsidP="008B5716" w:rsidRDefault="008C1EE7" w14:paraId="0EB76249" w14:textId="77777777">
      <w:pPr>
        <w:pStyle w:val="points"/>
        <w:ind w:left="643"/>
      </w:pPr>
      <w:r>
        <w:t>Image</w:t>
      </w:r>
    </w:p>
    <w:p w:rsidR="008C1EE7" w:rsidP="008B5716" w:rsidRDefault="008C1EE7" w14:paraId="2C4240FE" w14:textId="77777777">
      <w:pPr>
        <w:pStyle w:val="points"/>
        <w:ind w:left="643"/>
      </w:pPr>
      <w:r>
        <w:t>Wirtschaftlichkeit</w:t>
      </w:r>
    </w:p>
    <w:p w:rsidR="008C1EE7" w:rsidP="008B5716" w:rsidRDefault="008C1EE7" w14:paraId="04C42C24" w14:textId="77777777">
      <w:pPr>
        <w:pStyle w:val="points"/>
        <w:ind w:left="643"/>
      </w:pPr>
      <w:r>
        <w:t xml:space="preserve">Erfahrungen der Beschäftigten </w:t>
      </w:r>
    </w:p>
    <w:p w:rsidR="008C1EE7" w:rsidP="008B5716" w:rsidRDefault="008C1EE7" w14:paraId="74DE08B6" w14:textId="77777777">
      <w:pPr>
        <w:pStyle w:val="points"/>
        <w:ind w:left="643"/>
      </w:pPr>
      <w:r>
        <w:t>Altersstruktur der Beschäftigten</w:t>
      </w:r>
    </w:p>
    <w:p w:rsidR="008C1EE7" w:rsidP="008B5716" w:rsidRDefault="008C1EE7" w14:paraId="050131B2" w14:textId="77777777">
      <w:pPr>
        <w:pStyle w:val="points"/>
        <w:ind w:left="643"/>
      </w:pPr>
      <w:r>
        <w:t>Führungsstil</w:t>
      </w:r>
    </w:p>
    <w:p w:rsidR="008C1EE7" w:rsidP="008B5716" w:rsidRDefault="008C1EE7" w14:paraId="19DC2BA5" w14:textId="77777777">
      <w:pPr>
        <w:pStyle w:val="points"/>
        <w:ind w:left="643"/>
      </w:pPr>
      <w:r>
        <w:t>Motivation</w:t>
      </w:r>
    </w:p>
    <w:p w:rsidR="008C1EE7" w:rsidP="008B5716" w:rsidRDefault="008C1EE7" w14:paraId="2E831256" w14:textId="77777777">
      <w:pPr>
        <w:pStyle w:val="points"/>
        <w:ind w:left="643"/>
      </w:pPr>
      <w:r>
        <w:t>Instrument der Planung</w:t>
      </w:r>
    </w:p>
    <w:p w:rsidR="008C1EE7" w:rsidP="008B5716" w:rsidRDefault="008C1EE7" w14:paraId="29D2F548" w14:textId="11470945">
      <w:pPr>
        <w:pStyle w:val="points"/>
        <w:ind w:left="643"/>
      </w:pPr>
      <w:r>
        <w:t>…</w:t>
      </w:r>
    </w:p>
    <w:p w:rsidR="008C1EE7" w:rsidP="00236E20" w:rsidRDefault="008C1EE7" w14:paraId="1D188D8C" w14:textId="77777777">
      <w:pPr>
        <w:ind w:firstLine="283"/>
      </w:pPr>
      <w:r>
        <w:t>Chancen &amp; Risiken</w:t>
      </w:r>
    </w:p>
    <w:p w:rsidR="008C1EE7" w:rsidP="008B5716" w:rsidRDefault="008C1EE7" w14:paraId="51FAE4C9" w14:textId="77777777">
      <w:pPr>
        <w:pStyle w:val="points"/>
        <w:ind w:left="643"/>
      </w:pPr>
      <w:r>
        <w:t>Kundenstruktur &amp; potenzielle Kundenanzahl</w:t>
      </w:r>
    </w:p>
    <w:p w:rsidR="008C1EE7" w:rsidP="008B5716" w:rsidRDefault="008C1EE7" w14:paraId="2127E450" w14:textId="77777777">
      <w:pPr>
        <w:pStyle w:val="points"/>
        <w:ind w:left="643"/>
      </w:pPr>
      <w:r>
        <w:t xml:space="preserve">Wettbewerbsstruktur </w:t>
      </w:r>
    </w:p>
    <w:p w:rsidR="008C1EE7" w:rsidP="008B5716" w:rsidRDefault="008C1EE7" w14:paraId="126E9D1E" w14:textId="77777777">
      <w:pPr>
        <w:pStyle w:val="points"/>
        <w:ind w:left="643"/>
      </w:pPr>
      <w:r>
        <w:t>Entwicklung der Haushaltslage</w:t>
      </w:r>
    </w:p>
    <w:p w:rsidR="008C1EE7" w:rsidP="008B5716" w:rsidRDefault="008C1EE7" w14:paraId="388E4963" w14:textId="77777777">
      <w:pPr>
        <w:pStyle w:val="points"/>
        <w:ind w:left="643"/>
      </w:pPr>
      <w:r>
        <w:t>Kundenanforderungen und Wünsche</w:t>
      </w:r>
    </w:p>
    <w:p w:rsidR="008C1EE7" w:rsidP="008B5716" w:rsidRDefault="008C1EE7" w14:paraId="45A22B5D" w14:textId="77777777">
      <w:pPr>
        <w:pStyle w:val="points"/>
        <w:ind w:left="643"/>
      </w:pPr>
      <w:r>
        <w:t>Änderung der rechtlichen Rahmenbedingungen</w:t>
      </w:r>
    </w:p>
    <w:p w:rsidR="008C1EE7" w:rsidP="008B5716" w:rsidRDefault="008C1EE7" w14:paraId="796664CD" w14:textId="77777777">
      <w:pPr>
        <w:pStyle w:val="points"/>
        <w:ind w:left="643"/>
      </w:pPr>
      <w:r>
        <w:t>Wirtschaftslage</w:t>
      </w:r>
    </w:p>
    <w:p w:rsidR="008C1EE7" w:rsidP="008B5716" w:rsidRDefault="008C1EE7" w14:paraId="6835FA64" w14:textId="77777777">
      <w:pPr>
        <w:pStyle w:val="points"/>
        <w:ind w:left="643"/>
      </w:pPr>
      <w:r>
        <w:t>…</w:t>
      </w:r>
    </w:p>
    <w:p w:rsidRPr="001B514E" w:rsidR="008C1EE7" w:rsidP="00197631" w:rsidRDefault="008C1EE7" w14:paraId="79D3BA26" w14:textId="77777777">
      <w:pPr>
        <w:pStyle w:val="berschrift3"/>
      </w:pPr>
      <w:bookmarkStart w:name="_Toc93992315" w:id="20"/>
      <w:r w:rsidRPr="001B514E">
        <w:t>Auswertung</w:t>
      </w:r>
      <w:bookmarkEnd w:id="20"/>
    </w:p>
    <w:p w:rsidRPr="004F53E9" w:rsidR="00D0431A" w:rsidP="005F2883" w:rsidRDefault="166A978C" w14:paraId="16DB114D" w14:textId="33CD0A10">
      <w:r>
        <w:t xml:space="preserve">Die SWOT-Analyse wird von dem Moderator der Gruppe ausgewertet und in der Gruppe diskutiert, hierbei soll man </w:t>
      </w:r>
      <w:r w:rsidRPr="00FF20A1">
        <w:rPr>
          <w:b/>
          <w:bCs/>
        </w:rPr>
        <w:t>Strategien und Lösungswege entwickeln</w:t>
      </w:r>
      <w:r>
        <w:t>, die Stärken nutzen und ausbauen, Schwächen beseitigen und sich Zukunft</w:t>
      </w:r>
      <w:r w:rsidR="003A543A">
        <w:t>sc</w:t>
      </w:r>
      <w:r>
        <w:t xml:space="preserve">hancen </w:t>
      </w:r>
      <w:r w:rsidR="003A543A">
        <w:t xml:space="preserve">bilden, welche genutzt </w:t>
      </w:r>
      <w:r>
        <w:t xml:space="preserve">werden </w:t>
      </w:r>
      <w:r w:rsidR="003A543A">
        <w:t>sollten</w:t>
      </w:r>
      <w:r>
        <w:t>.</w:t>
      </w:r>
    </w:p>
    <w:sectPr w:rsidRPr="004F53E9" w:rsidR="00D0431A" w:rsidSect="00337BDC">
      <w:headerReference w:type="default" r:id="rId14"/>
      <w:footerReference w:type="even" r:id="rId15"/>
      <w:footerReference w:type="default" r:id="rId16"/>
      <w:headerReference w:type="first" r:id="rId17"/>
      <w:footerReference w:type="first" r:id="rId18"/>
      <w:pgSz w:w="11906" w:h="16838" w:orient="portrait" w:code="9"/>
      <w:pgMar w:top="678" w:right="1134" w:bottom="1134" w:left="1134" w:header="578" w:footer="24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3E7" w:rsidP="005F2883" w:rsidRDefault="003263E7" w14:paraId="687EA99B" w14:textId="77777777">
      <w:r>
        <w:separator/>
      </w:r>
    </w:p>
  </w:endnote>
  <w:endnote w:type="continuationSeparator" w:id="0">
    <w:p w:rsidR="003263E7" w:rsidP="005F2883" w:rsidRDefault="003263E7" w14:paraId="780FC7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D10" w:rsidP="005F2883" w:rsidRDefault="00172D10" w14:paraId="1827B7FE" w14:textId="77777777"/>
  <w:p w:rsidR="00172D10" w:rsidP="005F2883" w:rsidRDefault="001C62C8" w14:paraId="46CA4E1C" w14:textId="77777777">
    <w:r>
      <w:rPr>
        <w:lang w:bidi="de-DE"/>
      </w:rPr>
      <w:fldChar w:fldCharType="begin"/>
    </w:r>
    <w:r>
      <w:rPr>
        <w:lang w:bidi="de-DE"/>
      </w:rPr>
      <w:instrText xml:space="preserve"> PAGE   \* MERGEFORMAT </w:instrText>
    </w:r>
    <w:r>
      <w:rPr>
        <w:lang w:bidi="de-DE"/>
      </w:rPr>
      <w:fldChar w:fldCharType="separate"/>
    </w:r>
    <w:r>
      <w:rPr>
        <w:noProof/>
        <w:lang w:bidi="de-DE"/>
      </w:rPr>
      <w:t>2</w:t>
    </w:r>
    <w:r>
      <w:rPr>
        <w:noProof/>
        <w:lang w:bidi="de-DE"/>
      </w:rPr>
      <w:fldChar w:fldCharType="end"/>
    </w:r>
    <w:r>
      <w:rPr>
        <w:lang w:bidi="de-DE"/>
      </w:rPr>
      <w:t xml:space="preserve"> </w:t>
    </w:r>
    <w:r>
      <w:rPr>
        <w:rFonts w:ascii="Wingdings 2" w:hAnsi="Wingdings 2" w:eastAsia="Wingdings 2" w:cs="Wingdings 2"/>
        <w:color w:val="C5E8F0" w:themeColor="accent3"/>
        <w:lang w:bidi="de-DE"/>
      </w:rPr>
      <w:t>□</w:t>
    </w:r>
  </w:p>
  <w:p w:rsidR="00172D10" w:rsidP="005F2883" w:rsidRDefault="00172D10" w14:paraId="5A2362E9"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71F" w:rsidP="005F2883" w:rsidRDefault="0050571F" w14:paraId="506E6F36" w14:textId="77777777">
    <w:pPr>
      <w:pStyle w:val="Fuzeile"/>
    </w:pPr>
    <w:r>
      <w:t xml:space="preserve">Seite </w:t>
    </w:r>
    <w:r>
      <w:fldChar w:fldCharType="begin"/>
    </w:r>
    <w:r>
      <w:instrText>PAGE  \* Arabic  \* MERGEFORMAT</w:instrText>
    </w:r>
    <w:r>
      <w:fldChar w:fldCharType="separate"/>
    </w:r>
    <w:r>
      <w:t>2</w:t>
    </w:r>
    <w:r>
      <w:fldChar w:fldCharType="end"/>
    </w:r>
    <w:r>
      <w:t xml:space="preserve"> von </w:t>
    </w:r>
    <w:r>
      <w:fldChar w:fldCharType="begin"/>
    </w:r>
    <w:r>
      <w:instrText>NUMPAGES \* Arabisch \* MERGEFORMAT</w:instrText>
    </w:r>
    <w:r>
      <w:fldChar w:fldCharType="separate"/>
    </w:r>
    <w:r>
      <w:t>2</w:t>
    </w:r>
    <w:r>
      <w:fldChar w:fldCharType="end"/>
    </w:r>
  </w:p>
  <w:p w:rsidR="00172D10" w:rsidP="005F2883" w:rsidRDefault="00172D10" w14:paraId="517D4017"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p w:rsidR="00094803" w:rsidP="005F2883" w:rsidRDefault="00094803" w14:paraId="2B523FBB" w14:textId="77777777">
    <w:pPr>
      <w:pStyle w:val="Fuzeile"/>
    </w:pPr>
    <w:r>
      <w:rPr>
        <w:noProof/>
        <w:lang w:bidi="de-DE"/>
      </w:rPr>
      <mc:AlternateContent>
        <mc:Choice Requires="wpg">
          <w:drawing>
            <wp:anchor distT="0" distB="0" distL="114300" distR="114300" simplePos="0" relativeHeight="251660288" behindDoc="0" locked="0" layoutInCell="1" allowOverlap="1" wp14:anchorId="09D348E2" wp14:editId="099FBA68">
              <wp:simplePos x="0" y="0"/>
              <wp:positionH relativeFrom="column">
                <wp:posOffset>-895350</wp:posOffset>
              </wp:positionH>
              <wp:positionV relativeFrom="paragraph">
                <wp:posOffset>-2106930</wp:posOffset>
              </wp:positionV>
              <wp:extent cx="4087113" cy="3392424"/>
              <wp:effectExtent l="0" t="0" r="8890" b="0"/>
              <wp:wrapNone/>
              <wp:docPr id="17" name="Gruppe 17" descr="Mehrfarbige Sechsecke"/>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fik 22" descr="Sechseck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fik 29" descr="Sechseck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fik 30" descr="Sechseck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2F9BD755">
            <v:group id="Gruppe 17" style="position:absolute;margin-left:-70.5pt;margin-top:-165.9pt;width:321.8pt;height:267.1pt;z-index:251660288" alt="Mehrfarbige Sechsecke" coordsize="40887,33935" o:spid="_x0000_s1026" w14:anchorId="6744A4F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2" style="position:absolute;top:1900;width:27717;height:32035;visibility:visible;mso-wrap-style:square" alt="Sechseck 2"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o:title="Sechseck 2" r:id="rId7"/>
              </v:shape>
              <v:shape id="Grafik 29" style="position:absolute;left:21375;width:16478;height:19050;visibility:visible;mso-wrap-style:square" alt="Sechseck 3"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">
                <v:imagedata o:title="Sechseck 3" r:id="rId8"/>
              </v:shape>
              <v:shape id="Grafik 30" style="position:absolute;left:25056;top:593;width:15831;height:18326;visibility:visible;mso-wrap-style:square" alt="Sechseck 1"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">
                <v:imagedata o:title="Sechseck 1" r:id="rId9"/>
              </v:shape>
            </v:group>
          </w:pict>
        </mc:Fallback>
      </mc:AlternateContent>
    </w:r>
    <w:r>
      <w:rPr>
        <w:noProof/>
        <w:lang w:bidi="de-DE"/>
      </w:rPr>
      <w:drawing>
        <wp:anchor distT="0" distB="0" distL="114300" distR="114300" simplePos="0" relativeHeight="251661312" behindDoc="0" locked="0" layoutInCell="1" allowOverlap="1" wp14:anchorId="4FBED304" wp14:editId="66B212DF">
          <wp:simplePos x="0" y="0"/>
          <wp:positionH relativeFrom="column">
            <wp:posOffset>5007787</wp:posOffset>
          </wp:positionH>
          <wp:positionV relativeFrom="paragraph">
            <wp:posOffset>-1611799</wp:posOffset>
          </wp:positionV>
          <wp:extent cx="2344751" cy="2713700"/>
          <wp:effectExtent l="0" t="0" r="0" b="0"/>
          <wp:wrapNone/>
          <wp:docPr id="23" name="Grafik 23" descr="Sechs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Sechseck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3E7" w:rsidP="005F2883" w:rsidRDefault="003263E7" w14:paraId="5F93E813" w14:textId="77777777">
      <w:r>
        <w:separator/>
      </w:r>
    </w:p>
  </w:footnote>
  <w:footnote w:type="continuationSeparator" w:id="0">
    <w:p w:rsidR="003263E7" w:rsidP="005F2883" w:rsidRDefault="003263E7" w14:paraId="1944E19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kumenttitel:"/>
      <w:tag w:val="Dokumenttitel:"/>
      <w:id w:val="-1396499233"/>
      <w:placeholder>
        <w:docPart w:val="20431509DC8244AA92CAB42D454DB1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rsidR="00172D10" w:rsidP="005F2883" w:rsidRDefault="0050571F" w14:paraId="1884E2D7" w14:textId="12C77F67">
        <w:pPr>
          <w:rPr>
            <w:color w:val="E4E9EF" w:themeColor="background2"/>
          </w:rPr>
        </w:pPr>
        <w:r>
          <w:t>Arbeitsauftrag zum Organisationshandbuch</w:t>
        </w:r>
      </w:p>
    </w:sdtContent>
  </w:sdt>
  <w:p w:rsidRPr="005D120C" w:rsidR="00172D10" w:rsidP="005F2883" w:rsidRDefault="00172D10" w14:paraId="3CFF0AFA" w14:textId="69E1D5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p w:rsidR="00094803" w:rsidP="005F2883" w:rsidRDefault="00094803" w14:paraId="11ED08AA" w14:textId="77777777">
    <w:pPr>
      <w:pStyle w:val="Kopfzeile"/>
    </w:pPr>
    <w:r>
      <w:rPr>
        <w:noProof/>
        <w:lang w:bidi="de-DE"/>
      </w:rPr>
      <mc:AlternateContent>
        <mc:Choice Requires="wpg">
          <w:drawing>
            <wp:anchor distT="0" distB="0" distL="114300" distR="114300" simplePos="0" relativeHeight="251657216" behindDoc="0" locked="0" layoutInCell="1" allowOverlap="1" wp14:anchorId="185F8325" wp14:editId="2336D698">
              <wp:simplePos x="0" y="0"/>
              <wp:positionH relativeFrom="page">
                <wp:posOffset>4123690</wp:posOffset>
              </wp:positionH>
              <wp:positionV relativeFrom="page">
                <wp:posOffset>-1902460</wp:posOffset>
              </wp:positionV>
              <wp:extent cx="4361688" cy="4782312"/>
              <wp:effectExtent l="0" t="0" r="1270" b="0"/>
              <wp:wrapNone/>
              <wp:docPr id="2" name="Gruppe 2" descr="Mehrfarbige Sechsecke"/>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6" name="Grafik 3" descr="Sechseck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12" name="Grafik 4" descr="Sechseck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13" name="Grafik 5" descr="Sechseck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14" name="Grafik 6" descr="Sechseck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5B382E4C">
            <v:group id="Gruppe 2" style="position:absolute;margin-left:324.7pt;margin-top:-149.8pt;width:343.45pt;height:376.55pt;z-index:251657216;mso-position-horizontal-relative:page;mso-position-vertical-relative:page;mso-width-relative:margin;mso-height-relative:margin" alt="Mehrfarbige Sechsecke" coordsize="43631,47788" o:spid="_x0000_s1026" w14:anchorId="00BFB8DC"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3" style="position:absolute;left:8312;width:35319;height:40881;visibility:visible;mso-wrap-style:square" alt="Sechseck 4"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">
                <v:imagedata o:title="Sechseck 4" r:id="rId9"/>
              </v:shape>
              <v:shape id="Grafik 4" style="position:absolute;left:3206;top:10806;width:27718;height:32036;visibility:visible;mso-wrap-style:square" alt="Sechseck 2"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o:title="Sechseck 2" r:id="rId10"/>
              </v:shape>
              <v:shape id="Grafik 5" style="position:absolute;top:22563;width:15830;height:18326;visibility:visible;mso-wrap-style:square" alt="Sechseck 1"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">
                <v:imagedata o:title="Sechseck 1" r:id="rId11"/>
              </v:shape>
              <v:shape id="Grafik 6" style="position:absolute;left:22800;top:28738;width:16478;height:19050;visibility:visible;mso-wrap-style:square" alt="Sechseck 3"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">
                <v:imagedata o:title="Sechseck 3" r:id="rId1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056"/>
    <w:multiLevelType w:val="hybridMultilevel"/>
    <w:tmpl w:val="C6A8988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DA47C6D"/>
    <w:multiLevelType w:val="hybridMultilevel"/>
    <w:tmpl w:val="5FD61F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B321D2"/>
    <w:multiLevelType w:val="hybridMultilevel"/>
    <w:tmpl w:val="48427C20"/>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 w15:restartNumberingAfterBreak="0">
    <w:nsid w:val="1F1C1CE4"/>
    <w:multiLevelType w:val="hybridMultilevel"/>
    <w:tmpl w:val="55B0910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174757A"/>
    <w:multiLevelType w:val="hybridMultilevel"/>
    <w:tmpl w:val="5C7EE71E"/>
    <w:lvl w:ilvl="0" w:tplc="528C3EDE">
      <w:start w:val="1"/>
      <w:numFmt w:val="bullet"/>
      <w:lvlText w:val=""/>
      <w:lvlJc w:val="left"/>
      <w:pPr>
        <w:ind w:left="1446" w:hanging="360"/>
      </w:pPr>
      <w:rPr>
        <w:rFonts w:hint="default" w:ascii="Symbol" w:hAnsi="Symbol"/>
      </w:rPr>
    </w:lvl>
    <w:lvl w:ilvl="1" w:tplc="0C070003">
      <w:start w:val="1"/>
      <w:numFmt w:val="bullet"/>
      <w:lvlText w:val="o"/>
      <w:lvlJc w:val="left"/>
      <w:pPr>
        <w:ind w:left="2166" w:hanging="360"/>
      </w:pPr>
      <w:rPr>
        <w:rFonts w:hint="default" w:ascii="Courier New" w:hAnsi="Courier New" w:cs="Courier New"/>
      </w:rPr>
    </w:lvl>
    <w:lvl w:ilvl="2" w:tplc="0C070005">
      <w:start w:val="1"/>
      <w:numFmt w:val="bullet"/>
      <w:lvlText w:val=""/>
      <w:lvlJc w:val="left"/>
      <w:pPr>
        <w:ind w:left="2886" w:hanging="360"/>
      </w:pPr>
      <w:rPr>
        <w:rFonts w:hint="default" w:ascii="Wingdings" w:hAnsi="Wingdings"/>
      </w:rPr>
    </w:lvl>
    <w:lvl w:ilvl="3" w:tplc="0C070001">
      <w:start w:val="1"/>
      <w:numFmt w:val="bullet"/>
      <w:lvlText w:val=""/>
      <w:lvlJc w:val="left"/>
      <w:pPr>
        <w:ind w:left="3606" w:hanging="360"/>
      </w:pPr>
      <w:rPr>
        <w:rFonts w:hint="default" w:ascii="Symbol" w:hAnsi="Symbol"/>
      </w:rPr>
    </w:lvl>
    <w:lvl w:ilvl="4" w:tplc="0C070003" w:tentative="1">
      <w:start w:val="1"/>
      <w:numFmt w:val="bullet"/>
      <w:lvlText w:val="o"/>
      <w:lvlJc w:val="left"/>
      <w:pPr>
        <w:ind w:left="4326" w:hanging="360"/>
      </w:pPr>
      <w:rPr>
        <w:rFonts w:hint="default" w:ascii="Courier New" w:hAnsi="Courier New" w:cs="Courier New"/>
      </w:rPr>
    </w:lvl>
    <w:lvl w:ilvl="5" w:tplc="0C070005" w:tentative="1">
      <w:start w:val="1"/>
      <w:numFmt w:val="bullet"/>
      <w:lvlText w:val=""/>
      <w:lvlJc w:val="left"/>
      <w:pPr>
        <w:ind w:left="5046" w:hanging="360"/>
      </w:pPr>
      <w:rPr>
        <w:rFonts w:hint="default" w:ascii="Wingdings" w:hAnsi="Wingdings"/>
      </w:rPr>
    </w:lvl>
    <w:lvl w:ilvl="6" w:tplc="0C070001" w:tentative="1">
      <w:start w:val="1"/>
      <w:numFmt w:val="bullet"/>
      <w:lvlText w:val=""/>
      <w:lvlJc w:val="left"/>
      <w:pPr>
        <w:ind w:left="5766" w:hanging="360"/>
      </w:pPr>
      <w:rPr>
        <w:rFonts w:hint="default" w:ascii="Symbol" w:hAnsi="Symbol"/>
      </w:rPr>
    </w:lvl>
    <w:lvl w:ilvl="7" w:tplc="0C070003" w:tentative="1">
      <w:start w:val="1"/>
      <w:numFmt w:val="bullet"/>
      <w:lvlText w:val="o"/>
      <w:lvlJc w:val="left"/>
      <w:pPr>
        <w:ind w:left="6486" w:hanging="360"/>
      </w:pPr>
      <w:rPr>
        <w:rFonts w:hint="default" w:ascii="Courier New" w:hAnsi="Courier New" w:cs="Courier New"/>
      </w:rPr>
    </w:lvl>
    <w:lvl w:ilvl="8" w:tplc="0C070005" w:tentative="1">
      <w:start w:val="1"/>
      <w:numFmt w:val="bullet"/>
      <w:lvlText w:val=""/>
      <w:lvlJc w:val="left"/>
      <w:pPr>
        <w:ind w:left="7206" w:hanging="360"/>
      </w:pPr>
      <w:rPr>
        <w:rFonts w:hint="default" w:ascii="Wingdings" w:hAnsi="Wingdings"/>
      </w:rPr>
    </w:lvl>
  </w:abstractNum>
  <w:abstractNum w:abstractNumId="5" w15:restartNumberingAfterBreak="0">
    <w:nsid w:val="3DAB1149"/>
    <w:multiLevelType w:val="multilevel"/>
    <w:tmpl w:val="4DE6F666"/>
    <w:lvl w:ilvl="0">
      <w:start w:val="1"/>
      <w:numFmt w:val="bullet"/>
      <w:pStyle w:val="points"/>
      <w:lvlText w:val=""/>
      <w:lvlJc w:val="left"/>
      <w:pPr>
        <w:ind w:left="720" w:hanging="360"/>
      </w:pPr>
      <w:rPr>
        <w:rFonts w:hint="default"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BF53464"/>
    <w:multiLevelType w:val="multilevel"/>
    <w:tmpl w:val="CA28FC2A"/>
    <w:lvl w:ilvl="0">
      <w:start w:val="6"/>
      <w:numFmt w:val="decimal"/>
      <w:lvlText w:val="%1"/>
      <w:lvlJc w:val="left"/>
      <w:pPr>
        <w:ind w:left="800" w:hanging="800"/>
      </w:pPr>
      <w:rPr>
        <w:rFonts w:hint="default"/>
      </w:rPr>
    </w:lvl>
    <w:lvl w:ilvl="1">
      <w:start w:val="3"/>
      <w:numFmt w:val="decimal"/>
      <w:lvlText w:val="%1.%2"/>
      <w:lvlJc w:val="left"/>
      <w:pPr>
        <w:ind w:left="800" w:hanging="800"/>
      </w:pPr>
      <w:rPr>
        <w:rFonts w:hint="default"/>
      </w:rPr>
    </w:lvl>
    <w:lvl w:ilvl="2">
      <w:start w:val="3"/>
      <w:numFmt w:val="decimal"/>
      <w:pStyle w:val="1"/>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8452CF"/>
    <w:multiLevelType w:val="hybridMultilevel"/>
    <w:tmpl w:val="06DC8A2C"/>
    <w:lvl w:ilvl="0" w:tplc="D332A7B2">
      <w:start w:val="1"/>
      <w:numFmt w:val="bullet"/>
      <w:lvlText w:val="-"/>
      <w:lvlJc w:val="left"/>
      <w:pPr>
        <w:ind w:left="1080" w:hanging="360"/>
      </w:pPr>
      <w:rPr>
        <w:rFonts w:hint="default" w:ascii="Times New Roman" w:hAnsi="Times New Roman" w:eastAsia="Calibri" w:cs="Times New Roman"/>
      </w:rPr>
    </w:lvl>
    <w:lvl w:ilvl="1" w:tplc="0C070003" w:tentative="1">
      <w:start w:val="1"/>
      <w:numFmt w:val="bullet"/>
      <w:lvlText w:val="o"/>
      <w:lvlJc w:val="left"/>
      <w:pPr>
        <w:ind w:left="1800" w:hanging="360"/>
      </w:pPr>
      <w:rPr>
        <w:rFonts w:hint="default" w:ascii="Courier New" w:hAnsi="Courier New" w:cs="Courier New"/>
      </w:rPr>
    </w:lvl>
    <w:lvl w:ilvl="2" w:tplc="0C070005" w:tentative="1">
      <w:start w:val="1"/>
      <w:numFmt w:val="bullet"/>
      <w:lvlText w:val=""/>
      <w:lvlJc w:val="left"/>
      <w:pPr>
        <w:ind w:left="2520" w:hanging="360"/>
      </w:pPr>
      <w:rPr>
        <w:rFonts w:hint="default" w:ascii="Wingdings" w:hAnsi="Wingdings"/>
      </w:rPr>
    </w:lvl>
    <w:lvl w:ilvl="3" w:tplc="0C070001" w:tentative="1">
      <w:start w:val="1"/>
      <w:numFmt w:val="bullet"/>
      <w:lvlText w:val=""/>
      <w:lvlJc w:val="left"/>
      <w:pPr>
        <w:ind w:left="3240" w:hanging="360"/>
      </w:pPr>
      <w:rPr>
        <w:rFonts w:hint="default" w:ascii="Symbol" w:hAnsi="Symbol"/>
      </w:rPr>
    </w:lvl>
    <w:lvl w:ilvl="4" w:tplc="0C070003" w:tentative="1">
      <w:start w:val="1"/>
      <w:numFmt w:val="bullet"/>
      <w:lvlText w:val="o"/>
      <w:lvlJc w:val="left"/>
      <w:pPr>
        <w:ind w:left="3960" w:hanging="360"/>
      </w:pPr>
      <w:rPr>
        <w:rFonts w:hint="default" w:ascii="Courier New" w:hAnsi="Courier New" w:cs="Courier New"/>
      </w:rPr>
    </w:lvl>
    <w:lvl w:ilvl="5" w:tplc="0C070005" w:tentative="1">
      <w:start w:val="1"/>
      <w:numFmt w:val="bullet"/>
      <w:lvlText w:val=""/>
      <w:lvlJc w:val="left"/>
      <w:pPr>
        <w:ind w:left="4680" w:hanging="360"/>
      </w:pPr>
      <w:rPr>
        <w:rFonts w:hint="default" w:ascii="Wingdings" w:hAnsi="Wingdings"/>
      </w:rPr>
    </w:lvl>
    <w:lvl w:ilvl="6" w:tplc="0C070001" w:tentative="1">
      <w:start w:val="1"/>
      <w:numFmt w:val="bullet"/>
      <w:lvlText w:val=""/>
      <w:lvlJc w:val="left"/>
      <w:pPr>
        <w:ind w:left="5400" w:hanging="360"/>
      </w:pPr>
      <w:rPr>
        <w:rFonts w:hint="default" w:ascii="Symbol" w:hAnsi="Symbol"/>
      </w:rPr>
    </w:lvl>
    <w:lvl w:ilvl="7" w:tplc="0C070003" w:tentative="1">
      <w:start w:val="1"/>
      <w:numFmt w:val="bullet"/>
      <w:lvlText w:val="o"/>
      <w:lvlJc w:val="left"/>
      <w:pPr>
        <w:ind w:left="6120" w:hanging="360"/>
      </w:pPr>
      <w:rPr>
        <w:rFonts w:hint="default" w:ascii="Courier New" w:hAnsi="Courier New" w:cs="Courier New"/>
      </w:rPr>
    </w:lvl>
    <w:lvl w:ilvl="8" w:tplc="0C070005" w:tentative="1">
      <w:start w:val="1"/>
      <w:numFmt w:val="bullet"/>
      <w:lvlText w:val=""/>
      <w:lvlJc w:val="left"/>
      <w:pPr>
        <w:ind w:left="6840" w:hanging="360"/>
      </w:pPr>
      <w:rPr>
        <w:rFonts w:hint="default" w:ascii="Wingdings" w:hAnsi="Wingdings"/>
      </w:rPr>
    </w:lvl>
  </w:abstractNum>
  <w:num w:numId="1">
    <w:abstractNumId w:val="3"/>
  </w:num>
  <w:num w:numId="2">
    <w:abstractNumId w:val="7"/>
  </w:num>
  <w:num w:numId="3">
    <w:abstractNumId w:val="0"/>
  </w:num>
  <w:num w:numId="4">
    <w:abstractNumId w:val="2"/>
  </w:num>
  <w:num w:numId="5">
    <w:abstractNumId w:val="4"/>
  </w:num>
  <w:num w:numId="6">
    <w:abstractNumId w:val="6"/>
  </w:num>
  <w:num w:numId="7">
    <w:abstractNumId w:val="1"/>
  </w:num>
  <w:num w:numId="8">
    <w:abstractNumId w:val="5"/>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proofState w:spelling="clean" w:grammar="dirty"/>
  <w:attachedTemplate r:id="rId1"/>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1A"/>
    <w:rsid w:val="000255FD"/>
    <w:rsid w:val="00036A8D"/>
    <w:rsid w:val="000938FE"/>
    <w:rsid w:val="00094803"/>
    <w:rsid w:val="000A4CC7"/>
    <w:rsid w:val="000B7019"/>
    <w:rsid w:val="000C1F8F"/>
    <w:rsid w:val="001259C8"/>
    <w:rsid w:val="00144C8E"/>
    <w:rsid w:val="00154E55"/>
    <w:rsid w:val="00172D10"/>
    <w:rsid w:val="001769F2"/>
    <w:rsid w:val="001930EE"/>
    <w:rsid w:val="00194F61"/>
    <w:rsid w:val="00197631"/>
    <w:rsid w:val="001A2155"/>
    <w:rsid w:val="001A5274"/>
    <w:rsid w:val="001B0F06"/>
    <w:rsid w:val="001B514E"/>
    <w:rsid w:val="001C1BF2"/>
    <w:rsid w:val="001C62C8"/>
    <w:rsid w:val="001D74FA"/>
    <w:rsid w:val="001E21C3"/>
    <w:rsid w:val="0020239F"/>
    <w:rsid w:val="00202812"/>
    <w:rsid w:val="00210073"/>
    <w:rsid w:val="002259FA"/>
    <w:rsid w:val="0023428C"/>
    <w:rsid w:val="00236E20"/>
    <w:rsid w:val="002556F2"/>
    <w:rsid w:val="00260E5B"/>
    <w:rsid w:val="00270A19"/>
    <w:rsid w:val="00293318"/>
    <w:rsid w:val="002A2E02"/>
    <w:rsid w:val="002C1D45"/>
    <w:rsid w:val="002D243B"/>
    <w:rsid w:val="002E20F4"/>
    <w:rsid w:val="002E3C96"/>
    <w:rsid w:val="00302691"/>
    <w:rsid w:val="003206F3"/>
    <w:rsid w:val="003263E7"/>
    <w:rsid w:val="0033241A"/>
    <w:rsid w:val="00337BDC"/>
    <w:rsid w:val="00347003"/>
    <w:rsid w:val="0035295F"/>
    <w:rsid w:val="00364944"/>
    <w:rsid w:val="00374C02"/>
    <w:rsid w:val="0038009F"/>
    <w:rsid w:val="003A2EDF"/>
    <w:rsid w:val="003A543A"/>
    <w:rsid w:val="003B3048"/>
    <w:rsid w:val="003C642D"/>
    <w:rsid w:val="003F1256"/>
    <w:rsid w:val="00426F60"/>
    <w:rsid w:val="00486162"/>
    <w:rsid w:val="004905AD"/>
    <w:rsid w:val="004C475C"/>
    <w:rsid w:val="004F53E9"/>
    <w:rsid w:val="0050571F"/>
    <w:rsid w:val="00515F31"/>
    <w:rsid w:val="00531BFC"/>
    <w:rsid w:val="0054361E"/>
    <w:rsid w:val="00545BF2"/>
    <w:rsid w:val="00561054"/>
    <w:rsid w:val="00564311"/>
    <w:rsid w:val="005747FE"/>
    <w:rsid w:val="00585A97"/>
    <w:rsid w:val="005C28A6"/>
    <w:rsid w:val="005D120C"/>
    <w:rsid w:val="005D4283"/>
    <w:rsid w:val="005E1136"/>
    <w:rsid w:val="005F2883"/>
    <w:rsid w:val="006045D9"/>
    <w:rsid w:val="00641488"/>
    <w:rsid w:val="00652D31"/>
    <w:rsid w:val="00694109"/>
    <w:rsid w:val="006B5FEA"/>
    <w:rsid w:val="006C3078"/>
    <w:rsid w:val="006D678F"/>
    <w:rsid w:val="006F20F8"/>
    <w:rsid w:val="00730FE3"/>
    <w:rsid w:val="00732598"/>
    <w:rsid w:val="0075116F"/>
    <w:rsid w:val="00756E3D"/>
    <w:rsid w:val="007739B7"/>
    <w:rsid w:val="007C57EC"/>
    <w:rsid w:val="007D16EE"/>
    <w:rsid w:val="00805C11"/>
    <w:rsid w:val="0081011A"/>
    <w:rsid w:val="00814823"/>
    <w:rsid w:val="00820283"/>
    <w:rsid w:val="00883B68"/>
    <w:rsid w:val="008919E7"/>
    <w:rsid w:val="008979A3"/>
    <w:rsid w:val="008A25CD"/>
    <w:rsid w:val="008B5716"/>
    <w:rsid w:val="008C1EE7"/>
    <w:rsid w:val="008D0826"/>
    <w:rsid w:val="008D5B92"/>
    <w:rsid w:val="008E6040"/>
    <w:rsid w:val="008F1908"/>
    <w:rsid w:val="008F5585"/>
    <w:rsid w:val="00901939"/>
    <w:rsid w:val="00925D6A"/>
    <w:rsid w:val="0096164A"/>
    <w:rsid w:val="00970FB4"/>
    <w:rsid w:val="009823B0"/>
    <w:rsid w:val="009A03DB"/>
    <w:rsid w:val="009C3C13"/>
    <w:rsid w:val="009C68BB"/>
    <w:rsid w:val="009E2737"/>
    <w:rsid w:val="00A272E4"/>
    <w:rsid w:val="00A30FC3"/>
    <w:rsid w:val="00A45225"/>
    <w:rsid w:val="00AD50E9"/>
    <w:rsid w:val="00AD7164"/>
    <w:rsid w:val="00AF685E"/>
    <w:rsid w:val="00B61ABF"/>
    <w:rsid w:val="00B66107"/>
    <w:rsid w:val="00B745FA"/>
    <w:rsid w:val="00B76B9C"/>
    <w:rsid w:val="00B903A7"/>
    <w:rsid w:val="00BB1B3A"/>
    <w:rsid w:val="00BE2F1B"/>
    <w:rsid w:val="00C13B2F"/>
    <w:rsid w:val="00C24F55"/>
    <w:rsid w:val="00C514A7"/>
    <w:rsid w:val="00C7084C"/>
    <w:rsid w:val="00CB01A4"/>
    <w:rsid w:val="00CD24A6"/>
    <w:rsid w:val="00CD4008"/>
    <w:rsid w:val="00CE3C7B"/>
    <w:rsid w:val="00D0431A"/>
    <w:rsid w:val="00D20A31"/>
    <w:rsid w:val="00D26961"/>
    <w:rsid w:val="00D26E42"/>
    <w:rsid w:val="00D4128A"/>
    <w:rsid w:val="00D47725"/>
    <w:rsid w:val="00D7369E"/>
    <w:rsid w:val="00DA3C06"/>
    <w:rsid w:val="00DB0EF4"/>
    <w:rsid w:val="00DB5A25"/>
    <w:rsid w:val="00DC2EB5"/>
    <w:rsid w:val="00E02964"/>
    <w:rsid w:val="00E22CA7"/>
    <w:rsid w:val="00E35489"/>
    <w:rsid w:val="00E714CE"/>
    <w:rsid w:val="00E960B9"/>
    <w:rsid w:val="00EA157C"/>
    <w:rsid w:val="00EA3A5D"/>
    <w:rsid w:val="00EA5CCC"/>
    <w:rsid w:val="00ED7B75"/>
    <w:rsid w:val="00EE7DA0"/>
    <w:rsid w:val="00EF4A7A"/>
    <w:rsid w:val="00F06C4C"/>
    <w:rsid w:val="00F172B6"/>
    <w:rsid w:val="00F209DE"/>
    <w:rsid w:val="00F6071A"/>
    <w:rsid w:val="00F65F1B"/>
    <w:rsid w:val="00FD2FA9"/>
    <w:rsid w:val="00FE0613"/>
    <w:rsid w:val="00FF1283"/>
    <w:rsid w:val="00FF20A1"/>
    <w:rsid w:val="01633D56"/>
    <w:rsid w:val="02EF8A9A"/>
    <w:rsid w:val="0459A3E2"/>
    <w:rsid w:val="04C7A775"/>
    <w:rsid w:val="06D3313F"/>
    <w:rsid w:val="08757463"/>
    <w:rsid w:val="08D181A2"/>
    <w:rsid w:val="09D27A77"/>
    <w:rsid w:val="0E5F6421"/>
    <w:rsid w:val="0E7E9B36"/>
    <w:rsid w:val="0F0805A9"/>
    <w:rsid w:val="0F7320E4"/>
    <w:rsid w:val="14D263E0"/>
    <w:rsid w:val="166A978C"/>
    <w:rsid w:val="17DD17FC"/>
    <w:rsid w:val="1AAF445F"/>
    <w:rsid w:val="1C2A5D3B"/>
    <w:rsid w:val="1F149E8C"/>
    <w:rsid w:val="224636C4"/>
    <w:rsid w:val="23E9C1DA"/>
    <w:rsid w:val="2CF5419C"/>
    <w:rsid w:val="2E738709"/>
    <w:rsid w:val="2F85D10F"/>
    <w:rsid w:val="317E23AD"/>
    <w:rsid w:val="3195E570"/>
    <w:rsid w:val="324EA8C8"/>
    <w:rsid w:val="33565200"/>
    <w:rsid w:val="359BE8D6"/>
    <w:rsid w:val="365C5458"/>
    <w:rsid w:val="365F9DEF"/>
    <w:rsid w:val="39AFD4B0"/>
    <w:rsid w:val="3A19CD75"/>
    <w:rsid w:val="3A6D04FA"/>
    <w:rsid w:val="3AAA0CAA"/>
    <w:rsid w:val="3B7971F5"/>
    <w:rsid w:val="428F1D6B"/>
    <w:rsid w:val="43FE9B68"/>
    <w:rsid w:val="44554180"/>
    <w:rsid w:val="44CB21C0"/>
    <w:rsid w:val="44DF5D8D"/>
    <w:rsid w:val="46D13883"/>
    <w:rsid w:val="48B78B5F"/>
    <w:rsid w:val="495D2851"/>
    <w:rsid w:val="49E16B69"/>
    <w:rsid w:val="4C942D88"/>
    <w:rsid w:val="4D6CC0A3"/>
    <w:rsid w:val="562DE137"/>
    <w:rsid w:val="57A71D07"/>
    <w:rsid w:val="5C1C5153"/>
    <w:rsid w:val="5E6BE645"/>
    <w:rsid w:val="5F56F34B"/>
    <w:rsid w:val="63BB3043"/>
    <w:rsid w:val="673EF777"/>
    <w:rsid w:val="686AACAD"/>
    <w:rsid w:val="688FB6CB"/>
    <w:rsid w:val="696EF3DB"/>
    <w:rsid w:val="69D4343D"/>
    <w:rsid w:val="6E60C7A7"/>
    <w:rsid w:val="71AB5CFA"/>
    <w:rsid w:val="72462806"/>
    <w:rsid w:val="7381743D"/>
    <w:rsid w:val="7818D816"/>
    <w:rsid w:val="78ABEDF2"/>
    <w:rsid w:val="7906C02A"/>
    <w:rsid w:val="7A1A7542"/>
    <w:rsid w:val="7A3B6B8D"/>
    <w:rsid w:val="7C8D9BA7"/>
    <w:rsid w:val="7DBE0E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A605B"/>
  <w15:docId w15:val="{76315490-803F-4B85-A192-38BA14D665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5F2883"/>
    <w:rPr>
      <w:color w:val="000000" w:themeColor="background1"/>
      <w:sz w:val="22"/>
      <w:szCs w:val="18"/>
    </w:rPr>
  </w:style>
  <w:style w:type="paragraph" w:styleId="berschrift1">
    <w:name w:val="heading 1"/>
    <w:basedOn w:val="Standard"/>
    <w:next w:val="Standard"/>
    <w:link w:val="berschrift1Zchn"/>
    <w:uiPriority w:val="9"/>
    <w:qFormat/>
    <w:rsid w:val="000938FE"/>
    <w:pPr>
      <w:keepNext/>
      <w:keepLines/>
      <w:spacing w:before="300" w:after="0" w:line="240" w:lineRule="auto"/>
      <w:outlineLvl w:val="0"/>
    </w:pPr>
    <w:rPr>
      <w:rFonts w:asciiTheme="majorHAnsi" w:hAnsiTheme="majorHAnsi" w:eastAsiaTheme="majorEastAsia" w:cstheme="majorBidi"/>
      <w:color w:val="C63F0B" w:themeColor="accent1" w:themeShade="80"/>
      <w:sz w:val="36"/>
      <w:szCs w:val="36"/>
    </w:rPr>
  </w:style>
  <w:style w:type="paragraph" w:styleId="berschrift2">
    <w:name w:val="heading 2"/>
    <w:basedOn w:val="Standard"/>
    <w:next w:val="Standard"/>
    <w:link w:val="berschrift2Zchn"/>
    <w:uiPriority w:val="9"/>
    <w:unhideWhenUsed/>
    <w:qFormat/>
    <w:rsid w:val="000938FE"/>
    <w:pPr>
      <w:keepNext/>
      <w:keepLines/>
      <w:spacing w:before="240" w:after="60" w:line="240" w:lineRule="auto"/>
      <w:outlineLvl w:val="1"/>
    </w:pPr>
    <w:rPr>
      <w:rFonts w:asciiTheme="majorHAnsi" w:hAnsiTheme="majorHAnsi" w:eastAsiaTheme="majorEastAsia" w:cstheme="majorBidi"/>
      <w:color w:val="F47546" w:themeColor="accent1" w:themeShade="BF"/>
      <w:sz w:val="32"/>
      <w:szCs w:val="32"/>
    </w:rPr>
  </w:style>
  <w:style w:type="paragraph" w:styleId="berschrift3">
    <w:name w:val="heading 3"/>
    <w:basedOn w:val="Standard"/>
    <w:next w:val="Standard"/>
    <w:link w:val="berschrift3Zchn"/>
    <w:uiPriority w:val="9"/>
    <w:unhideWhenUsed/>
    <w:qFormat/>
    <w:rsid w:val="001259C8"/>
    <w:pPr>
      <w:keepNext/>
      <w:keepLines/>
      <w:spacing w:before="60" w:after="60" w:line="240" w:lineRule="auto"/>
      <w:outlineLvl w:val="2"/>
    </w:pPr>
    <w:rPr>
      <w:rFonts w:asciiTheme="majorHAnsi" w:hAnsiTheme="majorHAnsi" w:eastAsiaTheme="majorEastAsia" w:cstheme="majorBidi"/>
      <w:color w:val="F7A282" w:themeColor="accent1" w:themeShade="E6"/>
      <w:sz w:val="28"/>
      <w:szCs w:val="28"/>
      <w:lang w:val="en-GB"/>
    </w:rPr>
  </w:style>
  <w:style w:type="paragraph" w:styleId="berschrift4">
    <w:name w:val="heading 4"/>
    <w:basedOn w:val="Standard"/>
    <w:next w:val="Standard"/>
    <w:link w:val="berschrift4Zchn"/>
    <w:uiPriority w:val="9"/>
    <w:unhideWhenUsed/>
    <w:rsid w:val="0050571F"/>
    <w:pPr>
      <w:keepNext/>
      <w:keepLines/>
      <w:spacing w:before="40" w:after="0"/>
      <w:outlineLvl w:val="3"/>
    </w:pPr>
    <w:rPr>
      <w:rFonts w:asciiTheme="majorHAnsi" w:hAnsiTheme="majorHAnsi" w:eastAsiaTheme="majorEastAsia" w:cstheme="majorBidi"/>
      <w:szCs w:val="22"/>
    </w:rPr>
  </w:style>
  <w:style w:type="paragraph" w:styleId="berschrift5">
    <w:name w:val="heading 5"/>
    <w:basedOn w:val="Standard"/>
    <w:next w:val="Standard"/>
    <w:link w:val="berschrift5Zchn"/>
    <w:uiPriority w:val="9"/>
    <w:semiHidden/>
    <w:unhideWhenUsed/>
    <w:qFormat/>
    <w:rsid w:val="0050571F"/>
    <w:pPr>
      <w:keepNext/>
      <w:keepLines/>
      <w:spacing w:before="40" w:after="0"/>
      <w:outlineLvl w:val="4"/>
    </w:pPr>
    <w:rPr>
      <w:rFonts w:asciiTheme="majorHAnsi" w:hAnsiTheme="majorHAnsi" w:eastAsiaTheme="majorEastAsia" w:cstheme="majorBidi"/>
      <w:color w:val="C5E8F0" w:themeColor="text2"/>
      <w:szCs w:val="22"/>
    </w:rPr>
  </w:style>
  <w:style w:type="paragraph" w:styleId="berschrift6">
    <w:name w:val="heading 6"/>
    <w:basedOn w:val="Standard"/>
    <w:next w:val="Standard"/>
    <w:link w:val="berschrift6Zchn"/>
    <w:uiPriority w:val="9"/>
    <w:semiHidden/>
    <w:unhideWhenUsed/>
    <w:qFormat/>
    <w:rsid w:val="0050571F"/>
    <w:pPr>
      <w:keepNext/>
      <w:keepLines/>
      <w:spacing w:before="40" w:after="0"/>
      <w:outlineLvl w:val="5"/>
    </w:pPr>
    <w:rPr>
      <w:rFonts w:asciiTheme="majorHAnsi" w:hAnsiTheme="majorHAnsi" w:eastAsiaTheme="majorEastAsia" w:cstheme="majorBidi"/>
      <w:i/>
      <w:iCs/>
      <w:color w:val="C5E8F0" w:themeColor="text2"/>
      <w:sz w:val="21"/>
      <w:szCs w:val="21"/>
    </w:rPr>
  </w:style>
  <w:style w:type="paragraph" w:styleId="berschrift7">
    <w:name w:val="heading 7"/>
    <w:basedOn w:val="Standard"/>
    <w:next w:val="Standard"/>
    <w:link w:val="berschrift7Zchn"/>
    <w:uiPriority w:val="9"/>
    <w:semiHidden/>
    <w:unhideWhenUsed/>
    <w:qFormat/>
    <w:rsid w:val="0050571F"/>
    <w:pPr>
      <w:keepNext/>
      <w:keepLines/>
      <w:spacing w:before="40" w:after="0"/>
      <w:outlineLvl w:val="6"/>
    </w:pPr>
    <w:rPr>
      <w:rFonts w:asciiTheme="majorHAnsi" w:hAnsiTheme="majorHAnsi" w:eastAsiaTheme="majorEastAsia" w:cstheme="majorBidi"/>
      <w:i/>
      <w:iCs/>
      <w:color w:val="C63F0B" w:themeColor="accent1" w:themeShade="80"/>
      <w:sz w:val="21"/>
      <w:szCs w:val="21"/>
    </w:rPr>
  </w:style>
  <w:style w:type="paragraph" w:styleId="berschrift8">
    <w:name w:val="heading 8"/>
    <w:basedOn w:val="Standard"/>
    <w:next w:val="Standard"/>
    <w:link w:val="berschrift8Zchn"/>
    <w:uiPriority w:val="9"/>
    <w:semiHidden/>
    <w:unhideWhenUsed/>
    <w:qFormat/>
    <w:rsid w:val="0050571F"/>
    <w:pPr>
      <w:keepNext/>
      <w:keepLines/>
      <w:spacing w:before="40" w:after="0"/>
      <w:outlineLvl w:val="7"/>
    </w:pPr>
    <w:rPr>
      <w:rFonts w:asciiTheme="majorHAnsi" w:hAnsiTheme="majorHAnsi" w:eastAsiaTheme="majorEastAsia" w:cstheme="majorBidi"/>
      <w:b/>
      <w:bCs/>
      <w:color w:val="C5E8F0" w:themeColor="text2"/>
    </w:rPr>
  </w:style>
  <w:style w:type="paragraph" w:styleId="berschrift9">
    <w:name w:val="heading 9"/>
    <w:basedOn w:val="Standard"/>
    <w:next w:val="Standard"/>
    <w:link w:val="berschrift9Zchn"/>
    <w:uiPriority w:val="9"/>
    <w:semiHidden/>
    <w:unhideWhenUsed/>
    <w:qFormat/>
    <w:rsid w:val="0050571F"/>
    <w:pPr>
      <w:keepNext/>
      <w:keepLines/>
      <w:spacing w:before="40" w:after="0"/>
      <w:outlineLvl w:val="8"/>
    </w:pPr>
    <w:rPr>
      <w:rFonts w:asciiTheme="majorHAnsi" w:hAnsiTheme="majorHAnsi" w:eastAsiaTheme="majorEastAsia" w:cstheme="majorBidi"/>
      <w:b/>
      <w:bCs/>
      <w:i/>
      <w:iCs/>
      <w:color w:val="C5E8F0" w:themeColor="text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0938FE"/>
    <w:rPr>
      <w:rFonts w:asciiTheme="majorHAnsi" w:hAnsiTheme="majorHAnsi" w:eastAsiaTheme="majorEastAsia" w:cstheme="majorBidi"/>
      <w:color w:val="C63F0B" w:themeColor="accent1" w:themeShade="80"/>
      <w:sz w:val="36"/>
      <w:szCs w:val="36"/>
    </w:rPr>
  </w:style>
  <w:style w:type="character" w:styleId="berschrift2Zchn" w:customStyle="1">
    <w:name w:val="Überschrift 2 Zchn"/>
    <w:basedOn w:val="Absatz-Standardschriftart"/>
    <w:link w:val="berschrift2"/>
    <w:uiPriority w:val="9"/>
    <w:rsid w:val="000938FE"/>
    <w:rPr>
      <w:rFonts w:asciiTheme="majorHAnsi" w:hAnsiTheme="majorHAnsi" w:eastAsiaTheme="majorEastAsia" w:cstheme="majorBidi"/>
      <w:color w:val="F47546" w:themeColor="accent1" w:themeShade="BF"/>
      <w:sz w:val="32"/>
      <w:szCs w:val="32"/>
    </w:rPr>
  </w:style>
  <w:style w:type="character" w:styleId="berschrift3Zchn" w:customStyle="1">
    <w:name w:val="Überschrift 3 Zchn"/>
    <w:basedOn w:val="Absatz-Standardschriftart"/>
    <w:link w:val="berschrift3"/>
    <w:uiPriority w:val="9"/>
    <w:rsid w:val="001259C8"/>
    <w:rPr>
      <w:rFonts w:asciiTheme="majorHAnsi" w:hAnsiTheme="majorHAnsi" w:eastAsiaTheme="majorEastAsia" w:cstheme="majorBidi"/>
      <w:color w:val="F7A282" w:themeColor="accent1" w:themeShade="E6"/>
      <w:sz w:val="28"/>
      <w:szCs w:val="28"/>
      <w:lang w:val="en-GB"/>
    </w:rPr>
  </w:style>
  <w:style w:type="paragraph" w:styleId="Titel">
    <w:name w:val="Title"/>
    <w:basedOn w:val="Standard"/>
    <w:next w:val="Standard"/>
    <w:link w:val="TitelZchn"/>
    <w:uiPriority w:val="10"/>
    <w:qFormat/>
    <w:rsid w:val="0050571F"/>
    <w:pPr>
      <w:spacing w:after="0" w:line="240" w:lineRule="auto"/>
      <w:contextualSpacing/>
    </w:pPr>
    <w:rPr>
      <w:rFonts w:asciiTheme="majorHAnsi" w:hAnsiTheme="majorHAnsi" w:eastAsiaTheme="majorEastAsia" w:cstheme="majorBidi"/>
      <w:color w:val="FAC0AA" w:themeColor="accent1"/>
      <w:spacing w:val="-10"/>
      <w:sz w:val="56"/>
      <w:szCs w:val="56"/>
    </w:rPr>
  </w:style>
  <w:style w:type="character" w:styleId="TitelZchn" w:customStyle="1">
    <w:name w:val="Titel Zchn"/>
    <w:basedOn w:val="Absatz-Standardschriftart"/>
    <w:link w:val="Titel"/>
    <w:uiPriority w:val="10"/>
    <w:rsid w:val="0050571F"/>
    <w:rPr>
      <w:rFonts w:asciiTheme="majorHAnsi" w:hAnsiTheme="majorHAnsi" w:eastAsiaTheme="majorEastAsia" w:cstheme="majorBidi"/>
      <w:color w:val="FAC0AA" w:themeColor="accent1"/>
      <w:spacing w:val="-10"/>
      <w:sz w:val="56"/>
      <w:szCs w:val="56"/>
    </w:rPr>
  </w:style>
  <w:style w:type="paragraph" w:styleId="Untertitel">
    <w:name w:val="Subtitle"/>
    <w:basedOn w:val="Standard"/>
    <w:next w:val="Standard"/>
    <w:link w:val="UntertitelZchn"/>
    <w:uiPriority w:val="11"/>
    <w:qFormat/>
    <w:rsid w:val="0050571F"/>
    <w:pPr>
      <w:numPr>
        <w:ilvl w:val="1"/>
      </w:numPr>
      <w:spacing w:line="240" w:lineRule="auto"/>
    </w:pPr>
    <w:rPr>
      <w:rFonts w:asciiTheme="majorHAnsi" w:hAnsiTheme="majorHAnsi" w:eastAsiaTheme="majorEastAsia" w:cstheme="majorBidi"/>
      <w:color w:val="F47546" w:themeColor="text1" w:themeShade="BF"/>
      <w:szCs w:val="24"/>
    </w:rPr>
  </w:style>
  <w:style w:type="character" w:styleId="UntertitelZchn" w:customStyle="1">
    <w:name w:val="Untertitel Zchn"/>
    <w:basedOn w:val="Absatz-Standardschriftart"/>
    <w:link w:val="Untertitel"/>
    <w:uiPriority w:val="11"/>
    <w:rsid w:val="0050571F"/>
    <w:rPr>
      <w:rFonts w:asciiTheme="majorHAnsi" w:hAnsiTheme="majorHAnsi" w:eastAsiaTheme="majorEastAsia" w:cstheme="majorBidi"/>
      <w:color w:val="F47546" w:themeColor="text1" w:themeShade="BF"/>
      <w:sz w:val="24"/>
      <w:szCs w:val="24"/>
    </w:rPr>
  </w:style>
  <w:style w:type="paragraph" w:styleId="Kopfzeile">
    <w:name w:val="header"/>
    <w:basedOn w:val="Standard"/>
    <w:link w:val="KopfzeileZchn"/>
    <w:uiPriority w:val="99"/>
    <w:unhideWhenUsed/>
    <w:pPr>
      <w:tabs>
        <w:tab w:val="center" w:pos="4320"/>
        <w:tab w:val="right" w:pos="8640"/>
      </w:tabs>
    </w:pPr>
  </w:style>
  <w:style w:type="character" w:styleId="KopfzeileZchn" w:customStyle="1">
    <w:name w:val="Kopfzeile Zchn"/>
    <w:basedOn w:val="Absatz-Standardschriftart"/>
    <w:link w:val="Kopfzeile"/>
    <w:uiPriority w:val="99"/>
    <w:rPr>
      <w:rFonts w:eastAsiaTheme="minorEastAsia"/>
    </w:rPr>
  </w:style>
  <w:style w:type="paragraph" w:styleId="KeinLeerraum">
    <w:name w:val="No Spacing"/>
    <w:link w:val="KeinLeerraumZchn"/>
    <w:uiPriority w:val="1"/>
    <w:rsid w:val="0050571F"/>
    <w:pPr>
      <w:spacing w:after="0" w:line="240" w:lineRule="auto"/>
    </w:pPr>
  </w:style>
  <w:style w:type="character" w:styleId="KeinLeerraumZchn" w:customStyle="1">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Pr>
      <w:rFonts w:ascii="Tahoma" w:hAnsi="Tahoma" w:cs="Tahoma" w:eastAsiaTheme="minorEastAsia"/>
      <w:sz w:val="16"/>
      <w:szCs w:val="16"/>
    </w:rPr>
  </w:style>
  <w:style w:type="character" w:styleId="berschrift4Zchn" w:customStyle="1">
    <w:name w:val="Überschrift 4 Zchn"/>
    <w:basedOn w:val="Absatz-Standardschriftart"/>
    <w:link w:val="berschrift4"/>
    <w:uiPriority w:val="9"/>
    <w:rsid w:val="0050571F"/>
    <w:rPr>
      <w:rFonts w:asciiTheme="majorHAnsi" w:hAnsiTheme="majorHAnsi" w:eastAsiaTheme="majorEastAsia" w:cstheme="majorBidi"/>
      <w:sz w:val="22"/>
      <w:szCs w:val="22"/>
    </w:rPr>
  </w:style>
  <w:style w:type="character" w:styleId="berschrift5Zchn" w:customStyle="1">
    <w:name w:val="Überschrift 5 Zchn"/>
    <w:basedOn w:val="Absatz-Standardschriftart"/>
    <w:link w:val="berschrift5"/>
    <w:uiPriority w:val="9"/>
    <w:semiHidden/>
    <w:rsid w:val="0050571F"/>
    <w:rPr>
      <w:rFonts w:asciiTheme="majorHAnsi" w:hAnsiTheme="majorHAnsi" w:eastAsiaTheme="majorEastAsia" w:cstheme="majorBidi"/>
      <w:color w:val="C5E8F0" w:themeColor="text2"/>
      <w:sz w:val="22"/>
      <w:szCs w:val="22"/>
    </w:rPr>
  </w:style>
  <w:style w:type="character" w:styleId="berschrift6Zchn" w:customStyle="1">
    <w:name w:val="Überschrift 6 Zchn"/>
    <w:basedOn w:val="Absatz-Standardschriftart"/>
    <w:link w:val="berschrift6"/>
    <w:uiPriority w:val="9"/>
    <w:semiHidden/>
    <w:rsid w:val="0050571F"/>
    <w:rPr>
      <w:rFonts w:asciiTheme="majorHAnsi" w:hAnsiTheme="majorHAnsi" w:eastAsiaTheme="majorEastAsia" w:cstheme="majorBidi"/>
      <w:i/>
      <w:iCs/>
      <w:color w:val="C5E8F0" w:themeColor="text2"/>
      <w:sz w:val="21"/>
      <w:szCs w:val="21"/>
    </w:rPr>
  </w:style>
  <w:style w:type="character" w:styleId="berschrift7Zchn" w:customStyle="1">
    <w:name w:val="Überschrift 7 Zchn"/>
    <w:basedOn w:val="Absatz-Standardschriftart"/>
    <w:link w:val="berschrift7"/>
    <w:uiPriority w:val="9"/>
    <w:semiHidden/>
    <w:rsid w:val="0050571F"/>
    <w:rPr>
      <w:rFonts w:asciiTheme="majorHAnsi" w:hAnsiTheme="majorHAnsi" w:eastAsiaTheme="majorEastAsia" w:cstheme="majorBidi"/>
      <w:i/>
      <w:iCs/>
      <w:color w:val="C63F0B" w:themeColor="accent1" w:themeShade="80"/>
      <w:sz w:val="21"/>
      <w:szCs w:val="21"/>
    </w:rPr>
  </w:style>
  <w:style w:type="character" w:styleId="berschrift8Zchn" w:customStyle="1">
    <w:name w:val="Überschrift 8 Zchn"/>
    <w:basedOn w:val="Absatz-Standardschriftart"/>
    <w:link w:val="berschrift8"/>
    <w:uiPriority w:val="9"/>
    <w:semiHidden/>
    <w:rsid w:val="0050571F"/>
    <w:rPr>
      <w:rFonts w:asciiTheme="majorHAnsi" w:hAnsiTheme="majorHAnsi" w:eastAsiaTheme="majorEastAsia" w:cstheme="majorBidi"/>
      <w:b/>
      <w:bCs/>
      <w:color w:val="C5E8F0" w:themeColor="text2"/>
    </w:rPr>
  </w:style>
  <w:style w:type="character" w:styleId="berschrift9Zchn" w:customStyle="1">
    <w:name w:val="Überschrift 9 Zchn"/>
    <w:basedOn w:val="Absatz-Standardschriftart"/>
    <w:link w:val="berschrift9"/>
    <w:uiPriority w:val="9"/>
    <w:semiHidden/>
    <w:rsid w:val="0050571F"/>
    <w:rPr>
      <w:rFonts w:asciiTheme="majorHAnsi" w:hAnsiTheme="majorHAnsi" w:eastAsiaTheme="majorEastAsia" w:cstheme="majorBidi"/>
      <w:b/>
      <w:bCs/>
      <w:i/>
      <w:iCs/>
      <w:color w:val="C5E8F0" w:themeColor="text2"/>
    </w:rPr>
  </w:style>
  <w:style w:type="paragraph" w:styleId="Beschriftung">
    <w:name w:val="caption"/>
    <w:basedOn w:val="Standard"/>
    <w:next w:val="Standard"/>
    <w:unhideWhenUsed/>
    <w:qFormat/>
    <w:rsid w:val="0050571F"/>
    <w:pPr>
      <w:spacing w:line="240" w:lineRule="auto"/>
    </w:pPr>
    <w:rPr>
      <w:b/>
      <w:bCs/>
      <w:smallCaps/>
      <w:color w:val="FBD5C7" w:themeColor="text1" w:themeTint="A6"/>
      <w:spacing w:val="6"/>
    </w:rPr>
  </w:style>
  <w:style w:type="character" w:styleId="Fett">
    <w:name w:val="Strong"/>
    <w:basedOn w:val="Absatz-Standardschriftart"/>
    <w:uiPriority w:val="22"/>
    <w:rsid w:val="0050571F"/>
    <w:rPr>
      <w:b/>
      <w:bCs/>
    </w:rPr>
  </w:style>
  <w:style w:type="character" w:styleId="Hervorhebung">
    <w:name w:val="Emphasis"/>
    <w:basedOn w:val="Absatz-Standardschriftart"/>
    <w:uiPriority w:val="20"/>
    <w:rsid w:val="0050571F"/>
    <w:rPr>
      <w:i/>
      <w:iCs/>
    </w:rPr>
  </w:style>
  <w:style w:type="paragraph" w:styleId="Listenabsatz">
    <w:name w:val="List Paragraph"/>
    <w:basedOn w:val="Standard"/>
    <w:link w:val="ListenabsatzZchn"/>
    <w:qFormat/>
    <w:pPr>
      <w:ind w:left="720"/>
      <w:contextualSpacing/>
    </w:pPr>
  </w:style>
  <w:style w:type="paragraph" w:styleId="Zitat">
    <w:name w:val="Quote"/>
    <w:basedOn w:val="Standard"/>
    <w:next w:val="Standard"/>
    <w:link w:val="ZitatZchn"/>
    <w:uiPriority w:val="29"/>
    <w:qFormat/>
    <w:rsid w:val="0050571F"/>
    <w:pPr>
      <w:spacing w:before="160"/>
      <w:ind w:left="720" w:right="720"/>
    </w:pPr>
    <w:rPr>
      <w:i/>
      <w:iCs/>
      <w:color w:val="FBCFBF" w:themeColor="text1" w:themeTint="BF"/>
    </w:rPr>
  </w:style>
  <w:style w:type="character" w:styleId="ZitatZchn" w:customStyle="1">
    <w:name w:val="Zitat Zchn"/>
    <w:basedOn w:val="Absatz-Standardschriftart"/>
    <w:link w:val="Zitat"/>
    <w:uiPriority w:val="29"/>
    <w:rsid w:val="0050571F"/>
    <w:rPr>
      <w:i/>
      <w:iCs/>
      <w:color w:val="FBCFBF" w:themeColor="text1" w:themeTint="BF"/>
    </w:rPr>
  </w:style>
  <w:style w:type="paragraph" w:styleId="IntensivesZitat">
    <w:name w:val="Intense Quote"/>
    <w:basedOn w:val="Standard"/>
    <w:next w:val="Standard"/>
    <w:link w:val="IntensivesZitatZchn"/>
    <w:uiPriority w:val="30"/>
    <w:rsid w:val="0050571F"/>
    <w:pPr>
      <w:pBdr>
        <w:left w:val="single" w:color="FAC0AA" w:themeColor="accent1" w:sz="18" w:space="12"/>
      </w:pBdr>
      <w:spacing w:before="100" w:beforeAutospacing="1" w:line="300" w:lineRule="auto"/>
      <w:ind w:left="1224" w:right="1224"/>
    </w:pPr>
    <w:rPr>
      <w:rFonts w:asciiTheme="majorHAnsi" w:hAnsiTheme="majorHAnsi" w:eastAsiaTheme="majorEastAsia" w:cstheme="majorBidi"/>
      <w:color w:val="FAC0AA" w:themeColor="accent1"/>
      <w:sz w:val="28"/>
      <w:szCs w:val="28"/>
    </w:rPr>
  </w:style>
  <w:style w:type="character" w:styleId="IntensivesZitatZchn" w:customStyle="1">
    <w:name w:val="Intensives Zitat Zchn"/>
    <w:basedOn w:val="Absatz-Standardschriftart"/>
    <w:link w:val="IntensivesZitat"/>
    <w:uiPriority w:val="30"/>
    <w:rsid w:val="0050571F"/>
    <w:rPr>
      <w:rFonts w:asciiTheme="majorHAnsi" w:hAnsiTheme="majorHAnsi" w:eastAsiaTheme="majorEastAsia" w:cstheme="majorBidi"/>
      <w:color w:val="FAC0AA" w:themeColor="accent1"/>
      <w:sz w:val="28"/>
      <w:szCs w:val="28"/>
    </w:rPr>
  </w:style>
  <w:style w:type="character" w:styleId="SchwacheHervorhebung">
    <w:name w:val="Subtle Emphasis"/>
    <w:basedOn w:val="Absatz-Standardschriftart"/>
    <w:uiPriority w:val="19"/>
    <w:qFormat/>
    <w:rsid w:val="0050571F"/>
    <w:rPr>
      <w:i/>
      <w:iCs/>
      <w:color w:val="FBCFBF" w:themeColor="text1" w:themeTint="BF"/>
    </w:rPr>
  </w:style>
  <w:style w:type="character" w:styleId="IntensiveHervorhebung">
    <w:name w:val="Intense Emphasis"/>
    <w:basedOn w:val="Absatz-Standardschriftart"/>
    <w:uiPriority w:val="21"/>
    <w:rsid w:val="0050571F"/>
    <w:rPr>
      <w:b/>
      <w:bCs/>
      <w:i/>
      <w:iCs/>
    </w:rPr>
  </w:style>
  <w:style w:type="character" w:styleId="SchwacherVerweis">
    <w:name w:val="Subtle Reference"/>
    <w:basedOn w:val="Absatz-Standardschriftart"/>
    <w:uiPriority w:val="31"/>
    <w:qFormat/>
    <w:rsid w:val="0050571F"/>
    <w:rPr>
      <w:smallCaps/>
      <w:color w:val="FBCFBF" w:themeColor="text1" w:themeTint="BF"/>
      <w:u w:val="single" w:color="FCDFD4" w:themeColor="text1" w:themeTint="80"/>
    </w:rPr>
  </w:style>
  <w:style w:type="character" w:styleId="IntensiverVerweis">
    <w:name w:val="Intense Reference"/>
    <w:basedOn w:val="Absatz-Standardschriftart"/>
    <w:uiPriority w:val="32"/>
    <w:rsid w:val="0050571F"/>
    <w:rPr>
      <w:b/>
      <w:bCs/>
      <w:smallCaps/>
      <w:spacing w:val="5"/>
      <w:u w:val="single"/>
    </w:rPr>
  </w:style>
  <w:style w:type="character" w:styleId="Buchtitel">
    <w:name w:val="Book Title"/>
    <w:basedOn w:val="Absatz-Standardschriftart"/>
    <w:uiPriority w:val="33"/>
    <w:rsid w:val="0050571F"/>
    <w:rPr>
      <w:b/>
      <w:bCs/>
      <w:smallCaps/>
    </w:rPr>
  </w:style>
  <w:style w:type="paragraph" w:styleId="Inhaltsverzeichnisberschrift">
    <w:name w:val="TOC Heading"/>
    <w:basedOn w:val="berschrift1"/>
    <w:next w:val="Standard"/>
    <w:uiPriority w:val="39"/>
    <w:unhideWhenUsed/>
    <w:qFormat/>
    <w:rsid w:val="0050571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pPr>
  </w:style>
  <w:style w:type="character" w:styleId="FuzeileZchn" w:customStyle="1">
    <w:name w:val="Fußzeile Zchn"/>
    <w:basedOn w:val="Absatz-Standardschriftart"/>
    <w:link w:val="Fuzeile"/>
    <w:uiPriority w:val="99"/>
  </w:style>
  <w:style w:type="table" w:styleId="Tabellenraster">
    <w:name w:val="Table Grid"/>
    <w:basedOn w:val="NormaleTabelle"/>
    <w:uiPriority w:val="39"/>
    <w:unhideWhenUsed/>
    <w:rsid w:val="00B903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4">
    <w:name w:val="Plain Table 4"/>
    <w:basedOn w:val="NormaleTabelle"/>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00000" w:themeFill="background1" w:themeFillShade="F2"/>
      </w:tcPr>
    </w:tblStylePr>
    <w:tblStylePr w:type="band1Horz">
      <w:tblPr/>
      <w:tcPr>
        <w:shd w:val="clear" w:color="auto" w:fill="000000" w:themeFill="background1" w:themeFillShade="F2"/>
      </w:tcPr>
    </w:tblStylePr>
  </w:style>
  <w:style w:type="paragraph" w:styleId="Berichttitel" w:customStyle="1">
    <w:name w:val="Berichttitel"/>
    <w:basedOn w:val="Titel"/>
    <w:link w:val="BerichttitelZeichen"/>
    <w:rsid w:val="008F5585"/>
    <w:pPr>
      <w:jc w:val="center"/>
    </w:pPr>
    <w:rPr>
      <w:b/>
    </w:rPr>
  </w:style>
  <w:style w:type="character" w:styleId="BerichttitelZeichen" w:customStyle="1">
    <w:name w:val="Berichttitel Zeichen"/>
    <w:basedOn w:val="TitelZchn"/>
    <w:link w:val="Berichttitel"/>
    <w:rsid w:val="008F5585"/>
    <w:rPr>
      <w:rFonts w:asciiTheme="majorHAnsi" w:hAnsiTheme="majorHAnsi" w:eastAsiaTheme="majorEastAsia" w:cstheme="majorBidi"/>
      <w:b/>
      <w:color w:val="6DC5D9" w:themeColor="text2" w:themeShade="BF"/>
      <w:spacing w:val="5"/>
      <w:kern w:val="28"/>
      <w:sz w:val="44"/>
      <w:szCs w:val="56"/>
      <w14:ligatures w14:val="standardContextual"/>
      <w14:cntxtAlts/>
    </w:rPr>
  </w:style>
  <w:style w:type="character" w:styleId="BesuchterLink">
    <w:name w:val="FollowedHyperlink"/>
    <w:basedOn w:val="Absatz-Standardschriftart"/>
    <w:uiPriority w:val="99"/>
    <w:semiHidden/>
    <w:unhideWhenUsed/>
    <w:rsid w:val="001B0F06"/>
    <w:rPr>
      <w:color w:val="575F63" w:themeColor="accent6" w:themeShade="BF"/>
      <w:u w:val="single"/>
    </w:rPr>
  </w:style>
  <w:style w:type="character" w:styleId="Hyperlink">
    <w:name w:val="Hyperlink"/>
    <w:basedOn w:val="Absatz-Standardschriftart"/>
    <w:uiPriority w:val="99"/>
    <w:unhideWhenUsed/>
    <w:rsid w:val="001B0F06"/>
    <w:rPr>
      <w:color w:val="217084" w:themeColor="accent4" w:themeShade="80"/>
      <w:u w:val="single"/>
    </w:rPr>
  </w:style>
  <w:style w:type="character" w:styleId="NichtaufgelsteErwhnung1" w:customStyle="1">
    <w:name w:val="Nicht aufgelöste Erwähnung1"/>
    <w:basedOn w:val="Absatz-Standardschriftart"/>
    <w:uiPriority w:val="99"/>
    <w:semiHidden/>
    <w:unhideWhenUsed/>
    <w:rsid w:val="001B0F06"/>
    <w:rPr>
      <w:color w:val="FBD5C7" w:themeColor="text1" w:themeTint="A6"/>
      <w:shd w:val="clear" w:color="auto" w:fill="E1DFDD"/>
    </w:rPr>
  </w:style>
  <w:style w:type="paragraph" w:styleId="Verzeichnis1">
    <w:name w:val="toc 1"/>
    <w:basedOn w:val="Standard"/>
    <w:next w:val="Standard"/>
    <w:autoRedefine/>
    <w:uiPriority w:val="39"/>
    <w:unhideWhenUsed/>
    <w:rsid w:val="008D0826"/>
    <w:pPr>
      <w:spacing w:after="100"/>
    </w:pPr>
  </w:style>
  <w:style w:type="character" w:styleId="normaltextrun" w:customStyle="1">
    <w:name w:val="normaltextrun"/>
    <w:basedOn w:val="Absatz-Standardschriftart"/>
    <w:rsid w:val="00A45225"/>
  </w:style>
  <w:style w:type="table" w:styleId="Gitternetztabelle1hell">
    <w:name w:val="Grid Table 1 Light"/>
    <w:basedOn w:val="NormaleTabelle"/>
    <w:uiPriority w:val="46"/>
    <w:rsid w:val="00A45225"/>
    <w:pPr>
      <w:spacing w:after="0" w:line="240" w:lineRule="auto"/>
    </w:pPr>
    <w:rPr>
      <w:rFonts w:eastAsiaTheme="minorHAnsi"/>
      <w:sz w:val="22"/>
      <w:szCs w:val="22"/>
      <w:lang w:val="de-AT"/>
    </w:rPr>
    <w:tblPr>
      <w:tblStyleRowBandSize w:val="1"/>
      <w:tblStyleColBandSize w:val="1"/>
      <w:tblBorders>
        <w:top w:val="single" w:color="FDE5DD" w:themeColor="text1" w:themeTint="66" w:sz="4" w:space="0"/>
        <w:left w:val="single" w:color="FDE5DD" w:themeColor="text1" w:themeTint="66" w:sz="4" w:space="0"/>
        <w:bottom w:val="single" w:color="FDE5DD" w:themeColor="text1" w:themeTint="66" w:sz="4" w:space="0"/>
        <w:right w:val="single" w:color="FDE5DD" w:themeColor="text1" w:themeTint="66" w:sz="4" w:space="0"/>
        <w:insideH w:val="single" w:color="FDE5DD" w:themeColor="text1" w:themeTint="66" w:sz="4" w:space="0"/>
        <w:insideV w:val="single" w:color="FDE5DD" w:themeColor="text1" w:themeTint="66" w:sz="4" w:space="0"/>
      </w:tblBorders>
    </w:tblPr>
    <w:tblStylePr w:type="firstRow">
      <w:rPr>
        <w:b/>
        <w:bCs/>
      </w:rPr>
      <w:tblPr/>
      <w:tcPr>
        <w:tcBorders>
          <w:bottom w:val="single" w:color="FCD9CC" w:themeColor="text1" w:themeTint="99" w:sz="12" w:space="0"/>
        </w:tcBorders>
      </w:tcPr>
    </w:tblStylePr>
    <w:tblStylePr w:type="lastRow">
      <w:rPr>
        <w:b/>
        <w:bCs/>
      </w:rPr>
      <w:tblPr/>
      <w:tcPr>
        <w:tcBorders>
          <w:top w:val="double" w:color="FCD9CC" w:themeColor="text1" w:themeTint="99" w:sz="2" w:space="0"/>
        </w:tcBorders>
      </w:tcPr>
    </w:tblStylePr>
    <w:tblStylePr w:type="firstCol">
      <w:rPr>
        <w:b/>
        <w:bCs/>
      </w:rPr>
    </w:tblStylePr>
    <w:tblStylePr w:type="lastCol">
      <w:rPr>
        <w:b/>
        <w:bCs/>
      </w:rPr>
    </w:tblStylePr>
  </w:style>
  <w:style w:type="paragraph" w:styleId="paragraph" w:customStyle="1">
    <w:name w:val="paragraph"/>
    <w:basedOn w:val="Standard"/>
    <w:rsid w:val="008E6040"/>
    <w:pPr>
      <w:spacing w:before="100" w:beforeAutospacing="1" w:after="100" w:afterAutospacing="1" w:line="240" w:lineRule="auto"/>
    </w:pPr>
    <w:rPr>
      <w:rFonts w:ascii="Times New Roman" w:hAnsi="Times New Roman" w:eastAsia="Times New Roman" w:cs="Times New Roman"/>
      <w:color w:val="auto"/>
      <w:szCs w:val="24"/>
      <w:lang w:val="de-AT" w:eastAsia="de-AT"/>
    </w:rPr>
  </w:style>
  <w:style w:type="character" w:styleId="eop" w:customStyle="1">
    <w:name w:val="eop"/>
    <w:basedOn w:val="Absatz-Standardschriftart"/>
    <w:rsid w:val="008E6040"/>
  </w:style>
  <w:style w:type="paragraph" w:styleId="Verzeichnis2">
    <w:name w:val="toc 2"/>
    <w:basedOn w:val="Standard"/>
    <w:next w:val="Standard"/>
    <w:autoRedefine/>
    <w:uiPriority w:val="39"/>
    <w:unhideWhenUsed/>
    <w:rsid w:val="005F2883"/>
    <w:pPr>
      <w:spacing w:after="100"/>
      <w:ind w:left="220"/>
    </w:pPr>
  </w:style>
  <w:style w:type="paragraph" w:styleId="Verzeichnis3">
    <w:name w:val="toc 3"/>
    <w:basedOn w:val="Standard"/>
    <w:next w:val="Standard"/>
    <w:autoRedefine/>
    <w:uiPriority w:val="39"/>
    <w:unhideWhenUsed/>
    <w:rsid w:val="0020239F"/>
    <w:pPr>
      <w:spacing w:after="100"/>
      <w:ind w:left="440"/>
    </w:pPr>
  </w:style>
  <w:style w:type="paragraph" w:styleId="1" w:customStyle="1">
    <w:name w:val="Ü1"/>
    <w:basedOn w:val="berschrift1"/>
    <w:link w:val="1Zchn"/>
    <w:rsid w:val="00D20A31"/>
    <w:pPr>
      <w:numPr>
        <w:ilvl w:val="2"/>
        <w:numId w:val="6"/>
      </w:numPr>
    </w:pPr>
  </w:style>
  <w:style w:type="paragraph" w:styleId="points" w:customStyle="1">
    <w:name w:val="points"/>
    <w:basedOn w:val="Listenabsatz"/>
    <w:link w:val="pointsZchn"/>
    <w:qFormat/>
    <w:rsid w:val="008B5716"/>
    <w:pPr>
      <w:numPr>
        <w:numId w:val="8"/>
      </w:numPr>
      <w:suppressAutoHyphens/>
      <w:autoSpaceDN w:val="0"/>
      <w:spacing w:after="160" w:line="276" w:lineRule="auto"/>
    </w:pPr>
  </w:style>
  <w:style w:type="character" w:styleId="1Zchn" w:customStyle="1">
    <w:name w:val="Ü1 Zchn"/>
    <w:basedOn w:val="berschrift1Zchn"/>
    <w:link w:val="1"/>
    <w:rsid w:val="00D20A31"/>
    <w:rPr>
      <w:rFonts w:asciiTheme="majorHAnsi" w:hAnsiTheme="majorHAnsi" w:eastAsiaTheme="majorEastAsia" w:cstheme="majorBidi"/>
      <w:color w:val="C63F0B" w:themeColor="accent1" w:themeShade="80"/>
      <w:sz w:val="36"/>
      <w:szCs w:val="36"/>
    </w:rPr>
  </w:style>
  <w:style w:type="character" w:styleId="ListenabsatzZchn" w:customStyle="1">
    <w:name w:val="Listenabsatz Zchn"/>
    <w:basedOn w:val="Absatz-Standardschriftart"/>
    <w:link w:val="Listenabsatz"/>
    <w:rsid w:val="00236E20"/>
    <w:rPr>
      <w:color w:val="000000" w:themeColor="background1"/>
      <w:sz w:val="22"/>
      <w:szCs w:val="18"/>
    </w:rPr>
  </w:style>
  <w:style w:type="character" w:styleId="pointsZchn" w:customStyle="1">
    <w:name w:val="points Zchn"/>
    <w:basedOn w:val="ListenabsatzZchn"/>
    <w:link w:val="points"/>
    <w:rsid w:val="008B5716"/>
    <w:rPr>
      <w:color w:val="000000" w:themeColor="background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7136">
      <w:bodyDiv w:val="1"/>
      <w:marLeft w:val="0"/>
      <w:marRight w:val="0"/>
      <w:marTop w:val="0"/>
      <w:marBottom w:val="0"/>
      <w:divBdr>
        <w:top w:val="none" w:sz="0" w:space="0" w:color="auto"/>
        <w:left w:val="none" w:sz="0" w:space="0" w:color="auto"/>
        <w:bottom w:val="none" w:sz="0" w:space="0" w:color="auto"/>
        <w:right w:val="none" w:sz="0" w:space="0" w:color="auto"/>
      </w:divBdr>
      <w:divsChild>
        <w:div w:id="436222392">
          <w:marLeft w:val="0"/>
          <w:marRight w:val="0"/>
          <w:marTop w:val="0"/>
          <w:marBottom w:val="0"/>
          <w:divBdr>
            <w:top w:val="none" w:sz="0" w:space="0" w:color="auto"/>
            <w:left w:val="none" w:sz="0" w:space="0" w:color="auto"/>
            <w:bottom w:val="none" w:sz="0" w:space="0" w:color="auto"/>
            <w:right w:val="none" w:sz="0" w:space="0" w:color="auto"/>
          </w:divBdr>
        </w:div>
        <w:div w:id="1858155699">
          <w:marLeft w:val="0"/>
          <w:marRight w:val="0"/>
          <w:marTop w:val="0"/>
          <w:marBottom w:val="0"/>
          <w:divBdr>
            <w:top w:val="none" w:sz="0" w:space="0" w:color="auto"/>
            <w:left w:val="none" w:sz="0" w:space="0" w:color="auto"/>
            <w:bottom w:val="none" w:sz="0" w:space="0" w:color="auto"/>
            <w:right w:val="none" w:sz="0" w:space="0" w:color="auto"/>
          </w:divBdr>
        </w:div>
        <w:div w:id="1533037075">
          <w:marLeft w:val="0"/>
          <w:marRight w:val="0"/>
          <w:marTop w:val="0"/>
          <w:marBottom w:val="0"/>
          <w:divBdr>
            <w:top w:val="none" w:sz="0" w:space="0" w:color="auto"/>
            <w:left w:val="none" w:sz="0" w:space="0" w:color="auto"/>
            <w:bottom w:val="none" w:sz="0" w:space="0" w:color="auto"/>
            <w:right w:val="none" w:sz="0" w:space="0" w:color="auto"/>
          </w:divBdr>
        </w:div>
        <w:div w:id="1437410097">
          <w:marLeft w:val="0"/>
          <w:marRight w:val="0"/>
          <w:marTop w:val="0"/>
          <w:marBottom w:val="0"/>
          <w:divBdr>
            <w:top w:val="none" w:sz="0" w:space="0" w:color="auto"/>
            <w:left w:val="none" w:sz="0" w:space="0" w:color="auto"/>
            <w:bottom w:val="none" w:sz="0" w:space="0" w:color="auto"/>
            <w:right w:val="none" w:sz="0" w:space="0" w:color="auto"/>
          </w:divBdr>
        </w:div>
        <w:div w:id="242640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footer3.xml.rels><?xml version="1.0" encoding="UTF-8" standalone="yes"?>
<Relationships xmlns="http://schemas.openxmlformats.org/package/2006/relationships"><Relationship Id="rId8" Type="http://schemas.openxmlformats.org/officeDocument/2006/relationships/image" Target="media/image120.png"/><Relationship Id="rId3" Type="http://schemas.openxmlformats.org/officeDocument/2006/relationships/image" Target="media/image11.png"/><Relationship Id="rId7" Type="http://schemas.openxmlformats.org/officeDocument/2006/relationships/image" Target="media/image100.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0.svg"/><Relationship Id="rId11" Type="http://schemas.openxmlformats.org/officeDocument/2006/relationships/image" Target="media/image6.svg"/><Relationship Id="rId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2.svg"/><Relationship Id="rId9" Type="http://schemas.openxmlformats.org/officeDocument/2006/relationships/image" Target="media/image110.pn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20.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10.png"/><Relationship Id="rId5" Type="http://schemas.openxmlformats.org/officeDocument/2006/relationships/image" Target="media/image9.png"/><Relationship Id="rId10" Type="http://schemas.openxmlformats.org/officeDocument/2006/relationships/image" Target="media/image100.png"/><Relationship Id="rId4" Type="http://schemas.openxmlformats.org/officeDocument/2006/relationships/image" Target="media/image8.svg"/><Relationship Id="rId9" Type="http://schemas.openxmlformats.org/officeDocument/2006/relationships/image" Target="media/image9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k\AppData\Roaming\Microsoft\Templates\Bericht%20(Design%20&#8222;Executive&#82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431509DC8244AA92CAB42D454DB1B2"/>
        <w:category>
          <w:name w:val="Allgemein"/>
          <w:gallery w:val="placeholder"/>
        </w:category>
        <w:types>
          <w:type w:val="bbPlcHdr"/>
        </w:types>
        <w:behaviors>
          <w:behavior w:val="content"/>
        </w:behaviors>
        <w:guid w:val="{89F3BA17-3989-4D43-9B06-8000C216845A}"/>
      </w:docPartPr>
      <w:docPartBody>
        <w:p w:rsidR="00BC050A" w:rsidRDefault="006B5FEA">
          <w:pPr>
            <w:pStyle w:val="20431509DC8244AA92CAB42D454DB1B2"/>
          </w:pPr>
          <w:r w:rsidRPr="008A25CD">
            <w:rPr>
              <w:b/>
              <w:sz w:val="60"/>
              <w:szCs w:val="60"/>
              <w:lang w:bidi="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50A"/>
    <w:rsid w:val="00432380"/>
    <w:rsid w:val="006B5FEA"/>
    <w:rsid w:val="00BC05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431509DC8244AA92CAB42D454DB1B2">
    <w:name w:val="20431509DC8244AA92CAB42D454DB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Benutzerdefiniert 6">
      <a:dk1>
        <a:srgbClr val="FAC0AA"/>
      </a:dk1>
      <a:lt1>
        <a:srgbClr val="000000"/>
      </a:lt1>
      <a:dk2>
        <a:srgbClr val="C5E8F0"/>
      </a:dk2>
      <a:lt2>
        <a:srgbClr val="E4E9EF"/>
      </a:lt2>
      <a:accent1>
        <a:srgbClr val="FAC0AA"/>
      </a:accent1>
      <a:accent2>
        <a:srgbClr val="948CD9"/>
      </a:accent2>
      <a:accent3>
        <a:srgbClr val="C5E8F0"/>
      </a:accent3>
      <a:accent4>
        <a:srgbClr val="70C6DB"/>
      </a:accent4>
      <a:accent5>
        <a:srgbClr val="F7A180"/>
      </a:accent5>
      <a:accent6>
        <a:srgbClr val="758085"/>
      </a:accent6>
      <a:hlink>
        <a:srgbClr val="C5E8F0"/>
      </a:hlink>
      <a:folHlink>
        <a:srgbClr val="C5E8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DF1E8BED8001448BB3355854A9F438A" ma:contentTypeVersion="11" ma:contentTypeDescription="Ein neues Dokument erstellen." ma:contentTypeScope="" ma:versionID="a567f0131552fc33ccdee932d2427c62">
  <xsd:schema xmlns:xsd="http://www.w3.org/2001/XMLSchema" xmlns:xs="http://www.w3.org/2001/XMLSchema" xmlns:p="http://schemas.microsoft.com/office/2006/metadata/properties" xmlns:ns2="244035c0-8a6e-4c13-a862-c2d75849b345" xmlns:ns3="b5e6c653-01b0-48c0-917a-113fde4539bf" targetNamespace="http://schemas.microsoft.com/office/2006/metadata/properties" ma:root="true" ma:fieldsID="61eab2f5b62082cc03ea337c8a008edd" ns2:_="" ns3:_="">
    <xsd:import namespace="244035c0-8a6e-4c13-a862-c2d75849b345"/>
    <xsd:import namespace="b5e6c653-01b0-48c0-917a-113fde4539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035c0-8a6e-4c13-a862-c2d75849b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6c653-01b0-48c0-917a-113fde4539b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C46BD7-4B14-4DF2-9B61-2A765A2E9D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E2C0E7-F10D-4F54-AC25-121D16769473}">
  <ds:schemaRefs>
    <ds:schemaRef ds:uri="http://schemas.microsoft.com/sharepoint/v3/contenttype/forms"/>
  </ds:schemaRefs>
</ds:datastoreItem>
</file>

<file path=customXml/itemProps3.xml><?xml version="1.0" encoding="utf-8"?>
<ds:datastoreItem xmlns:ds="http://schemas.openxmlformats.org/officeDocument/2006/customXml" ds:itemID="{F0930F1E-9888-4B56-B55F-1B2C9FC3FF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Bericht (Design „Executive“).dotx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Arbeitsauftrag zum Organisationshandbuch</dc:title>
  <dc:subject>Prozessmodelle
Arbeitsplatzbeschreibung
Fehlermöglichkeits- und Einflussanalyse
SWOT-Analyse
6.2.4; 6.2.5 (S. 262 – 270)
6.3.3; 6.3.4 (S. 276 – 282)</dc:subject>
  <dc:creator>Emma Karner</dc:creator>
  <lastModifiedBy>Karner Emma Leopoldine</lastModifiedBy>
  <revision>103</revision>
  <lastPrinted>2009-08-05T20:41:00.0000000Z</lastPrinted>
  <dcterms:created xsi:type="dcterms:W3CDTF">2021-12-14T08:13:00.0000000Z</dcterms:created>
  <dcterms:modified xsi:type="dcterms:W3CDTF">2022-03-01T08:23:37.7457597Z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0x0101003DF1E8BED8001448BB3355854A9F438A</vt:lpwstr>
  </property>
  <property fmtid="{D5CDD505-2E9C-101B-9397-08002B2CF9AE}" pid="3" name="ImageGenResult">
    <vt:lpwstr/>
  </property>
  <property fmtid="{D5CDD505-2E9C-101B-9397-08002B2CF9AE}" pid="4" name="ImageGenerated">
    <vt:bool>false</vt:bool>
  </property>
</Properties>
</file>