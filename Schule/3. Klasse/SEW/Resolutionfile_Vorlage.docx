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5909B619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14:paraId="4868A38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BCF32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7539AF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075EE759078464FB762A38661EA83A3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556CBE" w14:textId="77777777" w:rsidR="00F631B6" w:rsidRDefault="00F631B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de-DE"/>
                      </w:rPr>
                      <w:t>[Dokumenttitel]</w:t>
                    </w:r>
                  </w:p>
                </w:sdtContent>
              </w:sdt>
            </w:tc>
          </w:tr>
          <w:tr w:rsidR="00F631B6" w14:paraId="6289B73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1E2CED" w14:textId="77777777" w:rsidR="00F631B6" w:rsidRDefault="00F40417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Untertitel"/>
                    <w:id w:val="13406923"/>
                    <w:placeholder>
                      <w:docPart w:val="2926F2AF160A44F1B7033E4FE2C46C8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631B6">
                      <w:rPr>
                        <w:color w:val="2F5496" w:themeColor="accent1" w:themeShade="BF"/>
                        <w:sz w:val="24"/>
                        <w:szCs w:val="24"/>
                      </w:rPr>
                      <w:t>[Themengebiet der Aufgabe]</w:t>
                    </w:r>
                  </w:sdtContent>
                </w:sdt>
                <w:r w:rsidR="00F631B6"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</w:p>
              <w:p w14:paraId="3DAE4B40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24A63E8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7004139D7C94C5AA43A53CC8542C1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4647BD" w14:textId="77777777" w:rsidR="00F631B6" w:rsidRDefault="00F40417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7E9614A2C814FF9AEBE03915387162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1B3B158C" w14:textId="77777777" w:rsidR="00F631B6" w:rsidRDefault="00F631B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[Datum]</w:t>
                    </w:r>
                  </w:p>
                </w:sdtContent>
              </w:sdt>
              <w:p w14:paraId="44B66750" w14:textId="77777777" w:rsidR="00F631B6" w:rsidRDefault="00F631B6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[Zeitaufwand]</w:t>
                </w:r>
              </w:p>
            </w:tc>
          </w:tr>
        </w:tbl>
        <w:p w14:paraId="18B9B26A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26FE392B" w14:textId="77777777" w:rsidR="00F631B6" w:rsidRDefault="00F631B6" w:rsidP="00F631B6"/>
    <w:p w14:paraId="01E3E3FE" w14:textId="77777777" w:rsidR="00F631B6" w:rsidRDefault="00F631B6" w:rsidP="00F631B6">
      <w:pPr>
        <w:pStyle w:val="berschrift1"/>
      </w:pPr>
      <w:bookmarkStart w:id="0" w:name="_Toc56699300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E31AF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BB4D913" w14:textId="77777777" w:rsidR="00F631B6" w:rsidRDefault="00F631B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9300" w:history="1">
            <w:r w:rsidRPr="00B71E1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77DC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1" w:history="1">
            <w:r w:rsidR="00F631B6" w:rsidRPr="00B71E1A">
              <w:rPr>
                <w:rStyle w:val="Hyperlink"/>
                <w:noProof/>
              </w:rPr>
              <w:t>Angabe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1AF11C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2" w:history="1">
            <w:r w:rsidR="00F631B6" w:rsidRPr="00B71E1A">
              <w:rPr>
                <w:rStyle w:val="Hyperlink"/>
                <w:noProof/>
              </w:rPr>
              <w:t>Quellcode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_Toc56699302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AA0B63C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3" w:history="1">
            <w:r w:rsidR="00F631B6" w:rsidRPr="00B71E1A">
              <w:rPr>
                <w:rStyle w:val="Hyperlink"/>
                <w:noProof/>
              </w:rPr>
              <w:t>Testfälle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_Toc56699303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27BE767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4" w:history="1">
            <w:r w:rsidR="00F631B6" w:rsidRPr="00B71E1A">
              <w:rPr>
                <w:rStyle w:val="Hyperlink"/>
                <w:noProof/>
              </w:rPr>
              <w:t>Angabe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_Toc56699304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6691876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5" w:history="1">
            <w:r w:rsidR="00F631B6" w:rsidRPr="00B71E1A">
              <w:rPr>
                <w:rStyle w:val="Hyperlink"/>
                <w:noProof/>
              </w:rPr>
              <w:t>Klassendiagramm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_Toc56699305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8DC29A2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6" w:history="1">
            <w:r w:rsidR="00F631B6" w:rsidRPr="00B71E1A">
              <w:rPr>
                <w:rStyle w:val="Hyperlink"/>
                <w:noProof/>
              </w:rPr>
              <w:t>Quellcode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_Toc56699306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135D943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7" w:history="1">
            <w:r w:rsidR="00F631B6" w:rsidRPr="00B71E1A">
              <w:rPr>
                <w:rStyle w:val="Hyperlink"/>
                <w:noProof/>
              </w:rPr>
              <w:t>Testfälle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_Toc56699307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9DC95AB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8" w:history="1">
            <w:r w:rsidR="00F631B6" w:rsidRPr="00B71E1A">
              <w:rPr>
                <w:rStyle w:val="Hyperlink"/>
                <w:noProof/>
              </w:rPr>
              <w:t>Angabe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_Toc56699308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6668AF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9" w:history="1">
            <w:r w:rsidR="00F631B6" w:rsidRPr="00B71E1A">
              <w:rPr>
                <w:rStyle w:val="Hyperlink"/>
                <w:noProof/>
              </w:rPr>
              <w:t>Klassendiagramm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_Toc56699309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9CAE351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0" w:history="1">
            <w:r w:rsidR="00F631B6" w:rsidRPr="00B71E1A">
              <w:rPr>
                <w:rStyle w:val="Hyperlink"/>
                <w:noProof/>
              </w:rPr>
              <w:t>Quellcode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_Toc56699310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277F85A6" w14:textId="77777777" w:rsidR="00F631B6" w:rsidRDefault="00F4041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1" w:history="1">
            <w:r w:rsidR="00F631B6" w:rsidRPr="00B71E1A">
              <w:rPr>
                <w:rStyle w:val="Hyperlink"/>
                <w:noProof/>
              </w:rPr>
              <w:t>Testfälle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237085F" w14:textId="77777777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744900E5" w14:textId="77777777" w:rsidR="00F631B6" w:rsidRDefault="00F631B6" w:rsidP="00F631B6"/>
    <w:p w14:paraId="2FB44FF9" w14:textId="77777777" w:rsidR="00F631B6" w:rsidRDefault="00F631B6">
      <w:bookmarkStart w:id="1" w:name="_Toc56699301"/>
      <w:r>
        <w:t xml:space="preserve">Rechtsklick und Inhaltsverzeichnis aktualisieren… </w:t>
      </w:r>
    </w:p>
    <w:p w14:paraId="336CC3D2" w14:textId="77777777" w:rsidR="004D39DE" w:rsidRDefault="004D39DE">
      <w:r>
        <w:t xml:space="preserve">Lösche die Teilbereiche je </w:t>
      </w:r>
      <w:proofErr w:type="gramStart"/>
      <w:r>
        <w:t>Aufgabenstellung</w:t>
      </w:r>
      <w:proofErr w:type="gramEnd"/>
      <w:r>
        <w:t xml:space="preserve"> die nicht benötigt werden, gibt es nur ein Beispiel reicht es einmal die Überschriften zu nutzen. </w:t>
      </w:r>
    </w:p>
    <w:p w14:paraId="6EA12A40" w14:textId="77777777" w:rsidR="004D39DE" w:rsidRDefault="004D39DE">
      <w:r>
        <w:t xml:space="preserve">Öffne die Formatvorlage (nicht neues Dokument – sondern öffnen anklicken – lösche alle </w:t>
      </w:r>
      <w:proofErr w:type="gramStart"/>
      <w:r>
        <w:t>Erklärungen</w:t>
      </w:r>
      <w:proofErr w:type="gramEnd"/>
      <w:r>
        <w:t xml:space="preserve"> die du nicht benötigst – und setze unter Entwurf ein eigenes Design dass dir gut gefällt. Nutze weiterhin deine eigene Vorlage, falls du schon eine hast.)</w:t>
      </w:r>
    </w:p>
    <w:p w14:paraId="37DEC6B9" w14:textId="77777777" w:rsidR="004D39DE" w:rsidRDefault="004D39DE"/>
    <w:p w14:paraId="787A6937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236429" w14:textId="77777777" w:rsidR="00F631B6" w:rsidRDefault="00F631B6" w:rsidP="00F631B6">
      <w:pPr>
        <w:pStyle w:val="berschrift1"/>
      </w:pPr>
      <w:r>
        <w:lastRenderedPageBreak/>
        <w:t>Angabe 1</w:t>
      </w:r>
      <w:bookmarkEnd w:id="1"/>
      <w:r w:rsidR="004D39DE">
        <w:t xml:space="preserve"> &lt;&lt;…&gt;&gt;</w:t>
      </w:r>
    </w:p>
    <w:p w14:paraId="67C63210" w14:textId="77777777" w:rsidR="00F631B6" w:rsidRDefault="004D39DE" w:rsidP="00F631B6">
      <w:r>
        <w:t xml:space="preserve">Angabe der Aufgabenstellung </w:t>
      </w:r>
      <w:proofErr w:type="gramStart"/>
      <w:r>
        <w:t>vom Foliensatz</w:t>
      </w:r>
      <w:proofErr w:type="gramEnd"/>
      <w:r>
        <w:t xml:space="preserve"> oder OneNote (kopieren).</w:t>
      </w:r>
    </w:p>
    <w:p w14:paraId="397B805B" w14:textId="77777777" w:rsidR="004D39DE" w:rsidRDefault="004D39DE" w:rsidP="004D39DE">
      <w:pPr>
        <w:pStyle w:val="berschrift1"/>
      </w:pPr>
      <w:r>
        <w:t>Theorie 1 &lt;&lt;…&gt;&gt;</w:t>
      </w:r>
    </w:p>
    <w:p w14:paraId="51F7F627" w14:textId="77777777" w:rsidR="004D39DE" w:rsidRDefault="004D39DE" w:rsidP="004D39DE">
      <w:r>
        <w:t xml:space="preserve">Fragen und Antworten oder Theoriezusammenfassung falls gefordert. </w:t>
      </w:r>
    </w:p>
    <w:p w14:paraId="30AB20DE" w14:textId="77777777" w:rsidR="00F631B6" w:rsidRDefault="00F631B6" w:rsidP="00F631B6">
      <w:pPr>
        <w:pStyle w:val="berschrift1"/>
      </w:pPr>
      <w:r>
        <w:t>Klassendiagramm 1</w:t>
      </w:r>
      <w:r w:rsidR="004D39DE">
        <w:t xml:space="preserve"> &lt;&lt;…&gt;&gt;</w:t>
      </w:r>
    </w:p>
    <w:p w14:paraId="3018B14D" w14:textId="77777777" w:rsidR="00F631B6" w:rsidRDefault="004D39DE" w:rsidP="00F631B6">
      <w:r>
        <w:t>Klassendiagramm im VS anzeigen lassen – alle Klassen ausklappen und gut sichtbar platzieren – hier einfügen, falls es mehrere Klassen in einem Beispiel gibt und dies laut Angabe gefordert ist.</w:t>
      </w:r>
    </w:p>
    <w:p w14:paraId="3E56A9D8" w14:textId="77777777" w:rsidR="00F631B6" w:rsidRDefault="00F631B6" w:rsidP="00F631B6">
      <w:pPr>
        <w:pStyle w:val="berschrift1"/>
      </w:pPr>
      <w:bookmarkStart w:id="2" w:name="_Toc56699302"/>
      <w:r>
        <w:t>Quellcode 1</w:t>
      </w:r>
      <w:bookmarkEnd w:id="2"/>
      <w:r w:rsidR="004D39DE">
        <w:t xml:space="preserve"> &lt;&lt;…&gt;&gt;</w:t>
      </w:r>
    </w:p>
    <w:p w14:paraId="1DBE9944" w14:textId="77777777" w:rsidR="00880497" w:rsidRDefault="004D39DE" w:rsidP="00880497">
      <w:r>
        <w:t xml:space="preserve">Quellcode in Farbe – keine Zeilenabstände </w:t>
      </w:r>
    </w:p>
    <w:p w14:paraId="340A785B" w14:textId="77777777" w:rsidR="00F631B6" w:rsidRDefault="00F631B6" w:rsidP="00F631B6">
      <w:pPr>
        <w:pStyle w:val="berschrift1"/>
      </w:pPr>
      <w:bookmarkStart w:id="3" w:name="_Toc56699303"/>
      <w:r>
        <w:t>Testfälle 1</w:t>
      </w:r>
      <w:bookmarkEnd w:id="3"/>
      <w:r w:rsidR="004D39DE">
        <w:t xml:space="preserve"> &lt;&lt;…&gt;&gt;</w:t>
      </w:r>
    </w:p>
    <w:p w14:paraId="10B80CCF" w14:textId="77777777" w:rsidR="00F631B6" w:rsidRDefault="004D39DE" w:rsidP="00F631B6">
      <w:r>
        <w:t xml:space="preserve">Screenshots der Testfälle – der Teil der relevant ist. </w:t>
      </w:r>
    </w:p>
    <w:p w14:paraId="7FD01B31" w14:textId="77777777" w:rsidR="00F631B6" w:rsidRDefault="00F631B6" w:rsidP="00F631B6"/>
    <w:p w14:paraId="6DB01744" w14:textId="77777777" w:rsidR="00F631B6" w:rsidRDefault="00F631B6" w:rsidP="00F631B6">
      <w:pPr>
        <w:pStyle w:val="berschrift1"/>
        <w:pBdr>
          <w:top w:val="single" w:sz="4" w:space="1" w:color="auto"/>
        </w:pBdr>
      </w:pPr>
      <w:bookmarkStart w:id="4" w:name="_Toc56699304"/>
      <w:r>
        <w:t>Angabe 2</w:t>
      </w:r>
      <w:bookmarkEnd w:id="4"/>
      <w:r w:rsidR="004D39DE">
        <w:t xml:space="preserve"> &lt;&lt;…&gt;&gt;</w:t>
      </w:r>
    </w:p>
    <w:p w14:paraId="17797E45" w14:textId="77777777" w:rsidR="00F631B6" w:rsidRDefault="00F631B6" w:rsidP="00F631B6"/>
    <w:p w14:paraId="2AEDEC91" w14:textId="77777777" w:rsidR="00F631B6" w:rsidRDefault="00F631B6" w:rsidP="00F631B6">
      <w:pPr>
        <w:pStyle w:val="berschrift1"/>
      </w:pPr>
      <w:bookmarkStart w:id="5" w:name="_Toc56699305"/>
      <w:r>
        <w:t>Klassendiagramm 2</w:t>
      </w:r>
      <w:bookmarkEnd w:id="5"/>
      <w:r w:rsidR="004D39DE">
        <w:t xml:space="preserve"> &lt;&lt;…&gt;&gt;</w:t>
      </w:r>
    </w:p>
    <w:p w14:paraId="049945CE" w14:textId="77777777" w:rsidR="00F631B6" w:rsidRPr="00F631B6" w:rsidRDefault="00F631B6" w:rsidP="00F631B6"/>
    <w:p w14:paraId="07179C1F" w14:textId="77777777" w:rsidR="00F631B6" w:rsidRDefault="00F631B6" w:rsidP="00F631B6">
      <w:pPr>
        <w:pStyle w:val="berschrift1"/>
      </w:pPr>
      <w:bookmarkStart w:id="6" w:name="_Toc56699306"/>
      <w:r>
        <w:t>Quellcode 2</w:t>
      </w:r>
      <w:bookmarkEnd w:id="6"/>
      <w:r w:rsidR="004D39DE">
        <w:t xml:space="preserve"> &lt;&lt;…&gt;&gt;</w:t>
      </w:r>
    </w:p>
    <w:p w14:paraId="2FCD1227" w14:textId="77777777" w:rsidR="00F631B6" w:rsidRDefault="00F631B6" w:rsidP="00F631B6"/>
    <w:p w14:paraId="693E212E" w14:textId="77777777" w:rsidR="00F631B6" w:rsidRDefault="00F631B6" w:rsidP="00F631B6">
      <w:pPr>
        <w:pStyle w:val="berschrift1"/>
      </w:pPr>
      <w:bookmarkStart w:id="7" w:name="_Toc56699307"/>
      <w:r>
        <w:t>Testfälle 2</w:t>
      </w:r>
      <w:bookmarkEnd w:id="7"/>
      <w:r w:rsidR="004D39DE">
        <w:t xml:space="preserve"> &lt;&lt;…&gt;&gt;</w:t>
      </w:r>
    </w:p>
    <w:p w14:paraId="0F8BD8B3" w14:textId="77777777" w:rsidR="00F631B6" w:rsidRDefault="00F631B6" w:rsidP="00F631B6"/>
    <w:p w14:paraId="03050F97" w14:textId="77777777" w:rsidR="00F631B6" w:rsidRDefault="00F631B6" w:rsidP="00F631B6">
      <w:pPr>
        <w:pStyle w:val="berschrift1"/>
        <w:pBdr>
          <w:top w:val="single" w:sz="4" w:space="1" w:color="auto"/>
        </w:pBdr>
      </w:pPr>
      <w:bookmarkStart w:id="8" w:name="_Toc56699308"/>
      <w:r>
        <w:t>Angabe 3</w:t>
      </w:r>
      <w:bookmarkEnd w:id="8"/>
      <w:r w:rsidR="004D39DE">
        <w:t xml:space="preserve"> &lt;&lt;…&gt;&gt;</w:t>
      </w:r>
    </w:p>
    <w:p w14:paraId="7433CF0C" w14:textId="77777777" w:rsidR="00F631B6" w:rsidRDefault="00F631B6" w:rsidP="00F631B6"/>
    <w:p w14:paraId="029AEC3D" w14:textId="77777777" w:rsidR="00F631B6" w:rsidRDefault="00F631B6" w:rsidP="00F631B6">
      <w:pPr>
        <w:pStyle w:val="berschrift1"/>
      </w:pPr>
      <w:bookmarkStart w:id="9" w:name="_Toc56699309"/>
      <w:r>
        <w:t>Klassendiagramm 3</w:t>
      </w:r>
      <w:bookmarkEnd w:id="9"/>
      <w:r w:rsidR="004D39DE">
        <w:t xml:space="preserve"> &lt;&lt;…&gt;&gt;</w:t>
      </w:r>
    </w:p>
    <w:p w14:paraId="0C65815B" w14:textId="77777777" w:rsidR="00F631B6" w:rsidRPr="00F631B6" w:rsidRDefault="00F631B6" w:rsidP="00F631B6"/>
    <w:p w14:paraId="2D204572" w14:textId="77777777" w:rsidR="00F631B6" w:rsidRDefault="00F631B6" w:rsidP="00F631B6">
      <w:pPr>
        <w:pStyle w:val="berschrift1"/>
      </w:pPr>
      <w:bookmarkStart w:id="10" w:name="_Toc56699310"/>
      <w:r>
        <w:t>Quellcode 3</w:t>
      </w:r>
      <w:bookmarkEnd w:id="10"/>
      <w:r w:rsidR="004D39DE">
        <w:t xml:space="preserve"> &lt;&lt;…&gt;&gt;</w:t>
      </w:r>
    </w:p>
    <w:p w14:paraId="4A14F887" w14:textId="77777777" w:rsidR="00F631B6" w:rsidRDefault="00F631B6" w:rsidP="00F631B6"/>
    <w:p w14:paraId="218F20A2" w14:textId="77777777" w:rsidR="00F631B6" w:rsidRPr="00F631B6" w:rsidRDefault="00F631B6" w:rsidP="004D39DE">
      <w:pPr>
        <w:pStyle w:val="berschrift1"/>
      </w:pPr>
      <w:bookmarkStart w:id="11" w:name="_Toc56699311"/>
      <w:r>
        <w:t>Testfälle 3</w:t>
      </w:r>
      <w:bookmarkEnd w:id="11"/>
      <w:r w:rsidR="004D39DE">
        <w:t xml:space="preserve"> &lt;&lt;…&gt;&gt;</w:t>
      </w:r>
    </w:p>
    <w:sectPr w:rsidR="00F631B6" w:rsidRPr="00F631B6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17"/>
    <w:rsid w:val="004D39DE"/>
    <w:rsid w:val="00880497"/>
    <w:rsid w:val="00F40417"/>
    <w:rsid w:val="00F631B6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3DEA"/>
  <w15:chartTrackingRefBased/>
  <w15:docId w15:val="{CB73A569-AC2C-4040-88B4-25E7BAF6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75EE759078464FB762A38661EA83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95DAC-092C-44C6-B2B4-C57122084586}"/>
      </w:docPartPr>
      <w:docPartBody>
        <w:p w:rsidR="00000000" w:rsidRDefault="00646D58">
          <w:pPr>
            <w:pStyle w:val="E075EE759078464FB762A38661EA83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926F2AF160A44F1B7033E4FE2C46C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CA40B4-239B-4330-BB4B-7BE1FD0ED88D}"/>
      </w:docPartPr>
      <w:docPartBody>
        <w:p w:rsidR="00000000" w:rsidRDefault="00646D58">
          <w:pPr>
            <w:pStyle w:val="2926F2AF160A44F1B7033E4FE2C46C8E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17004139D7C94C5AA43A53CC8542C1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9A128-DC6A-4058-ADB1-3D8CDD264B4F}"/>
      </w:docPartPr>
      <w:docPartBody>
        <w:p w:rsidR="00000000" w:rsidRDefault="00646D58">
          <w:pPr>
            <w:pStyle w:val="17004139D7C94C5AA43A53CC8542C1A2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27E9614A2C814FF9AEBE039153871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3145C-6B09-4A4D-8A42-4A87E62766BC}"/>
      </w:docPartPr>
      <w:docPartBody>
        <w:p w:rsidR="00000000" w:rsidRDefault="00646D58">
          <w:pPr>
            <w:pStyle w:val="27E9614A2C814FF9AEBE0391538716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75EE759078464FB762A38661EA83A3">
    <w:name w:val="E075EE759078464FB762A38661EA83A3"/>
  </w:style>
  <w:style w:type="paragraph" w:customStyle="1" w:styleId="2926F2AF160A44F1B7033E4FE2C46C8E">
    <w:name w:val="2926F2AF160A44F1B7033E4FE2C46C8E"/>
  </w:style>
  <w:style w:type="paragraph" w:customStyle="1" w:styleId="17004139D7C94C5AA43A53CC8542C1A2">
    <w:name w:val="17004139D7C94C5AA43A53CC8542C1A2"/>
  </w:style>
  <w:style w:type="paragraph" w:customStyle="1" w:styleId="27E9614A2C814FF9AEBE03915387162D">
    <w:name w:val="27E9614A2C814FF9AEBE039153871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0" ma:contentTypeDescription="Ein neues Dokument erstellen." ma:contentTypeScope="" ma:versionID="4610d9e6deb03df5af33731441f92c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5AB57-031A-46B8-844D-3D255FD0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3</Pages>
  <Words>299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[Themengebiet der Aufgabe]</dc:subject>
  <dc:creator>Felix</dc:creator>
  <cp:keywords/>
  <dc:description/>
  <cp:lastModifiedBy>Schneider Felix Christian</cp:lastModifiedBy>
  <cp:revision>1</cp:revision>
  <dcterms:created xsi:type="dcterms:W3CDTF">2021-11-27T11:48:00Z</dcterms:created>
  <dcterms:modified xsi:type="dcterms:W3CDTF">2021-11-27T11:49:00Z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