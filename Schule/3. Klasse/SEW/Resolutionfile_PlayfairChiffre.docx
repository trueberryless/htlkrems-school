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8457185"/>
        <w:docPartObj>
          <w:docPartGallery w:val="Cover Pages"/>
          <w:docPartUnique/>
        </w:docPartObj>
      </w:sdtPr>
      <w:sdtEndPr/>
      <w:sdtContent>
        <w:p w14:paraId="5438B919" w14:textId="77777777" w:rsidR="00F631B6" w:rsidRDefault="00F631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631B6" w14:paraId="6EC609D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F21CD19" w14:textId="77777777" w:rsidR="00F631B6" w:rsidRDefault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SEW</w:t>
                </w:r>
              </w:p>
            </w:tc>
          </w:tr>
          <w:tr w:rsidR="00F631B6" w14:paraId="7FF32F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48AED87772D48929A295666FF54ABA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E73EA60" w14:textId="77777777" w:rsidR="00F631B6" w:rsidRDefault="007249DC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Playfair</w:t>
                    </w:r>
                    <w:proofErr w:type="spellEnd"/>
                    <w:r w:rsidR="000255C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Chiffre</w:t>
                    </w:r>
                  </w:p>
                </w:sdtContent>
              </w:sdt>
            </w:tc>
          </w:tr>
          <w:tr w:rsidR="00F631B6" w14:paraId="75C602B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63DF0E" w14:textId="77777777" w:rsidR="00F631B6" w:rsidRDefault="002A1915">
                <w:pPr>
                  <w:pStyle w:val="KeinLeerraum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Verschlüsselung</w:t>
                </w:r>
              </w:p>
              <w:p w14:paraId="2570DC74" w14:textId="77777777" w:rsidR="00F631B6" w:rsidRDefault="00F631B6" w:rsidP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31B6" w14:paraId="16153B1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CF27212A412415FB1A64491549B3E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863FA21" w14:textId="77777777" w:rsidR="00F631B6" w:rsidRDefault="00672664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Felix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D83C554D5FCB411EBA16E2522E5FEA2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1-22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3E7FAC5D" w14:textId="77777777" w:rsidR="00F631B6" w:rsidRDefault="000255CB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22.11.2021</w:t>
                    </w:r>
                  </w:p>
                </w:sdtContent>
              </w:sdt>
              <w:p w14:paraId="43044699" w14:textId="77777777" w:rsidR="00F631B6" w:rsidRDefault="00C25385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3h</w:t>
                </w:r>
              </w:p>
            </w:tc>
          </w:tr>
        </w:tbl>
        <w:p w14:paraId="4789B814" w14:textId="77777777" w:rsidR="00F631B6" w:rsidRDefault="00F631B6">
          <w:r>
            <w:rPr>
              <w:rFonts w:eastAsiaTheme="minorHAnsi"/>
              <w:sz w:val="22"/>
              <w:szCs w:val="22"/>
            </w:rPr>
            <w:br w:type="page"/>
          </w:r>
        </w:p>
      </w:sdtContent>
    </w:sdt>
    <w:p w14:paraId="0967AA5D" w14:textId="77777777" w:rsidR="00F631B6" w:rsidRDefault="00F631B6" w:rsidP="00F631B6"/>
    <w:p w14:paraId="68FF761E" w14:textId="77777777" w:rsidR="00F631B6" w:rsidRDefault="00F631B6" w:rsidP="00F631B6">
      <w:pPr>
        <w:pStyle w:val="berschrift1"/>
      </w:pPr>
      <w:bookmarkStart w:id="0" w:name="_Toc88468033"/>
      <w:r>
        <w:t>Inhaltsverzeichnis</w:t>
      </w:r>
      <w:bookmarkEnd w:id="0"/>
    </w:p>
    <w:sdt>
      <w:sdtPr>
        <w:rPr>
          <w:smallCaps w:val="0"/>
          <w:spacing w:val="0"/>
          <w:sz w:val="20"/>
          <w:szCs w:val="20"/>
          <w:lang w:val="de-DE"/>
        </w:rPr>
        <w:id w:val="-1011062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34FEA" w14:textId="77777777" w:rsidR="00F631B6" w:rsidRDefault="00F631B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BFD96E2" w14:textId="77777777" w:rsidR="00F14F7A" w:rsidRDefault="00F631B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68033" w:history="1">
            <w:r w:rsidR="00F14F7A" w:rsidRPr="008A1231">
              <w:rPr>
                <w:rStyle w:val="Hyperlink"/>
                <w:noProof/>
              </w:rPr>
              <w:t>Inhaltsverzeichnis</w:t>
            </w:r>
            <w:r w:rsidR="00F14F7A">
              <w:rPr>
                <w:noProof/>
                <w:webHidden/>
              </w:rPr>
              <w:tab/>
            </w:r>
            <w:r w:rsidR="00F14F7A">
              <w:rPr>
                <w:noProof/>
                <w:webHidden/>
              </w:rPr>
              <w:fldChar w:fldCharType="begin"/>
            </w:r>
            <w:r w:rsidR="00F14F7A">
              <w:rPr>
                <w:noProof/>
                <w:webHidden/>
              </w:rPr>
              <w:instrText xml:space="preserve"> PAGEREF _Toc88468033 \h </w:instrText>
            </w:r>
            <w:r w:rsidR="00F14F7A">
              <w:rPr>
                <w:noProof/>
                <w:webHidden/>
              </w:rPr>
            </w:r>
            <w:r w:rsidR="00F14F7A">
              <w:rPr>
                <w:noProof/>
                <w:webHidden/>
              </w:rPr>
              <w:fldChar w:fldCharType="separate"/>
            </w:r>
            <w:r w:rsidR="00F14F7A">
              <w:rPr>
                <w:noProof/>
                <w:webHidden/>
              </w:rPr>
              <w:t>1</w:t>
            </w:r>
            <w:r w:rsidR="00F14F7A">
              <w:rPr>
                <w:noProof/>
                <w:webHidden/>
              </w:rPr>
              <w:fldChar w:fldCharType="end"/>
            </w:r>
          </w:hyperlink>
        </w:p>
        <w:p w14:paraId="6A920B87" w14:textId="77777777" w:rsidR="00F14F7A" w:rsidRDefault="0067266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8468034" w:history="1">
            <w:r w:rsidR="00F14F7A" w:rsidRPr="008A1231">
              <w:rPr>
                <w:rStyle w:val="Hyperlink"/>
                <w:noProof/>
              </w:rPr>
              <w:t>Angabe 1 &lt;&lt;…&gt;&gt;</w:t>
            </w:r>
            <w:r w:rsidR="00F14F7A">
              <w:rPr>
                <w:noProof/>
                <w:webHidden/>
              </w:rPr>
              <w:tab/>
            </w:r>
            <w:r w:rsidR="00F14F7A">
              <w:rPr>
                <w:noProof/>
                <w:webHidden/>
              </w:rPr>
              <w:fldChar w:fldCharType="begin"/>
            </w:r>
            <w:r w:rsidR="00F14F7A">
              <w:rPr>
                <w:noProof/>
                <w:webHidden/>
              </w:rPr>
              <w:instrText xml:space="preserve"> PAGEREF _Toc88468034 \h </w:instrText>
            </w:r>
            <w:r w:rsidR="00F14F7A">
              <w:rPr>
                <w:noProof/>
                <w:webHidden/>
              </w:rPr>
            </w:r>
            <w:r w:rsidR="00F14F7A">
              <w:rPr>
                <w:noProof/>
                <w:webHidden/>
              </w:rPr>
              <w:fldChar w:fldCharType="separate"/>
            </w:r>
            <w:r w:rsidR="00F14F7A">
              <w:rPr>
                <w:noProof/>
                <w:webHidden/>
              </w:rPr>
              <w:t>2</w:t>
            </w:r>
            <w:r w:rsidR="00F14F7A">
              <w:rPr>
                <w:noProof/>
                <w:webHidden/>
              </w:rPr>
              <w:fldChar w:fldCharType="end"/>
            </w:r>
          </w:hyperlink>
        </w:p>
        <w:p w14:paraId="7FD1396B" w14:textId="77777777" w:rsidR="00F14F7A" w:rsidRDefault="0067266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8468035" w:history="1">
            <w:r w:rsidR="00F14F7A" w:rsidRPr="008A1231">
              <w:rPr>
                <w:rStyle w:val="Hyperlink"/>
                <w:noProof/>
              </w:rPr>
              <w:t>Theorie 1 &lt;&lt;…&gt;&gt;</w:t>
            </w:r>
            <w:r w:rsidR="00F14F7A">
              <w:rPr>
                <w:noProof/>
                <w:webHidden/>
              </w:rPr>
              <w:tab/>
            </w:r>
            <w:r w:rsidR="00F14F7A">
              <w:rPr>
                <w:noProof/>
                <w:webHidden/>
              </w:rPr>
              <w:fldChar w:fldCharType="begin"/>
            </w:r>
            <w:r w:rsidR="00F14F7A">
              <w:rPr>
                <w:noProof/>
                <w:webHidden/>
              </w:rPr>
              <w:instrText xml:space="preserve"> PAGEREF _Toc88468035 \h </w:instrText>
            </w:r>
            <w:r w:rsidR="00F14F7A">
              <w:rPr>
                <w:noProof/>
                <w:webHidden/>
              </w:rPr>
            </w:r>
            <w:r w:rsidR="00F14F7A">
              <w:rPr>
                <w:noProof/>
                <w:webHidden/>
              </w:rPr>
              <w:fldChar w:fldCharType="separate"/>
            </w:r>
            <w:r w:rsidR="00F14F7A">
              <w:rPr>
                <w:noProof/>
                <w:webHidden/>
              </w:rPr>
              <w:t>2</w:t>
            </w:r>
            <w:r w:rsidR="00F14F7A">
              <w:rPr>
                <w:noProof/>
                <w:webHidden/>
              </w:rPr>
              <w:fldChar w:fldCharType="end"/>
            </w:r>
          </w:hyperlink>
        </w:p>
        <w:p w14:paraId="1894B5FC" w14:textId="77777777" w:rsidR="00F14F7A" w:rsidRDefault="0067266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8468036" w:history="1">
            <w:r w:rsidR="00F14F7A" w:rsidRPr="008A1231">
              <w:rPr>
                <w:rStyle w:val="Hyperlink"/>
                <w:noProof/>
              </w:rPr>
              <w:t>Klassendiagramm 1 &lt;&lt;…&gt;&gt;</w:t>
            </w:r>
            <w:r w:rsidR="00F14F7A">
              <w:rPr>
                <w:noProof/>
                <w:webHidden/>
              </w:rPr>
              <w:tab/>
            </w:r>
            <w:r w:rsidR="00F14F7A">
              <w:rPr>
                <w:noProof/>
                <w:webHidden/>
              </w:rPr>
              <w:fldChar w:fldCharType="begin"/>
            </w:r>
            <w:r w:rsidR="00F14F7A">
              <w:rPr>
                <w:noProof/>
                <w:webHidden/>
              </w:rPr>
              <w:instrText xml:space="preserve"> PAGEREF _Toc88468036 \h </w:instrText>
            </w:r>
            <w:r w:rsidR="00F14F7A">
              <w:rPr>
                <w:noProof/>
                <w:webHidden/>
              </w:rPr>
            </w:r>
            <w:r w:rsidR="00F14F7A">
              <w:rPr>
                <w:noProof/>
                <w:webHidden/>
              </w:rPr>
              <w:fldChar w:fldCharType="separate"/>
            </w:r>
            <w:r w:rsidR="00F14F7A">
              <w:rPr>
                <w:noProof/>
                <w:webHidden/>
              </w:rPr>
              <w:t>2</w:t>
            </w:r>
            <w:r w:rsidR="00F14F7A">
              <w:rPr>
                <w:noProof/>
                <w:webHidden/>
              </w:rPr>
              <w:fldChar w:fldCharType="end"/>
            </w:r>
          </w:hyperlink>
        </w:p>
        <w:p w14:paraId="1C163E9E" w14:textId="77777777" w:rsidR="00F14F7A" w:rsidRDefault="0067266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8468037" w:history="1">
            <w:r w:rsidR="00F14F7A" w:rsidRPr="008A1231">
              <w:rPr>
                <w:rStyle w:val="Hyperlink"/>
                <w:noProof/>
              </w:rPr>
              <w:t>Quellcode 1 &lt;&lt;…&gt;&gt;</w:t>
            </w:r>
            <w:r w:rsidR="00F14F7A">
              <w:rPr>
                <w:noProof/>
                <w:webHidden/>
              </w:rPr>
              <w:tab/>
            </w:r>
            <w:r w:rsidR="00F14F7A">
              <w:rPr>
                <w:noProof/>
                <w:webHidden/>
              </w:rPr>
              <w:fldChar w:fldCharType="begin"/>
            </w:r>
            <w:r w:rsidR="00F14F7A">
              <w:rPr>
                <w:noProof/>
                <w:webHidden/>
              </w:rPr>
              <w:instrText xml:space="preserve"> PAGEREF _Toc88468037 \h </w:instrText>
            </w:r>
            <w:r w:rsidR="00F14F7A">
              <w:rPr>
                <w:noProof/>
                <w:webHidden/>
              </w:rPr>
            </w:r>
            <w:r w:rsidR="00F14F7A">
              <w:rPr>
                <w:noProof/>
                <w:webHidden/>
              </w:rPr>
              <w:fldChar w:fldCharType="separate"/>
            </w:r>
            <w:r w:rsidR="00F14F7A">
              <w:rPr>
                <w:noProof/>
                <w:webHidden/>
              </w:rPr>
              <w:t>2</w:t>
            </w:r>
            <w:r w:rsidR="00F14F7A">
              <w:rPr>
                <w:noProof/>
                <w:webHidden/>
              </w:rPr>
              <w:fldChar w:fldCharType="end"/>
            </w:r>
          </w:hyperlink>
        </w:p>
        <w:p w14:paraId="1C6D0479" w14:textId="77777777" w:rsidR="00F14F7A" w:rsidRDefault="0067266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8468038" w:history="1">
            <w:r w:rsidR="00F14F7A" w:rsidRPr="008A1231">
              <w:rPr>
                <w:rStyle w:val="Hyperlink"/>
                <w:noProof/>
              </w:rPr>
              <w:t>Testfälle 1 &lt;&lt;…&gt;&gt;</w:t>
            </w:r>
            <w:r w:rsidR="00F14F7A">
              <w:rPr>
                <w:noProof/>
                <w:webHidden/>
              </w:rPr>
              <w:tab/>
            </w:r>
            <w:r w:rsidR="00F14F7A">
              <w:rPr>
                <w:noProof/>
                <w:webHidden/>
              </w:rPr>
              <w:fldChar w:fldCharType="begin"/>
            </w:r>
            <w:r w:rsidR="00F14F7A">
              <w:rPr>
                <w:noProof/>
                <w:webHidden/>
              </w:rPr>
              <w:instrText xml:space="preserve"> PAGEREF _Toc88468038 \h </w:instrText>
            </w:r>
            <w:r w:rsidR="00F14F7A">
              <w:rPr>
                <w:noProof/>
                <w:webHidden/>
              </w:rPr>
            </w:r>
            <w:r w:rsidR="00F14F7A">
              <w:rPr>
                <w:noProof/>
                <w:webHidden/>
              </w:rPr>
              <w:fldChar w:fldCharType="separate"/>
            </w:r>
            <w:r w:rsidR="00F14F7A">
              <w:rPr>
                <w:noProof/>
                <w:webHidden/>
              </w:rPr>
              <w:t>2</w:t>
            </w:r>
            <w:r w:rsidR="00F14F7A">
              <w:rPr>
                <w:noProof/>
                <w:webHidden/>
              </w:rPr>
              <w:fldChar w:fldCharType="end"/>
            </w:r>
          </w:hyperlink>
        </w:p>
        <w:p w14:paraId="1D515DF7" w14:textId="77777777" w:rsidR="00F631B6" w:rsidRDefault="00F631B6">
          <w:r>
            <w:rPr>
              <w:b/>
              <w:bCs/>
              <w:lang w:val="de-DE"/>
            </w:rPr>
            <w:fldChar w:fldCharType="end"/>
          </w:r>
        </w:p>
      </w:sdtContent>
    </w:sdt>
    <w:p w14:paraId="558E958F" w14:textId="77777777" w:rsidR="00F631B6" w:rsidRDefault="00F631B6" w:rsidP="00F631B6"/>
    <w:p w14:paraId="5A0C7E11" w14:textId="77777777" w:rsidR="004D39DE" w:rsidRDefault="004D39DE"/>
    <w:p w14:paraId="2C4D3A54" w14:textId="77777777" w:rsidR="00F631B6" w:rsidRDefault="00F631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C36E6D" w14:textId="77777777" w:rsidR="00F631B6" w:rsidRDefault="00F631B6" w:rsidP="00F631B6">
      <w:pPr>
        <w:pStyle w:val="berschrift1"/>
      </w:pPr>
      <w:bookmarkStart w:id="1" w:name="_Toc88468034"/>
      <w:r>
        <w:lastRenderedPageBreak/>
        <w:t>Angabe 1</w:t>
      </w:r>
      <w:r w:rsidR="004D39DE">
        <w:t xml:space="preserve"> &lt;&lt;…&gt;&gt;</w:t>
      </w:r>
      <w:bookmarkEnd w:id="1"/>
    </w:p>
    <w:p w14:paraId="49701122" w14:textId="77777777" w:rsidR="007D201C" w:rsidRPr="007D201C" w:rsidRDefault="007D201C" w:rsidP="007D201C">
      <w:pPr>
        <w:numPr>
          <w:ilvl w:val="0"/>
          <w:numId w:val="3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 xml:space="preserve">Read the description („Playfair Chiffre </w:t>
      </w:r>
      <w:proofErr w:type="gramStart"/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Description.pdf“</w:t>
      </w:r>
      <w:proofErr w:type="gramEnd"/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) of the algorithm carefully and try to reproduce the example.</w:t>
      </w:r>
    </w:p>
    <w:p w14:paraId="6B4E0E68" w14:textId="77777777" w:rsidR="007D201C" w:rsidRPr="007D201C" w:rsidRDefault="007D201C" w:rsidP="007D201C">
      <w:pPr>
        <w:numPr>
          <w:ilvl w:val="0"/>
          <w:numId w:val="3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 xml:space="preserve">Execute the encryption algorithm </w:t>
      </w:r>
      <w:r w:rsidRPr="007D201C">
        <w:rPr>
          <w:rFonts w:ascii="Calibri" w:eastAsia="Times New Roman" w:hAnsi="Calibri" w:cs="Calibri"/>
          <w:b/>
          <w:bCs/>
          <w:sz w:val="22"/>
          <w:szCs w:val="22"/>
          <w:u w:val="single"/>
          <w:lang w:val="en-US" w:eastAsia="de-DE"/>
        </w:rPr>
        <w:t>manually</w:t>
      </w: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 xml:space="preserve"> by using:</w:t>
      </w:r>
    </w:p>
    <w:p w14:paraId="2C8B8971" w14:textId="77777777" w:rsidR="007D201C" w:rsidRPr="007D201C" w:rsidRDefault="007D201C" w:rsidP="007D201C">
      <w:pPr>
        <w:numPr>
          <w:ilvl w:val="1"/>
          <w:numId w:val="4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Key: “Snowball”</w:t>
      </w:r>
    </w:p>
    <w:p w14:paraId="00248FFE" w14:textId="77777777" w:rsidR="007D201C" w:rsidRPr="007D201C" w:rsidRDefault="007D201C" w:rsidP="007D201C">
      <w:pPr>
        <w:numPr>
          <w:ilvl w:val="1"/>
          <w:numId w:val="4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Sentence: “Euston saw I was not Sue” (=palindromic sentence!)</w:t>
      </w:r>
    </w:p>
    <w:p w14:paraId="15B4B1E2" w14:textId="77777777" w:rsidR="007D201C" w:rsidRPr="007D201C" w:rsidRDefault="007D201C" w:rsidP="007D201C">
      <w:pPr>
        <w:numPr>
          <w:ilvl w:val="1"/>
          <w:numId w:val="4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Encrypted sentence: “AZBMWOAFDRSDNOBQASCZ”</w:t>
      </w:r>
    </w:p>
    <w:p w14:paraId="5018DDD4" w14:textId="77777777" w:rsidR="007D201C" w:rsidRPr="007D201C" w:rsidRDefault="007D201C" w:rsidP="007D201C">
      <w:pPr>
        <w:numPr>
          <w:ilvl w:val="0"/>
          <w:numId w:val="4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 xml:space="preserve">Execute the decryption algorithm </w:t>
      </w:r>
      <w:r w:rsidRPr="007D201C">
        <w:rPr>
          <w:rFonts w:ascii="Calibri" w:eastAsia="Times New Roman" w:hAnsi="Calibri" w:cs="Calibri"/>
          <w:b/>
          <w:bCs/>
          <w:sz w:val="22"/>
          <w:szCs w:val="22"/>
          <w:u w:val="single"/>
          <w:lang w:val="en-US" w:eastAsia="de-DE"/>
        </w:rPr>
        <w:t>manually</w:t>
      </w: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 xml:space="preserve"> by using:</w:t>
      </w:r>
    </w:p>
    <w:p w14:paraId="6502F519" w14:textId="77777777" w:rsidR="007D201C" w:rsidRPr="007D201C" w:rsidRDefault="007D201C" w:rsidP="007D201C">
      <w:pPr>
        <w:numPr>
          <w:ilvl w:val="1"/>
          <w:numId w:val="5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Key: “Snowball”</w:t>
      </w:r>
    </w:p>
    <w:p w14:paraId="3D819F64" w14:textId="77777777" w:rsidR="007D201C" w:rsidRPr="007D201C" w:rsidRDefault="007D201C" w:rsidP="007D201C">
      <w:pPr>
        <w:numPr>
          <w:ilvl w:val="1"/>
          <w:numId w:val="5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Encrypted sentence: “CAWLTAXWYMMENEKZ”</w:t>
      </w:r>
    </w:p>
    <w:p w14:paraId="30CC9AF7" w14:textId="77777777" w:rsidR="007D201C" w:rsidRPr="007D201C" w:rsidRDefault="007D201C" w:rsidP="007D201C">
      <w:pPr>
        <w:numPr>
          <w:ilvl w:val="1"/>
          <w:numId w:val="5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What’s the resulting string? (</w:t>
      </w:r>
      <w:proofErr w:type="gramStart"/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the</w:t>
      </w:r>
      <w:proofErr w:type="gramEnd"/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 xml:space="preserve"> result is: Lend me your tablet)</w:t>
      </w:r>
    </w:p>
    <w:p w14:paraId="3461D531" w14:textId="77777777" w:rsidR="007D201C" w:rsidRPr="007D201C" w:rsidRDefault="007D201C" w:rsidP="007D201C">
      <w:pPr>
        <w:numPr>
          <w:ilvl w:val="0"/>
          <w:numId w:val="5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Implement the algorithm by means of a console application in C#: Try to find answers to questions a) – e) and then start implementing – not before!</w:t>
      </w:r>
    </w:p>
    <w:p w14:paraId="283C7C03" w14:textId="77777777" w:rsidR="007D201C" w:rsidRPr="007D201C" w:rsidRDefault="007D201C" w:rsidP="007D201C">
      <w:pPr>
        <w:numPr>
          <w:ilvl w:val="1"/>
          <w:numId w:val="6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Design a class for the algorithm</w:t>
      </w:r>
    </w:p>
    <w:p w14:paraId="336E564F" w14:textId="77777777" w:rsidR="007D201C" w:rsidRPr="007D201C" w:rsidRDefault="007D201C" w:rsidP="007D201C">
      <w:pPr>
        <w:numPr>
          <w:ilvl w:val="1"/>
          <w:numId w:val="6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Which data structure can be used to store the translation table?</w:t>
      </w:r>
    </w:p>
    <w:p w14:paraId="2AF1D8A9" w14:textId="77777777" w:rsidR="007D201C" w:rsidRPr="007D201C" w:rsidRDefault="007D201C" w:rsidP="007D201C">
      <w:pPr>
        <w:numPr>
          <w:ilvl w:val="1"/>
          <w:numId w:val="6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Define the fields you will use!</w:t>
      </w:r>
    </w:p>
    <w:p w14:paraId="1B119B92" w14:textId="77777777" w:rsidR="007D201C" w:rsidRPr="007D201C" w:rsidRDefault="007D201C" w:rsidP="007D201C">
      <w:pPr>
        <w:numPr>
          <w:ilvl w:val="1"/>
          <w:numId w:val="6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Do you need any properties?</w:t>
      </w:r>
    </w:p>
    <w:p w14:paraId="0D89F128" w14:textId="77777777" w:rsidR="007D201C" w:rsidRPr="007D201C" w:rsidRDefault="007D201C" w:rsidP="007D201C">
      <w:pPr>
        <w:numPr>
          <w:ilvl w:val="1"/>
          <w:numId w:val="6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What could be the task of the constructor of this class?</w:t>
      </w:r>
    </w:p>
    <w:p w14:paraId="7FF53916" w14:textId="77777777" w:rsidR="007D201C" w:rsidRPr="007D201C" w:rsidRDefault="007D201C" w:rsidP="007D201C">
      <w:pPr>
        <w:numPr>
          <w:ilvl w:val="1"/>
          <w:numId w:val="6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Implement a method “Decrypt” and a method “Encrypt”</w:t>
      </w:r>
    </w:p>
    <w:p w14:paraId="7D9BEB9D" w14:textId="77777777" w:rsidR="007D201C" w:rsidRPr="007D201C" w:rsidRDefault="007D201C" w:rsidP="007D201C">
      <w:pPr>
        <w:numPr>
          <w:ilvl w:val="1"/>
          <w:numId w:val="6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Every rule for the treatment of a “</w:t>
      </w:r>
      <w:proofErr w:type="spellStart"/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digram</w:t>
      </w:r>
      <w:proofErr w:type="spellEnd"/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” must be kept in a single method!</w:t>
      </w:r>
    </w:p>
    <w:p w14:paraId="61AAD228" w14:textId="77777777" w:rsidR="007D201C" w:rsidRPr="007D201C" w:rsidRDefault="007D201C" w:rsidP="007D201C">
      <w:pPr>
        <w:numPr>
          <w:ilvl w:val="0"/>
          <w:numId w:val="6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 xml:space="preserve">Test your program with the test cases from 2 and 3. Create Unit-Tests for different test cases. </w:t>
      </w:r>
    </w:p>
    <w:p w14:paraId="714D2690" w14:textId="77777777" w:rsidR="007D201C" w:rsidRPr="007D201C" w:rsidRDefault="007D201C" w:rsidP="007D201C">
      <w:pPr>
        <w:numPr>
          <w:ilvl w:val="0"/>
          <w:numId w:val="6"/>
        </w:numPr>
        <w:spacing w:after="0" w:line="260" w:lineRule="atLeast"/>
        <w:jc w:val="left"/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 xml:space="preserve">Write a </w:t>
      </w:r>
      <w:proofErr w:type="spellStart"/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>Resolutinfile</w:t>
      </w:r>
      <w:proofErr w:type="spellEnd"/>
      <w:r w:rsidRPr="007D201C">
        <w:rPr>
          <w:rFonts w:ascii="Calibri" w:eastAsia="Times New Roman" w:hAnsi="Calibri" w:cs="Calibri"/>
          <w:sz w:val="22"/>
          <w:szCs w:val="22"/>
          <w:lang w:val="en-US" w:eastAsia="de-DE"/>
        </w:rPr>
        <w:t xml:space="preserve"> – Create a zip-File and upload both in MS Teams. </w:t>
      </w:r>
    </w:p>
    <w:p w14:paraId="37CD60F1" w14:textId="77777777" w:rsidR="007D201C" w:rsidRPr="00762E5B" w:rsidRDefault="007D201C" w:rsidP="00762E5B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val="de-DE" w:eastAsia="de-DE"/>
        </w:rPr>
      </w:pPr>
      <w:r w:rsidRPr="007D201C">
        <w:rPr>
          <w:noProof/>
        </w:rPr>
        <w:drawing>
          <wp:anchor distT="0" distB="0" distL="114300" distR="114300" simplePos="0" relativeHeight="251658240" behindDoc="0" locked="0" layoutInCell="1" allowOverlap="1" wp14:anchorId="64784B37" wp14:editId="75EA6940">
            <wp:simplePos x="0" y="0"/>
            <wp:positionH relativeFrom="margin">
              <wp:align>right</wp:align>
            </wp:positionH>
            <wp:positionV relativeFrom="paragraph">
              <wp:posOffset>220155</wp:posOffset>
            </wp:positionV>
            <wp:extent cx="5760085" cy="2313305"/>
            <wp:effectExtent l="0" t="0" r="0" b="0"/>
            <wp:wrapThrough wrapText="bothSides">
              <wp:wrapPolygon edited="0">
                <wp:start x="0" y="0"/>
                <wp:lineTo x="0" y="21345"/>
                <wp:lineTo x="21502" y="21345"/>
                <wp:lineTo x="21502" y="0"/>
                <wp:lineTo x="0" y="0"/>
              </wp:wrapPolygon>
            </wp:wrapThrough>
            <wp:docPr id="2" name="Bild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CD67D" w14:textId="77777777" w:rsidR="004D39DE" w:rsidRDefault="004D39DE" w:rsidP="004D39DE">
      <w:pPr>
        <w:pStyle w:val="berschrift1"/>
      </w:pPr>
      <w:bookmarkStart w:id="2" w:name="_Toc88468035"/>
      <w:r>
        <w:t>Theorie 1 &lt;&lt;…&gt;&gt;</w:t>
      </w:r>
      <w:bookmarkEnd w:id="2"/>
    </w:p>
    <w:p w14:paraId="508D6A8D" w14:textId="77777777" w:rsidR="004D39DE" w:rsidRDefault="00B12EE7" w:rsidP="007D201C">
      <w:pPr>
        <w:pStyle w:val="Listenabsatz"/>
        <w:numPr>
          <w:ilvl w:val="0"/>
          <w:numId w:val="2"/>
        </w:numPr>
      </w:pPr>
      <w:r>
        <w:t xml:space="preserve">Encryption, </w:t>
      </w:r>
      <w:proofErr w:type="spellStart"/>
      <w:r>
        <w:t>Decryption</w:t>
      </w:r>
      <w:proofErr w:type="spellEnd"/>
      <w:r w:rsidR="00EA144D">
        <w:t xml:space="preserve">, </w:t>
      </w:r>
      <w:proofErr w:type="spellStart"/>
      <w:r w:rsidR="00EA144D">
        <w:t>SetTable</w:t>
      </w:r>
      <w:proofErr w:type="spellEnd"/>
      <w:r w:rsidR="00EA144D">
        <w:t xml:space="preserve">, </w:t>
      </w:r>
      <w:proofErr w:type="spellStart"/>
      <w:r w:rsidR="00972206">
        <w:t>SetPasswd</w:t>
      </w:r>
      <w:proofErr w:type="spellEnd"/>
    </w:p>
    <w:p w14:paraId="5C3D87B3" w14:textId="77777777" w:rsidR="00B12EE7" w:rsidRDefault="00972206" w:rsidP="007D201C">
      <w:pPr>
        <w:pStyle w:val="Listenabsatz"/>
        <w:numPr>
          <w:ilvl w:val="0"/>
          <w:numId w:val="2"/>
        </w:numPr>
      </w:pPr>
      <w:proofErr w:type="spellStart"/>
      <w:r>
        <w:t>char</w:t>
      </w:r>
      <w:proofErr w:type="spellEnd"/>
      <w:r>
        <w:t>[,]</w:t>
      </w:r>
    </w:p>
    <w:p w14:paraId="3F8BCE1F" w14:textId="77777777" w:rsidR="00972206" w:rsidRDefault="006F14C3" w:rsidP="007D201C">
      <w:pPr>
        <w:pStyle w:val="Listenabsatz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[,] </w:t>
      </w:r>
      <w:proofErr w:type="spellStart"/>
      <w:r>
        <w:t>table</w:t>
      </w:r>
      <w:proofErr w:type="spellEnd"/>
    </w:p>
    <w:p w14:paraId="716F4AE8" w14:textId="77777777" w:rsidR="006F14C3" w:rsidRDefault="006F14C3" w:rsidP="007D201C">
      <w:pPr>
        <w:pStyle w:val="Listenabsatz"/>
        <w:numPr>
          <w:ilvl w:val="0"/>
          <w:numId w:val="2"/>
        </w:numPr>
      </w:pPr>
      <w:proofErr w:type="spellStart"/>
      <w:r>
        <w:t>no</w:t>
      </w:r>
      <w:proofErr w:type="spellEnd"/>
    </w:p>
    <w:p w14:paraId="5599A9B4" w14:textId="77777777" w:rsidR="006F14C3" w:rsidRDefault="006F14C3" w:rsidP="007D201C">
      <w:pPr>
        <w:pStyle w:val="Listenabsatz"/>
        <w:numPr>
          <w:ilvl w:val="0"/>
          <w:numId w:val="2"/>
        </w:numPr>
      </w:pPr>
      <w:proofErr w:type="spellStart"/>
      <w:r>
        <w:t>setPasswd</w:t>
      </w:r>
      <w:proofErr w:type="spellEnd"/>
    </w:p>
    <w:p w14:paraId="03104F50" w14:textId="77777777" w:rsidR="006F14C3" w:rsidRDefault="006F14C3" w:rsidP="007D201C">
      <w:pPr>
        <w:pStyle w:val="Listenabsatz"/>
        <w:numPr>
          <w:ilvl w:val="0"/>
          <w:numId w:val="2"/>
        </w:numPr>
      </w:pPr>
      <w:r>
        <w:t>ok</w:t>
      </w:r>
    </w:p>
    <w:p w14:paraId="23BF5946" w14:textId="77777777" w:rsidR="006F14C3" w:rsidRDefault="006F14C3" w:rsidP="007D201C">
      <w:pPr>
        <w:pStyle w:val="Listenabsatz"/>
        <w:numPr>
          <w:ilvl w:val="0"/>
          <w:numId w:val="2"/>
        </w:numPr>
      </w:pPr>
      <w:r>
        <w:t>ok</w:t>
      </w:r>
    </w:p>
    <w:p w14:paraId="7ED0A885" w14:textId="77777777" w:rsidR="00C85ED3" w:rsidRDefault="00C85ED3" w:rsidP="00C85ED3"/>
    <w:p w14:paraId="25DE0236" w14:textId="77777777" w:rsidR="00F631B6" w:rsidRDefault="00F631B6" w:rsidP="00F631B6">
      <w:pPr>
        <w:pStyle w:val="berschrift1"/>
      </w:pPr>
      <w:bookmarkStart w:id="3" w:name="_Toc88468036"/>
      <w:r>
        <w:lastRenderedPageBreak/>
        <w:t>Klassendiagramm 1</w:t>
      </w:r>
      <w:r w:rsidR="004D39DE">
        <w:t xml:space="preserve"> &lt;&lt;…&gt;&gt;</w:t>
      </w:r>
      <w:bookmarkEnd w:id="3"/>
    </w:p>
    <w:p w14:paraId="510789E3" w14:textId="77777777" w:rsidR="00972206" w:rsidRDefault="00972206" w:rsidP="00F631B6">
      <w:pPr>
        <w:pStyle w:val="berschrift1"/>
      </w:pPr>
      <w:bookmarkStart w:id="4" w:name="_Toc88468037"/>
      <w:r w:rsidRPr="00972206">
        <w:rPr>
          <w:smallCaps w:val="0"/>
          <w:noProof/>
          <w:spacing w:val="0"/>
          <w:sz w:val="20"/>
          <w:szCs w:val="20"/>
        </w:rPr>
        <w:drawing>
          <wp:inline distT="0" distB="0" distL="0" distR="0" wp14:anchorId="3CD4A826" wp14:editId="454382DC">
            <wp:extent cx="2695951" cy="1228896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B31E" w14:textId="77777777" w:rsidR="00F631B6" w:rsidRDefault="00F631B6" w:rsidP="00F631B6">
      <w:pPr>
        <w:pStyle w:val="berschrift1"/>
      </w:pPr>
      <w:r>
        <w:t>Quellcode 1</w:t>
      </w:r>
      <w:r w:rsidR="004D39DE">
        <w:t xml:space="preserve"> &lt;&lt;…&gt;&gt;</w:t>
      </w:r>
      <w:bookmarkEnd w:id="4"/>
    </w:p>
    <w:p w14:paraId="58813DB8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bookmarkStart w:id="5" w:name="_Toc88468038"/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7129A20B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System.Collections.Generic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53A76E8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System.Linq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EF08650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System.Text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C5D7159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System.Threading.Tasks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7D22557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3EF7BC9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PlayfairChiffre</w:t>
      </w:r>
      <w:proofErr w:type="spellEnd"/>
    </w:p>
    <w:p w14:paraId="156C8731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F8B2CFA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40F32">
        <w:rPr>
          <w:rFonts w:ascii="Cascadia Mono" w:hAnsi="Cascadia Mono" w:cs="Cascadia Mono"/>
          <w:color w:val="2B91AF"/>
          <w:sz w:val="19"/>
          <w:szCs w:val="19"/>
          <w:lang w:val="en-GB"/>
        </w:rPr>
        <w:t>PlayfairChiffre</w:t>
      </w:r>
      <w:proofErr w:type="spellEnd"/>
    </w:p>
    <w:p w14:paraId="19496C48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0CBCA91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? password;</w:t>
      </w:r>
    </w:p>
    <w:p w14:paraId="1526F04C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[,]? table;</w:t>
      </w:r>
    </w:p>
    <w:p w14:paraId="11DD625D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5133996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40F32">
        <w:rPr>
          <w:rFonts w:ascii="Cascadia Mono" w:hAnsi="Cascadia Mono" w:cs="Cascadia Mono"/>
          <w:color w:val="2B91AF"/>
          <w:sz w:val="19"/>
          <w:szCs w:val="19"/>
          <w:lang w:val="en-GB"/>
        </w:rPr>
        <w:t>PlayfairChiffre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passwd)</w:t>
      </w:r>
    </w:p>
    <w:p w14:paraId="7D952B5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EACD8E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SetPassword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(passwd);</w:t>
      </w:r>
    </w:p>
    <w:p w14:paraId="280A4BE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E0F5814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DB2CBB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2B91AF"/>
          <w:sz w:val="19"/>
          <w:szCs w:val="19"/>
          <w:lang w:val="en-GB"/>
        </w:rPr>
        <w:t>PlayfairChiffre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() :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"Password"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 { }</w:t>
      </w:r>
    </w:p>
    <w:p w14:paraId="6F3DD3C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1F2E1F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SetPassword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passwd)</w:t>
      </w:r>
    </w:p>
    <w:p w14:paraId="4DD2DA9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D19300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(passwd !=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A54F7A1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8ACA8F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passwd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passwd.ToUpper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2DADE8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passwd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RemoveNonStrings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(passwd);</w:t>
      </w:r>
    </w:p>
    <w:p w14:paraId="6197AFD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.password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passwd;</w:t>
      </w:r>
    </w:p>
    <w:p w14:paraId="1342B4C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011E546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.table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[5, 5];</w:t>
      </w:r>
    </w:p>
    <w:p w14:paraId="0398643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SetTable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84923F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8F5907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FB49FC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SetTable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4F6239E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65558E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active =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3411A12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active_passwd_letter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0;</w:t>
      </w:r>
    </w:p>
    <w:p w14:paraId="4391F131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0DEB7AC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-Schleifen für Tabelle (horizontal und vertikal)</w:t>
      </w:r>
    </w:p>
    <w:p w14:paraId="0B39174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table.GetLength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(0);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283ED7C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DE9F1F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table.GetLength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(1);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</w:p>
    <w:p w14:paraId="62F3B145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39E49489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In Schlüsselphase soll Schlüssel in Tabelle geschrieben werden</w:t>
      </w:r>
    </w:p>
    <w:p w14:paraId="112317E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active_passwd_letter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password.Length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A589B04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{</w:t>
      </w:r>
    </w:p>
    <w:p w14:paraId="043F8E5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active = </w:t>
      </w:r>
      <w:proofErr w:type="spellStart"/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.Parse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password.Substring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active_passwd_letter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, 1));</w:t>
      </w:r>
    </w:p>
    <w:p w14:paraId="1545828B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active_passwd_letter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++;</w:t>
      </w:r>
    </w:p>
    <w:p w14:paraId="26ADD288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}</w:t>
      </w:r>
    </w:p>
    <w:p w14:paraId="7572828B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In "Nicht-Schlüsselphase" soll Alphabet aufgefüllt werden</w:t>
      </w:r>
    </w:p>
    <w:p w14:paraId="4507183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active_passwd_letter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password.Length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C38CA6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{</w:t>
      </w:r>
    </w:p>
    <w:p w14:paraId="69BA864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active =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3BDFAA1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active_passwd_letter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14:paraId="1A44CC1B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5C56E493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C8BC129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87DE8A1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Überprüfung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 ob Buchstabe bereits vorkommt oder j,</w:t>
      </w:r>
    </w:p>
    <w:p w14:paraId="4152652B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 wenn ja,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active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++, aber j bleibt gleich, damit in gleicher Zelle</w:t>
      </w:r>
    </w:p>
    <w:p w14:paraId="1100060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Letter_already_exists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(active))</w:t>
      </w:r>
    </w:p>
    <w:p w14:paraId="48F4FBFC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7973D586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    j--;</w:t>
      </w:r>
    </w:p>
    <w:p w14:paraId="6BD373DB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++;</w:t>
      </w:r>
    </w:p>
    <w:p w14:paraId="2A109444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5914CA58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}</w:t>
      </w:r>
    </w:p>
    <w:p w14:paraId="0DA3836A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4F52D22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aktiv errechneten Buchstaben in Zelle schreiben</w:t>
      </w:r>
    </w:p>
    <w:p w14:paraId="5CD150F5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651BBE83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4689CED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active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 erhöhen, damit das Alphabet weitergeht</w:t>
      </w:r>
    </w:p>
    <w:p w14:paraId="6C591B2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active++;</w:t>
      </w:r>
    </w:p>
    <w:p w14:paraId="31743031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1698D1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95745A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419349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603AC3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Letter_already_exists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active)</w:t>
      </w:r>
    </w:p>
    <w:p w14:paraId="65F3BE7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2DF6D7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0; k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table.GetLength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(0); k++)</w:t>
      </w:r>
    </w:p>
    <w:p w14:paraId="607766F0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5FB4F6E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 = 0; l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table.GetLength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(1); l++)</w:t>
      </w:r>
    </w:p>
    <w:p w14:paraId="3C71D7F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7676C77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(active == table[k, l] || active ==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'J'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5CFFF6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{</w:t>
      </w:r>
    </w:p>
    <w:p w14:paraId="5786933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0C9D18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}</w:t>
      </w:r>
    </w:p>
    <w:p w14:paraId="39775B1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32EE6CA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FCB20B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EB271A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EBF12F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347A53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Encryption(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E9AD34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4A8148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division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Encryption_Division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msg.ToUpper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0F28285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Encryption_Calculation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(division);</w:t>
      </w:r>
    </w:p>
    <w:p w14:paraId="129FFB94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E83272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88284A0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Encryption_Division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226A61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FBEDAD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RemoveNonStrings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7DEF23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EFF7FC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+=2)</w:t>
      </w:r>
    </w:p>
    <w:p w14:paraId="1AD5AD91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27056F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14:paraId="7AC4F98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71A67C6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+ 1])</w:t>
      </w:r>
    </w:p>
    <w:p w14:paraId="1B00322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msg.Insert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+ 1,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"X"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190997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35C7D3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}</w:t>
      </w:r>
    </w:p>
    <w:p w14:paraId="1E3D75B0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6D8A35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FFE7E7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% 2 == 1)</w:t>
      </w:r>
    </w:p>
    <w:p w14:paraId="5145A65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msg.Insert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"X"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80B4A0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42389A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2;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+=3)</w:t>
      </w:r>
    </w:p>
    <w:p w14:paraId="426535A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3FC8C51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msg.Insert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"-"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43D4F9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0F22CD44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5295DC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division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msg.Split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'-'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EFF7E5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A9EFB1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division;</w:t>
      </w:r>
    </w:p>
    <w:p w14:paraId="10147F20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D5D9E3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B8B17D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Encryption_Calculation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[] division)</w:t>
      </w:r>
    </w:p>
    <w:p w14:paraId="721E831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7992B4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[] code = division;</w:t>
      </w:r>
    </w:p>
    <w:p w14:paraId="6A1F30A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99AE81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division.Length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56C6774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6DA85C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item = division[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584A285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8000"/>
          <w:sz w:val="19"/>
          <w:szCs w:val="19"/>
          <w:lang w:val="en-GB"/>
        </w:rPr>
        <w:t>// Letter One X-Position, ...</w:t>
      </w:r>
    </w:p>
    <w:p w14:paraId="2FFA424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l1x  = -1, l1y = -2, l2x = -3, l2y = -4;</w:t>
      </w:r>
    </w:p>
    <w:p w14:paraId="2ECEAD1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table.GetLength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(0);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9D2FD68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3E506582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Buchstaben suchen</w:t>
      </w:r>
    </w:p>
    <w:p w14:paraId="2D530731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table.GetLength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(1); k++)</w:t>
      </w:r>
    </w:p>
    <w:p w14:paraId="6547A9E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94E119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(table[j, k] == </w:t>
      </w:r>
      <w:proofErr w:type="spellStart"/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.Parse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item.Substring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(0, 1)))</w:t>
      </w:r>
    </w:p>
    <w:p w14:paraId="130554F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{</w:t>
      </w:r>
    </w:p>
    <w:p w14:paraId="4E99B81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    l1x = k;</w:t>
      </w:r>
    </w:p>
    <w:p w14:paraId="7A38FA5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    l1y = j;</w:t>
      </w:r>
    </w:p>
    <w:p w14:paraId="76E8B23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}</w:t>
      </w:r>
    </w:p>
    <w:p w14:paraId="580A0DA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(table[j, k] == </w:t>
      </w:r>
      <w:proofErr w:type="spellStart"/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.Parse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item.Substring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(1, 1)))</w:t>
      </w:r>
    </w:p>
    <w:p w14:paraId="14BA6429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4DA13DFA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        l2x = k;</w:t>
      </w:r>
    </w:p>
    <w:p w14:paraId="3DD38BCB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        l2y = j;</w:t>
      </w:r>
    </w:p>
    <w:p w14:paraId="77A6BAC4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    }</w:t>
      </w:r>
    </w:p>
    <w:p w14:paraId="5257F11B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}</w:t>
      </w:r>
    </w:p>
    <w:p w14:paraId="12C9750C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}</w:t>
      </w:r>
    </w:p>
    <w:p w14:paraId="559C17D6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04B5BB6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neue Buchstaben schreiben, je nach Fall</w:t>
      </w:r>
    </w:p>
    <w:p w14:paraId="460A2F5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FC69E0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1A95DB1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(l1y == l2y)</w:t>
      </w:r>
    </w:p>
    <w:p w14:paraId="697C1F6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59CD6C90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(l1x + 1 &lt; 5)</w:t>
      </w:r>
    </w:p>
    <w:p w14:paraId="38CAA85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table[l1y, l1x + 1];</w:t>
      </w:r>
    </w:p>
    <w:p w14:paraId="51A96EF1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table[l1y, 0];</w:t>
      </w:r>
    </w:p>
    <w:p w14:paraId="6C12031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A0E8180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(l2x + 1 &lt; 5)</w:t>
      </w:r>
    </w:p>
    <w:p w14:paraId="698AB8A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table[l2y, l2x + 1];</w:t>
      </w:r>
    </w:p>
    <w:p w14:paraId="09DBD95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table[l2y, 0];</w:t>
      </w:r>
    </w:p>
    <w:p w14:paraId="522E525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619F57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(l1x == l2x)</w:t>
      </w:r>
    </w:p>
    <w:p w14:paraId="3CEA23C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7D6C664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(l1y + 1 &lt; 5)</w:t>
      </w:r>
    </w:p>
    <w:p w14:paraId="429DC1A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table[l1y + 1, l1x];</w:t>
      </w:r>
    </w:p>
    <w:p w14:paraId="391C407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table[0, l1x];</w:t>
      </w:r>
    </w:p>
    <w:p w14:paraId="0BE1488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CA756B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(l2y + 1 &lt; 5)</w:t>
      </w:r>
    </w:p>
    <w:p w14:paraId="1AB60911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table[l2y + 1, l2x];</w:t>
      </w:r>
    </w:p>
    <w:p w14:paraId="5486843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table[0, l2x];</w:t>
      </w:r>
    </w:p>
    <w:p w14:paraId="478A8D1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295483A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2A4B69A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{</w:t>
      </w:r>
    </w:p>
    <w:p w14:paraId="2A20BFD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table[l1y, l2x];</w:t>
      </w:r>
    </w:p>
    <w:p w14:paraId="456BD62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table[l2y, l1x];</w:t>
      </w:r>
    </w:p>
    <w:p w14:paraId="55042BA0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1C0A8A9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B72B6A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D6775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StringBuilder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sb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StringBuilder();</w:t>
      </w:r>
    </w:p>
    <w:p w14:paraId="70AE224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(var item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code)</w:t>
      </w:r>
    </w:p>
    <w:p w14:paraId="63668C9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02C1B5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sb.Append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(item);</w:t>
      </w:r>
    </w:p>
    <w:p w14:paraId="672222C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39C6F61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sb.ToString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3699C3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59B3B8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F48924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Decryption(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code)</w:t>
      </w:r>
    </w:p>
    <w:p w14:paraId="4E21540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FA1C2C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division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Decryption_Division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code.ToUpper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2BBAEAA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Decryption_Calculation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(division);</w:t>
      </w:r>
    </w:p>
    <w:p w14:paraId="3CC984F4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9FE4E8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C1721E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Decryption_Division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E7C6FB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6D770C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2;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3)</w:t>
      </w:r>
    </w:p>
    <w:p w14:paraId="420FBC8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0C015F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msg.Insert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"-"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417111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3F7D5C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5D224F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division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msg.Split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'-'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9E1DFF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95AE431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division;</w:t>
      </w:r>
    </w:p>
    <w:p w14:paraId="2EF1329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62EE8B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0A31CE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Decryption_Calculation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[] division)</w:t>
      </w:r>
    </w:p>
    <w:p w14:paraId="0C98DB8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F29BAE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[] code = division;</w:t>
      </w:r>
    </w:p>
    <w:p w14:paraId="5EF5245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D80516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division.Length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3EC0E6C4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961C62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item = division[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06FB443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8000"/>
          <w:sz w:val="19"/>
          <w:szCs w:val="19"/>
          <w:lang w:val="en-GB"/>
        </w:rPr>
        <w:t>// Letter One X-Position, ...</w:t>
      </w:r>
    </w:p>
    <w:p w14:paraId="7074FCD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l1x = -1, l1y = -2, l2x = -3, l2y = -4;</w:t>
      </w:r>
    </w:p>
    <w:p w14:paraId="5313F46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table.GetLength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(0);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F932340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0ABC2B51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Buchstaben suchen</w:t>
      </w:r>
    </w:p>
    <w:p w14:paraId="6FD66677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table.GetLength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(1); k++)</w:t>
      </w:r>
    </w:p>
    <w:p w14:paraId="0F25CB3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7F274C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(table[j, k] == </w:t>
      </w:r>
      <w:proofErr w:type="spellStart"/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.Parse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item.Substring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(0, 1)))</w:t>
      </w:r>
    </w:p>
    <w:p w14:paraId="6B76775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{</w:t>
      </w:r>
    </w:p>
    <w:p w14:paraId="3ACD334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    l1x = k;</w:t>
      </w:r>
    </w:p>
    <w:p w14:paraId="6D34E93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    l1y = j;</w:t>
      </w:r>
    </w:p>
    <w:p w14:paraId="21E37BD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}</w:t>
      </w:r>
    </w:p>
    <w:p w14:paraId="2F13661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(table[j, k] == </w:t>
      </w:r>
      <w:proofErr w:type="spellStart"/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.Parse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item.Substring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(1, 1)))</w:t>
      </w:r>
    </w:p>
    <w:p w14:paraId="1640388E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38C65BE7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        l2x = k;</w:t>
      </w:r>
    </w:p>
    <w:p w14:paraId="2CC08F3A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        l2y = j;</w:t>
      </w:r>
    </w:p>
    <w:p w14:paraId="72436388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    }</w:t>
      </w:r>
    </w:p>
    <w:p w14:paraId="1E4E52D7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}</w:t>
      </w:r>
    </w:p>
    <w:p w14:paraId="3DCCD474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}</w:t>
      </w:r>
    </w:p>
    <w:p w14:paraId="75FF3184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A1B8AD0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neue Buchstaben schreiben, je nach Fall</w:t>
      </w:r>
    </w:p>
    <w:p w14:paraId="6DA9431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180FC3E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C59934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(l1y == l2y)</w:t>
      </w:r>
    </w:p>
    <w:p w14:paraId="337463A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131F315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(l1x - 1 &gt;= 0)</w:t>
      </w:r>
    </w:p>
    <w:p w14:paraId="2EB3C6B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table[l1y, l1x - 1];</w:t>
      </w:r>
    </w:p>
    <w:p w14:paraId="41DC4A74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table[l1y, 4];</w:t>
      </w:r>
    </w:p>
    <w:p w14:paraId="3B211F6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0BE956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(l2x - 1 &gt;= 0)</w:t>
      </w:r>
    </w:p>
    <w:p w14:paraId="2A7641D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table[l2y, l2x - 1];</w:t>
      </w:r>
    </w:p>
    <w:p w14:paraId="15C9DD5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table[l2y, 4];</w:t>
      </w:r>
    </w:p>
    <w:p w14:paraId="7C3DCD20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69F33DB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(l1x == l2x)</w:t>
      </w:r>
    </w:p>
    <w:p w14:paraId="3394A70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68D85477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(l1y - 1 &gt;= 0)</w:t>
      </w:r>
    </w:p>
    <w:p w14:paraId="4E2D376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table[l1y - 1, l1x];</w:t>
      </w:r>
    </w:p>
    <w:p w14:paraId="37B3C3B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table[4, l1x];</w:t>
      </w:r>
    </w:p>
    <w:p w14:paraId="0667EDA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C1576B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(l2y - 1 &gt;= 0)</w:t>
      </w:r>
    </w:p>
    <w:p w14:paraId="3E7809C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table[l2y - 1, l2x];</w:t>
      </w:r>
    </w:p>
    <w:p w14:paraId="1E1C9D3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table[4, l2x];</w:t>
      </w:r>
    </w:p>
    <w:p w14:paraId="4AC92DF6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22F5196D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else</w:t>
      </w:r>
      <w:proofErr w:type="spellEnd"/>
    </w:p>
    <w:p w14:paraId="2FDD2305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{</w:t>
      </w:r>
    </w:p>
    <w:p w14:paraId="5195480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table[l1y, l2x];</w:t>
      </w:r>
    </w:p>
    <w:p w14:paraId="66F97D9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code[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] += table[l2y, l1x];</w:t>
      </w:r>
    </w:p>
    <w:p w14:paraId="0C53575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744B078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D6E006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012F24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StringBuilder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sb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StringBuilder();</w:t>
      </w:r>
    </w:p>
    <w:p w14:paraId="71E616F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(var item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code)</w:t>
      </w:r>
    </w:p>
    <w:p w14:paraId="230BD4E8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7F37B0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sb.Append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(item);</w:t>
      </w:r>
    </w:p>
    <w:p w14:paraId="72C2D470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75CCF4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sb.ToString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E89146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6BE1DC4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2CBCC9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RemoveNonStrings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value)</w:t>
      </w:r>
    </w:p>
    <w:p w14:paraId="6F744CA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BADFC1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nonstrings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 !\"§$%&amp;/()=\\²³{[]}+*~#´'+-</w:t>
      </w:r>
      <w:proofErr w:type="gramStart"/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_.:,</w:t>
      </w:r>
      <w:proofErr w:type="gramEnd"/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;&lt;&gt;|^°0123456789"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CAD9CC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nonstrings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B65747C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2E32973C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value.Length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65E098B5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744F55A1" w14:textId="77777777" w:rsidR="00B40F32" w:rsidRP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B40F32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value.Substring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1) == </w:t>
      </w:r>
      <w:proofErr w:type="spellStart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c.ToString</w:t>
      </w:r>
      <w:proofErr w:type="spellEnd"/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>())</w:t>
      </w:r>
    </w:p>
    <w:p w14:paraId="229507B0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0F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value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value.Remove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, 1);</w:t>
      </w:r>
    </w:p>
    <w:p w14:paraId="4A54AAB4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2D2584F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136B062C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BD884E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value.Length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0C7041C1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499751CB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value.Substring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1) ==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"Ü"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D29B9E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54CEA97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value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value.Remove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, 1);</w:t>
      </w:r>
    </w:p>
    <w:p w14:paraId="17490BEF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value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value.Insert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"UE"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85B9C6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1D8BE75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value.Substring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1) ==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"Ö"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B360EB5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03DEE809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value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value.Remove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, 1);</w:t>
      </w:r>
    </w:p>
    <w:p w14:paraId="1978502D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value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value.Insert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"OE"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7A89CF3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A99DE82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58693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value.Substring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1) ==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"Ä"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BF9FEF6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20B70620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value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value.Remove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, 1);</w:t>
      </w:r>
    </w:p>
    <w:p w14:paraId="2872BC8A" w14:textId="77777777" w:rsidR="00B40F32" w:rsidRPr="0058693E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value = 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value.Insert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8693E">
        <w:rPr>
          <w:rFonts w:ascii="Cascadia Mono" w:hAnsi="Cascadia Mono" w:cs="Cascadia Mono"/>
          <w:color w:val="A31515"/>
          <w:sz w:val="19"/>
          <w:szCs w:val="19"/>
          <w:lang w:val="en-GB"/>
        </w:rPr>
        <w:t>"AE"</w:t>
      </w: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4B7B57A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58693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26B9DDC4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}</w:t>
      </w:r>
    </w:p>
    <w:p w14:paraId="437D76E1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F4664F0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0A9B24CE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7CDFAF99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2C608CB3" w14:textId="77777777" w:rsidR="00B40F32" w:rsidRDefault="00B40F32" w:rsidP="00EB2B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0F027C48" w14:textId="77777777" w:rsidR="00F631B6" w:rsidRDefault="00F631B6" w:rsidP="00F631B6">
      <w:pPr>
        <w:pStyle w:val="berschrift1"/>
      </w:pPr>
      <w:r>
        <w:t>Testfälle 1</w:t>
      </w:r>
      <w:r w:rsidR="004D39DE">
        <w:t xml:space="preserve"> &lt;&lt;…&gt;&gt;</w:t>
      </w:r>
      <w:bookmarkEnd w:id="5"/>
    </w:p>
    <w:p w14:paraId="6D66940B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Microsoft.VisualStudio.TestTools.UnitTesting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34A6B8D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PlayfairChiffre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90CB5F3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7ACE7D1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UT_PlayfairChiffre</w:t>
      </w:r>
      <w:proofErr w:type="spellEnd"/>
    </w:p>
    <w:p w14:paraId="6F463422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34AFC2D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TestClass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]</w:t>
      </w:r>
    </w:p>
    <w:p w14:paraId="1EB9460E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65902">
        <w:rPr>
          <w:rFonts w:ascii="Cascadia Mono" w:hAnsi="Cascadia Mono" w:cs="Cascadia Mono"/>
          <w:color w:val="2B91AF"/>
          <w:sz w:val="19"/>
          <w:szCs w:val="19"/>
          <w:lang w:val="en-GB"/>
        </w:rPr>
        <w:t>UnitTest_PlayfairChiffre</w:t>
      </w:r>
      <w:proofErr w:type="spellEnd"/>
    </w:p>
    <w:p w14:paraId="44C15CBB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490F3D03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TestMethod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]</w:t>
      </w:r>
    </w:p>
    <w:p w14:paraId="68A47614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TestEncryption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0852BCE1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924AE85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PlayfairChiffre.PlayfairChiffre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pc = </w:t>
      </w: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PlayfairChiffre.PlayfairChiffre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65902">
        <w:rPr>
          <w:rFonts w:ascii="Cascadia Mono" w:hAnsi="Cascadia Mono" w:cs="Cascadia Mono"/>
          <w:color w:val="A31515"/>
          <w:sz w:val="19"/>
          <w:szCs w:val="19"/>
          <w:lang w:val="en-GB"/>
        </w:rPr>
        <w:t>"Snowball"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F4819A8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C0D06BD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test =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pc.Encryption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65902">
        <w:rPr>
          <w:rFonts w:ascii="Cascadia Mono" w:hAnsi="Cascadia Mono" w:cs="Cascadia Mono"/>
          <w:color w:val="A31515"/>
          <w:sz w:val="19"/>
          <w:szCs w:val="19"/>
          <w:lang w:val="en-GB"/>
        </w:rPr>
        <w:t>"Euston saw I was not Sue"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AC87028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Assert.AreEqual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(test, </w:t>
      </w:r>
      <w:r w:rsidRPr="00065902">
        <w:rPr>
          <w:rFonts w:ascii="Cascadia Mono" w:hAnsi="Cascadia Mono" w:cs="Cascadia Mono"/>
          <w:color w:val="A31515"/>
          <w:sz w:val="19"/>
          <w:szCs w:val="19"/>
          <w:lang w:val="en-GB"/>
        </w:rPr>
        <w:t>"AZBMWOAFDRSDNOBQASCZ"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6836CCB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AF1A5C6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3718AB4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TestMethod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]</w:t>
      </w:r>
    </w:p>
    <w:p w14:paraId="35E2D2D7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TestDecryption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59BF4577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9D8CB63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PlayfairChiffre.PlayfairChiffre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pc = </w:t>
      </w: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PlayfairChiffre.PlayfairChiffre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65902">
        <w:rPr>
          <w:rFonts w:ascii="Cascadia Mono" w:hAnsi="Cascadia Mono" w:cs="Cascadia Mono"/>
          <w:color w:val="A31515"/>
          <w:sz w:val="19"/>
          <w:szCs w:val="19"/>
          <w:lang w:val="en-GB"/>
        </w:rPr>
        <w:t>"Snowball"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CFF50AF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9C71A7F" w14:textId="77777777" w:rsidR="00065902" w:rsidRP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065902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test = </w:t>
      </w:r>
      <w:proofErr w:type="spellStart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pc.Decryption</w:t>
      </w:r>
      <w:proofErr w:type="spellEnd"/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65902">
        <w:rPr>
          <w:rFonts w:ascii="Cascadia Mono" w:hAnsi="Cascadia Mono" w:cs="Cascadia Mono"/>
          <w:color w:val="A31515"/>
          <w:sz w:val="19"/>
          <w:szCs w:val="19"/>
          <w:lang w:val="en-GB"/>
        </w:rPr>
        <w:t>"CAWLTAXWYMMENEKZ"</w:t>
      </w: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6505A92" w14:textId="77777777" w:rsid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06590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"LENDMEYOURTABLET"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3AF641D" w14:textId="77777777" w:rsid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4AA0748A" w14:textId="77777777" w:rsidR="00065902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08A3C155" w14:textId="77777777" w:rsidR="00611B23" w:rsidRPr="00611B23" w:rsidRDefault="00065902" w:rsidP="00F51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0D3C7C46" w14:textId="77777777" w:rsidR="00611B23" w:rsidRPr="00611B23" w:rsidRDefault="00611B23" w:rsidP="00611B23">
      <w:r w:rsidRPr="00611B23">
        <w:rPr>
          <w:noProof/>
        </w:rPr>
        <w:drawing>
          <wp:inline distT="0" distB="0" distL="0" distR="0" wp14:anchorId="4A000F95" wp14:editId="7F62A2EA">
            <wp:extent cx="5694271" cy="2218414"/>
            <wp:effectExtent l="0" t="0" r="190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311" cy="22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B23" w:rsidRPr="00611B23" w:rsidSect="00F631B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3AA"/>
    <w:multiLevelType w:val="multilevel"/>
    <w:tmpl w:val="394C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B7E82"/>
    <w:multiLevelType w:val="hybridMultilevel"/>
    <w:tmpl w:val="1C1CE6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07F4E"/>
    <w:multiLevelType w:val="hybridMultilevel"/>
    <w:tmpl w:val="2BB2B3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1"/>
    </w:lvlOverride>
  </w:num>
  <w:num w:numId="6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64"/>
    <w:rsid w:val="000255CB"/>
    <w:rsid w:val="00065902"/>
    <w:rsid w:val="002A1915"/>
    <w:rsid w:val="002C5411"/>
    <w:rsid w:val="004B3EA4"/>
    <w:rsid w:val="004D39DE"/>
    <w:rsid w:val="0058693E"/>
    <w:rsid w:val="00611B23"/>
    <w:rsid w:val="00672664"/>
    <w:rsid w:val="006F14C3"/>
    <w:rsid w:val="007249DC"/>
    <w:rsid w:val="00762E5B"/>
    <w:rsid w:val="007D201C"/>
    <w:rsid w:val="00880497"/>
    <w:rsid w:val="00900D84"/>
    <w:rsid w:val="00972206"/>
    <w:rsid w:val="00B12EE7"/>
    <w:rsid w:val="00B40F32"/>
    <w:rsid w:val="00C25385"/>
    <w:rsid w:val="00C85ED3"/>
    <w:rsid w:val="00E80935"/>
    <w:rsid w:val="00EA144D"/>
    <w:rsid w:val="00EB2B2A"/>
    <w:rsid w:val="00F14F7A"/>
    <w:rsid w:val="00F51B7C"/>
    <w:rsid w:val="00F52FBE"/>
    <w:rsid w:val="00F631B6"/>
    <w:rsid w:val="00FA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45B8"/>
  <w15:chartTrackingRefBased/>
  <w15:docId w15:val="{607CCDA6-53C3-4BC6-9DF6-110B8BAC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9DE"/>
  </w:style>
  <w:style w:type="paragraph" w:styleId="berschrift1">
    <w:name w:val="heading 1"/>
    <w:basedOn w:val="Standard"/>
    <w:next w:val="Standard"/>
    <w:link w:val="berschrift1Zchn"/>
    <w:uiPriority w:val="9"/>
    <w:qFormat/>
    <w:rsid w:val="004D39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39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39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39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39D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39D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39D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39D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39D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D39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39DE"/>
    <w:rPr>
      <w:rFonts w:asciiTheme="majorHAnsi" w:eastAsiaTheme="majorEastAsia" w:hAnsiTheme="majorHAnsi" w:cstheme="majorBidi"/>
    </w:rPr>
  </w:style>
  <w:style w:type="paragraph" w:styleId="Titel">
    <w:name w:val="Title"/>
    <w:basedOn w:val="Standard"/>
    <w:next w:val="Standard"/>
    <w:link w:val="TitelZchn"/>
    <w:uiPriority w:val="10"/>
    <w:qFormat/>
    <w:rsid w:val="004D39D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39DE"/>
    <w:rPr>
      <w:smallCaps/>
      <w:color w:val="262626" w:themeColor="text1" w:themeTint="D9"/>
      <w:sz w:val="52"/>
      <w:szCs w:val="52"/>
    </w:rPr>
  </w:style>
  <w:style w:type="paragraph" w:styleId="KeinLeerraum">
    <w:name w:val="No Spacing"/>
    <w:link w:val="KeinLeerraumZchn"/>
    <w:uiPriority w:val="1"/>
    <w:qFormat/>
    <w:rsid w:val="004D39D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D39DE"/>
    <w:rPr>
      <w:smallCaps/>
      <w:spacing w:val="5"/>
      <w:sz w:val="32"/>
      <w:szCs w:val="3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631B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39D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631B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31B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39D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39D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39D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39DE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39DE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39DE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39DE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39DE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39DE"/>
    <w:rPr>
      <w:b/>
      <w:bCs/>
      <w:caps/>
      <w:sz w:val="16"/>
      <w:szCs w:val="16"/>
    </w:rPr>
  </w:style>
  <w:style w:type="character" w:styleId="Fett">
    <w:name w:val="Strong"/>
    <w:uiPriority w:val="22"/>
    <w:qFormat/>
    <w:rsid w:val="004D39DE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D39DE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4D39D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D39D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39D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39DE"/>
    <w:rPr>
      <w:b/>
      <w:bCs/>
      <w:i/>
      <w:iCs/>
    </w:rPr>
  </w:style>
  <w:style w:type="character" w:styleId="SchwacheHervorhebung">
    <w:name w:val="Subtle Emphasis"/>
    <w:uiPriority w:val="19"/>
    <w:qFormat/>
    <w:rsid w:val="004D39DE"/>
    <w:rPr>
      <w:i/>
      <w:iCs/>
    </w:rPr>
  </w:style>
  <w:style w:type="character" w:styleId="IntensiveHervorhebung">
    <w:name w:val="Intense Emphasis"/>
    <w:uiPriority w:val="21"/>
    <w:qFormat/>
    <w:rsid w:val="004D39DE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D39DE"/>
    <w:rPr>
      <w:b/>
      <w:bCs/>
    </w:rPr>
  </w:style>
  <w:style w:type="character" w:styleId="IntensiverVerweis">
    <w:name w:val="Intense Reference"/>
    <w:uiPriority w:val="32"/>
    <w:qFormat/>
    <w:rsid w:val="004D39D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D39D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OneDrive%20-%20HTL%20Krems\Schule\SEW\Resolutionfile_PlayfairChiff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8AED87772D48929A295666FF54AB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454FFF-C781-4788-A0C4-5EE9B9C0F09C}"/>
      </w:docPartPr>
      <w:docPartBody>
        <w:p w:rsidR="00000000" w:rsidRDefault="00646D58">
          <w:pPr>
            <w:pStyle w:val="348AED87772D48929A295666FF54ABA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6CF27212A412415FB1A64491549B3E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92C7A6-E192-4CE1-AD18-95C2A2117639}"/>
      </w:docPartPr>
      <w:docPartBody>
        <w:p w:rsidR="00000000" w:rsidRDefault="00646D58">
          <w:pPr>
            <w:pStyle w:val="6CF27212A412415FB1A64491549B3E3C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D83C554D5FCB411EBA16E2522E5FEA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B17FB0-09B2-4178-879E-4B10F3D7F592}"/>
      </w:docPartPr>
      <w:docPartBody>
        <w:p w:rsidR="00000000" w:rsidRDefault="00646D58">
          <w:pPr>
            <w:pStyle w:val="D83C554D5FCB411EBA16E2522E5FEA2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48AED87772D48929A295666FF54ABAA">
    <w:name w:val="348AED87772D48929A295666FF54ABAA"/>
  </w:style>
  <w:style w:type="paragraph" w:customStyle="1" w:styleId="6CF27212A412415FB1A64491549B3E3C">
    <w:name w:val="6CF27212A412415FB1A64491549B3E3C"/>
  </w:style>
  <w:style w:type="paragraph" w:customStyle="1" w:styleId="D83C554D5FCB411EBA16E2522E5FEA20">
    <w:name w:val="D83C554D5FCB411EBA16E2522E5FE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0" ma:contentTypeDescription="Ein neues Dokument erstellen." ma:contentTypeScope="" ma:versionID="4610d9e6deb03df5af33731441f92c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17ABE-4EB0-4BCE-A0DB-33D32F4861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25AB57-031A-46B8-844D-3D255FD0B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AE2F70-383C-4186-92FA-EDB4637EF8D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2669F1A-2E14-4A58-B066-B6FB86B781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Resolutionfile_PlayfairChiffre.dotx</Template>
  <TotalTime>0</TotalTime>
  <Pages>9</Pages>
  <Words>1671</Words>
  <Characters>10532</Characters>
  <Application>Microsoft Office Word</Application>
  <DocSecurity>0</DocSecurity>
  <Lines>87</Lines>
  <Paragraphs>24</Paragraphs>
  <ScaleCrop>false</ScaleCrop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Playfair Chiffre</dc:title>
  <dc:subject>[Themengebiet der Aufgabe]</dc:subject>
  <dc:creator>Felix</dc:creator>
  <cp:keywords/>
  <dc:description/>
  <cp:lastModifiedBy>Schneider Felix Christian</cp:lastModifiedBy>
  <cp:revision>1</cp:revision>
  <dcterms:created xsi:type="dcterms:W3CDTF">2021-11-27T11:48:00Z</dcterms:created>
  <dcterms:modified xsi:type="dcterms:W3CDTF">2021-11-27T11:48:00Z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