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48457185"/>
        <w:docPartObj>
          <w:docPartGallery w:val="Cover Pages"/>
          <w:docPartUnique/>
        </w:docPartObj>
      </w:sdtPr>
      <w:sdtEndPr/>
      <w:sdtContent>
        <w:p w14:paraId="5909B619" w14:textId="77777777" w:rsidR="00F631B6" w:rsidRDefault="00F631B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F631B6" w14:paraId="4868A381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49BCF32" w14:textId="77777777" w:rsidR="00F631B6" w:rsidRDefault="00F631B6">
                <w:pPr>
                  <w:pStyle w:val="KeinLeerraum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</w:rPr>
                  <w:t>SEW</w:t>
                </w:r>
              </w:p>
            </w:tc>
          </w:tr>
          <w:tr w:rsidR="00F631B6" w14:paraId="7539AFE7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E075EE759078464FB762A38661EA83A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1556CBE" w14:textId="6F7807BD" w:rsidR="00F631B6" w:rsidRDefault="00866ECD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WPF</w:t>
                    </w:r>
                  </w:p>
                </w:sdtContent>
              </w:sdt>
            </w:tc>
          </w:tr>
          <w:tr w:rsidR="00F631B6" w14:paraId="6289B735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11E2CED" w14:textId="70890AFA" w:rsidR="00F631B6" w:rsidRDefault="00866ECD">
                <w:pPr>
                  <w:pStyle w:val="KeinLeerraum"/>
                  <w:rPr>
                    <w:color w:val="2F5496" w:themeColor="accent1" w:themeShade="BF"/>
                    <w:sz w:val="24"/>
                    <w:szCs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Windows Presentation Foundation</w:t>
                </w:r>
              </w:p>
              <w:p w14:paraId="3DAE4B40" w14:textId="77777777" w:rsidR="00F631B6" w:rsidRDefault="00F631B6" w:rsidP="00F631B6">
                <w:pPr>
                  <w:pStyle w:val="KeinLeerraum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631B6" w14:paraId="24A63E8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17004139D7C94C5AA43A53CC8542C1A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84647BD" w14:textId="77777777" w:rsidR="00F631B6" w:rsidRDefault="00F40417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Felix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27E9614A2C814FF9AEBE03915387162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1-17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14:paraId="1B3B158C" w14:textId="57094303" w:rsidR="00F631B6" w:rsidRDefault="004E2FBE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de-DE"/>
                      </w:rPr>
                      <w:t>17.1.2022</w:t>
                    </w:r>
                  </w:p>
                </w:sdtContent>
              </w:sdt>
              <w:p w14:paraId="44B66750" w14:textId="6AA9F9D3" w:rsidR="00F631B6" w:rsidRDefault="00F631B6">
                <w:pPr>
                  <w:pStyle w:val="KeinLeerraum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[</w:t>
                </w:r>
                <w:r w:rsidR="00B83336">
                  <w:rPr>
                    <w:color w:val="4472C4" w:themeColor="accent1"/>
                  </w:rPr>
                  <w:t>30</w:t>
                </w:r>
                <w:r w:rsidR="00031E29">
                  <w:rPr>
                    <w:color w:val="4472C4" w:themeColor="accent1"/>
                  </w:rPr>
                  <w:t>000s</w:t>
                </w:r>
                <w:r>
                  <w:rPr>
                    <w:color w:val="4472C4" w:themeColor="accent1"/>
                  </w:rPr>
                  <w:t>]</w:t>
                </w:r>
              </w:p>
            </w:tc>
          </w:tr>
        </w:tbl>
        <w:p w14:paraId="18B9B26A" w14:textId="77777777" w:rsidR="00F631B6" w:rsidRDefault="00F631B6">
          <w:r>
            <w:rPr>
              <w:rFonts w:eastAsiaTheme="minorHAnsi"/>
              <w:sz w:val="22"/>
              <w:szCs w:val="22"/>
            </w:rPr>
            <w:br w:type="page"/>
          </w:r>
        </w:p>
      </w:sdtContent>
    </w:sdt>
    <w:p w14:paraId="26FE392B" w14:textId="77777777" w:rsidR="00F631B6" w:rsidRDefault="00F631B6" w:rsidP="00F631B6"/>
    <w:p w14:paraId="01E3E3FE" w14:textId="77777777" w:rsidR="00F631B6" w:rsidRDefault="00F631B6" w:rsidP="00F631B6">
      <w:pPr>
        <w:pStyle w:val="berschrift1"/>
      </w:pPr>
      <w:bookmarkStart w:id="0" w:name="_Toc56699300"/>
      <w:r>
        <w:t>Inhaltsverzeichnis</w:t>
      </w:r>
      <w:bookmarkEnd w:id="0"/>
    </w:p>
    <w:sdt>
      <w:sdtPr>
        <w:rPr>
          <w:smallCaps w:val="0"/>
          <w:spacing w:val="0"/>
          <w:sz w:val="20"/>
          <w:szCs w:val="20"/>
          <w:lang w:val="de-DE"/>
        </w:rPr>
        <w:id w:val="-1011062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AE31AF" w14:textId="77777777" w:rsidR="00F631B6" w:rsidRDefault="00F631B6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1BB4D913" w14:textId="77777777" w:rsidR="00F631B6" w:rsidRDefault="00F631B6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699300" w:history="1">
            <w:r w:rsidRPr="00B71E1A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_Toc56699300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877DC" w14:textId="77777777" w:rsidR="00F631B6" w:rsidRDefault="006B233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6699301" w:history="1">
            <w:r w:rsidR="00F631B6" w:rsidRPr="00B71E1A">
              <w:rPr>
                <w:rStyle w:val="Hyperlink"/>
                <w:noProof/>
              </w:rPr>
              <w:t>Angabe 1</w:t>
            </w:r>
            <w:r w:rsidR="00F631B6">
              <w:rPr>
                <w:noProof/>
                <w:webHidden/>
              </w:rPr>
              <w:tab/>
            </w:r>
            <w:r w:rsidR="00F631B6">
              <w:rPr>
                <w:noProof/>
                <w:webHidden/>
              </w:rPr>
              <w:fldChar w:fldCharType="begin"/>
            </w:r>
            <w:r w:rsidR="00F631B6">
              <w:rPr>
                <w:noProof/>
                <w:webHidden/>
              </w:rPr>
              <w:instrText xml:space="preserve"> PAGEREF _Toc56699301 \h </w:instrText>
            </w:r>
            <w:r w:rsidR="00F631B6">
              <w:rPr>
                <w:noProof/>
                <w:webHidden/>
              </w:rPr>
            </w:r>
            <w:r w:rsidR="00F631B6">
              <w:rPr>
                <w:noProof/>
                <w:webHidden/>
              </w:rPr>
              <w:fldChar w:fldCharType="separate"/>
            </w:r>
            <w:r w:rsidR="00F631B6">
              <w:rPr>
                <w:noProof/>
                <w:webHidden/>
              </w:rPr>
              <w:t>1</w:t>
            </w:r>
            <w:r w:rsidR="00F631B6">
              <w:rPr>
                <w:noProof/>
                <w:webHidden/>
              </w:rPr>
              <w:fldChar w:fldCharType="end"/>
            </w:r>
          </w:hyperlink>
        </w:p>
        <w:p w14:paraId="6E1AF11C" w14:textId="77777777" w:rsidR="00F631B6" w:rsidRDefault="006B233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6699302" w:history="1">
            <w:r w:rsidR="00F631B6" w:rsidRPr="00B71E1A">
              <w:rPr>
                <w:rStyle w:val="Hyperlink"/>
                <w:noProof/>
              </w:rPr>
              <w:t>Quellcode 1</w:t>
            </w:r>
            <w:r w:rsidR="00F631B6">
              <w:rPr>
                <w:noProof/>
                <w:webHidden/>
              </w:rPr>
              <w:tab/>
            </w:r>
            <w:r w:rsidR="00F631B6">
              <w:rPr>
                <w:noProof/>
                <w:webHidden/>
              </w:rPr>
              <w:fldChar w:fldCharType="begin"/>
            </w:r>
            <w:r w:rsidR="00F631B6">
              <w:rPr>
                <w:noProof/>
                <w:webHidden/>
              </w:rPr>
              <w:instrText xml:space="preserve"> PAGEREF _Toc56699302 \h </w:instrText>
            </w:r>
            <w:r w:rsidR="00F631B6">
              <w:rPr>
                <w:noProof/>
                <w:webHidden/>
              </w:rPr>
            </w:r>
            <w:r w:rsidR="00F631B6">
              <w:rPr>
                <w:noProof/>
                <w:webHidden/>
              </w:rPr>
              <w:fldChar w:fldCharType="separate"/>
            </w:r>
            <w:r w:rsidR="00F631B6">
              <w:rPr>
                <w:noProof/>
                <w:webHidden/>
              </w:rPr>
              <w:t>1</w:t>
            </w:r>
            <w:r w:rsidR="00F631B6">
              <w:rPr>
                <w:noProof/>
                <w:webHidden/>
              </w:rPr>
              <w:fldChar w:fldCharType="end"/>
            </w:r>
          </w:hyperlink>
        </w:p>
        <w:p w14:paraId="1AA0B63C" w14:textId="77777777" w:rsidR="00F631B6" w:rsidRDefault="006B233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6699303" w:history="1">
            <w:r w:rsidR="00F631B6" w:rsidRPr="00B71E1A">
              <w:rPr>
                <w:rStyle w:val="Hyperlink"/>
                <w:noProof/>
              </w:rPr>
              <w:t>Testfälle 1</w:t>
            </w:r>
            <w:r w:rsidR="00F631B6">
              <w:rPr>
                <w:noProof/>
                <w:webHidden/>
              </w:rPr>
              <w:tab/>
            </w:r>
            <w:r w:rsidR="00F631B6">
              <w:rPr>
                <w:noProof/>
                <w:webHidden/>
              </w:rPr>
              <w:fldChar w:fldCharType="begin"/>
            </w:r>
            <w:r w:rsidR="00F631B6">
              <w:rPr>
                <w:noProof/>
                <w:webHidden/>
              </w:rPr>
              <w:instrText xml:space="preserve"> PAGEREF _Toc56699303 \h </w:instrText>
            </w:r>
            <w:r w:rsidR="00F631B6">
              <w:rPr>
                <w:noProof/>
                <w:webHidden/>
              </w:rPr>
            </w:r>
            <w:r w:rsidR="00F631B6">
              <w:rPr>
                <w:noProof/>
                <w:webHidden/>
              </w:rPr>
              <w:fldChar w:fldCharType="separate"/>
            </w:r>
            <w:r w:rsidR="00F631B6">
              <w:rPr>
                <w:noProof/>
                <w:webHidden/>
              </w:rPr>
              <w:t>1</w:t>
            </w:r>
            <w:r w:rsidR="00F631B6">
              <w:rPr>
                <w:noProof/>
                <w:webHidden/>
              </w:rPr>
              <w:fldChar w:fldCharType="end"/>
            </w:r>
          </w:hyperlink>
        </w:p>
        <w:p w14:paraId="227BE767" w14:textId="77777777" w:rsidR="00F631B6" w:rsidRDefault="006B233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6699304" w:history="1">
            <w:r w:rsidR="00F631B6" w:rsidRPr="00B71E1A">
              <w:rPr>
                <w:rStyle w:val="Hyperlink"/>
                <w:noProof/>
              </w:rPr>
              <w:t>Angabe 2</w:t>
            </w:r>
            <w:r w:rsidR="00F631B6">
              <w:rPr>
                <w:noProof/>
                <w:webHidden/>
              </w:rPr>
              <w:tab/>
            </w:r>
            <w:r w:rsidR="00F631B6">
              <w:rPr>
                <w:noProof/>
                <w:webHidden/>
              </w:rPr>
              <w:fldChar w:fldCharType="begin"/>
            </w:r>
            <w:r w:rsidR="00F631B6">
              <w:rPr>
                <w:noProof/>
                <w:webHidden/>
              </w:rPr>
              <w:instrText xml:space="preserve"> PAGEREF _Toc56699304 \h </w:instrText>
            </w:r>
            <w:r w:rsidR="00F631B6">
              <w:rPr>
                <w:noProof/>
                <w:webHidden/>
              </w:rPr>
            </w:r>
            <w:r w:rsidR="00F631B6">
              <w:rPr>
                <w:noProof/>
                <w:webHidden/>
              </w:rPr>
              <w:fldChar w:fldCharType="separate"/>
            </w:r>
            <w:r w:rsidR="00F631B6">
              <w:rPr>
                <w:noProof/>
                <w:webHidden/>
              </w:rPr>
              <w:t>1</w:t>
            </w:r>
            <w:r w:rsidR="00F631B6">
              <w:rPr>
                <w:noProof/>
                <w:webHidden/>
              </w:rPr>
              <w:fldChar w:fldCharType="end"/>
            </w:r>
          </w:hyperlink>
        </w:p>
        <w:p w14:paraId="06691876" w14:textId="77777777" w:rsidR="00F631B6" w:rsidRDefault="006B233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6699305" w:history="1">
            <w:r w:rsidR="00F631B6" w:rsidRPr="00B71E1A">
              <w:rPr>
                <w:rStyle w:val="Hyperlink"/>
                <w:noProof/>
              </w:rPr>
              <w:t>Klassendiagramm 2</w:t>
            </w:r>
            <w:r w:rsidR="00F631B6">
              <w:rPr>
                <w:noProof/>
                <w:webHidden/>
              </w:rPr>
              <w:tab/>
            </w:r>
            <w:r w:rsidR="00F631B6">
              <w:rPr>
                <w:noProof/>
                <w:webHidden/>
              </w:rPr>
              <w:fldChar w:fldCharType="begin"/>
            </w:r>
            <w:r w:rsidR="00F631B6">
              <w:rPr>
                <w:noProof/>
                <w:webHidden/>
              </w:rPr>
              <w:instrText xml:space="preserve"> PAGEREF _Toc56699305 \h </w:instrText>
            </w:r>
            <w:r w:rsidR="00F631B6">
              <w:rPr>
                <w:noProof/>
                <w:webHidden/>
              </w:rPr>
            </w:r>
            <w:r w:rsidR="00F631B6">
              <w:rPr>
                <w:noProof/>
                <w:webHidden/>
              </w:rPr>
              <w:fldChar w:fldCharType="separate"/>
            </w:r>
            <w:r w:rsidR="00F631B6">
              <w:rPr>
                <w:noProof/>
                <w:webHidden/>
              </w:rPr>
              <w:t>1</w:t>
            </w:r>
            <w:r w:rsidR="00F631B6">
              <w:rPr>
                <w:noProof/>
                <w:webHidden/>
              </w:rPr>
              <w:fldChar w:fldCharType="end"/>
            </w:r>
          </w:hyperlink>
        </w:p>
        <w:p w14:paraId="08DC29A2" w14:textId="77777777" w:rsidR="00F631B6" w:rsidRDefault="006B233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6699306" w:history="1">
            <w:r w:rsidR="00F631B6" w:rsidRPr="00B71E1A">
              <w:rPr>
                <w:rStyle w:val="Hyperlink"/>
                <w:noProof/>
              </w:rPr>
              <w:t>Quellcode 2</w:t>
            </w:r>
            <w:r w:rsidR="00F631B6">
              <w:rPr>
                <w:noProof/>
                <w:webHidden/>
              </w:rPr>
              <w:tab/>
            </w:r>
            <w:r w:rsidR="00F631B6">
              <w:rPr>
                <w:noProof/>
                <w:webHidden/>
              </w:rPr>
              <w:fldChar w:fldCharType="begin"/>
            </w:r>
            <w:r w:rsidR="00F631B6">
              <w:rPr>
                <w:noProof/>
                <w:webHidden/>
              </w:rPr>
              <w:instrText xml:space="preserve"> PAGEREF _Toc56699306 \h </w:instrText>
            </w:r>
            <w:r w:rsidR="00F631B6">
              <w:rPr>
                <w:noProof/>
                <w:webHidden/>
              </w:rPr>
            </w:r>
            <w:r w:rsidR="00F631B6">
              <w:rPr>
                <w:noProof/>
                <w:webHidden/>
              </w:rPr>
              <w:fldChar w:fldCharType="separate"/>
            </w:r>
            <w:r w:rsidR="00F631B6">
              <w:rPr>
                <w:noProof/>
                <w:webHidden/>
              </w:rPr>
              <w:t>1</w:t>
            </w:r>
            <w:r w:rsidR="00F631B6">
              <w:rPr>
                <w:noProof/>
                <w:webHidden/>
              </w:rPr>
              <w:fldChar w:fldCharType="end"/>
            </w:r>
          </w:hyperlink>
        </w:p>
        <w:p w14:paraId="0135D943" w14:textId="77777777" w:rsidR="00F631B6" w:rsidRDefault="006B233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6699307" w:history="1">
            <w:r w:rsidR="00F631B6" w:rsidRPr="00B71E1A">
              <w:rPr>
                <w:rStyle w:val="Hyperlink"/>
                <w:noProof/>
              </w:rPr>
              <w:t>Testfälle 2</w:t>
            </w:r>
            <w:r w:rsidR="00F631B6">
              <w:rPr>
                <w:noProof/>
                <w:webHidden/>
              </w:rPr>
              <w:tab/>
            </w:r>
            <w:r w:rsidR="00F631B6">
              <w:rPr>
                <w:noProof/>
                <w:webHidden/>
              </w:rPr>
              <w:fldChar w:fldCharType="begin"/>
            </w:r>
            <w:r w:rsidR="00F631B6">
              <w:rPr>
                <w:noProof/>
                <w:webHidden/>
              </w:rPr>
              <w:instrText xml:space="preserve"> PAGEREF _Toc56699307 \h </w:instrText>
            </w:r>
            <w:r w:rsidR="00F631B6">
              <w:rPr>
                <w:noProof/>
                <w:webHidden/>
              </w:rPr>
            </w:r>
            <w:r w:rsidR="00F631B6">
              <w:rPr>
                <w:noProof/>
                <w:webHidden/>
              </w:rPr>
              <w:fldChar w:fldCharType="separate"/>
            </w:r>
            <w:r w:rsidR="00F631B6">
              <w:rPr>
                <w:noProof/>
                <w:webHidden/>
              </w:rPr>
              <w:t>1</w:t>
            </w:r>
            <w:r w:rsidR="00F631B6">
              <w:rPr>
                <w:noProof/>
                <w:webHidden/>
              </w:rPr>
              <w:fldChar w:fldCharType="end"/>
            </w:r>
          </w:hyperlink>
        </w:p>
        <w:p w14:paraId="09DC95AB" w14:textId="77777777" w:rsidR="00F631B6" w:rsidRDefault="006B233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6699308" w:history="1">
            <w:r w:rsidR="00F631B6" w:rsidRPr="00B71E1A">
              <w:rPr>
                <w:rStyle w:val="Hyperlink"/>
                <w:noProof/>
              </w:rPr>
              <w:t>Angabe 3</w:t>
            </w:r>
            <w:r w:rsidR="00F631B6">
              <w:rPr>
                <w:noProof/>
                <w:webHidden/>
              </w:rPr>
              <w:tab/>
            </w:r>
            <w:r w:rsidR="00F631B6">
              <w:rPr>
                <w:noProof/>
                <w:webHidden/>
              </w:rPr>
              <w:fldChar w:fldCharType="begin"/>
            </w:r>
            <w:r w:rsidR="00F631B6">
              <w:rPr>
                <w:noProof/>
                <w:webHidden/>
              </w:rPr>
              <w:instrText xml:space="preserve"> PAGEREF _Toc56699308 \h </w:instrText>
            </w:r>
            <w:r w:rsidR="00F631B6">
              <w:rPr>
                <w:noProof/>
                <w:webHidden/>
              </w:rPr>
            </w:r>
            <w:r w:rsidR="00F631B6">
              <w:rPr>
                <w:noProof/>
                <w:webHidden/>
              </w:rPr>
              <w:fldChar w:fldCharType="separate"/>
            </w:r>
            <w:r w:rsidR="00F631B6">
              <w:rPr>
                <w:noProof/>
                <w:webHidden/>
              </w:rPr>
              <w:t>1</w:t>
            </w:r>
            <w:r w:rsidR="00F631B6">
              <w:rPr>
                <w:noProof/>
                <w:webHidden/>
              </w:rPr>
              <w:fldChar w:fldCharType="end"/>
            </w:r>
          </w:hyperlink>
        </w:p>
        <w:p w14:paraId="6E6668AF" w14:textId="77777777" w:rsidR="00F631B6" w:rsidRDefault="006B233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6699309" w:history="1">
            <w:r w:rsidR="00F631B6" w:rsidRPr="00B71E1A">
              <w:rPr>
                <w:rStyle w:val="Hyperlink"/>
                <w:noProof/>
              </w:rPr>
              <w:t>Klassendiagramm 3</w:t>
            </w:r>
            <w:r w:rsidR="00F631B6">
              <w:rPr>
                <w:noProof/>
                <w:webHidden/>
              </w:rPr>
              <w:tab/>
            </w:r>
            <w:r w:rsidR="00F631B6">
              <w:rPr>
                <w:noProof/>
                <w:webHidden/>
              </w:rPr>
              <w:fldChar w:fldCharType="begin"/>
            </w:r>
            <w:r w:rsidR="00F631B6">
              <w:rPr>
                <w:noProof/>
                <w:webHidden/>
              </w:rPr>
              <w:instrText xml:space="preserve"> PAGEREF _Toc56699309 \h </w:instrText>
            </w:r>
            <w:r w:rsidR="00F631B6">
              <w:rPr>
                <w:noProof/>
                <w:webHidden/>
              </w:rPr>
            </w:r>
            <w:r w:rsidR="00F631B6">
              <w:rPr>
                <w:noProof/>
                <w:webHidden/>
              </w:rPr>
              <w:fldChar w:fldCharType="separate"/>
            </w:r>
            <w:r w:rsidR="00F631B6">
              <w:rPr>
                <w:noProof/>
                <w:webHidden/>
              </w:rPr>
              <w:t>1</w:t>
            </w:r>
            <w:r w:rsidR="00F631B6">
              <w:rPr>
                <w:noProof/>
                <w:webHidden/>
              </w:rPr>
              <w:fldChar w:fldCharType="end"/>
            </w:r>
          </w:hyperlink>
        </w:p>
        <w:p w14:paraId="69CAE351" w14:textId="77777777" w:rsidR="00F631B6" w:rsidRDefault="006B233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6699310" w:history="1">
            <w:r w:rsidR="00F631B6" w:rsidRPr="00B71E1A">
              <w:rPr>
                <w:rStyle w:val="Hyperlink"/>
                <w:noProof/>
              </w:rPr>
              <w:t>Quellcode 3</w:t>
            </w:r>
            <w:r w:rsidR="00F631B6">
              <w:rPr>
                <w:noProof/>
                <w:webHidden/>
              </w:rPr>
              <w:tab/>
            </w:r>
            <w:r w:rsidR="00F631B6">
              <w:rPr>
                <w:noProof/>
                <w:webHidden/>
              </w:rPr>
              <w:fldChar w:fldCharType="begin"/>
            </w:r>
            <w:r w:rsidR="00F631B6">
              <w:rPr>
                <w:noProof/>
                <w:webHidden/>
              </w:rPr>
              <w:instrText xml:space="preserve"> PAGEREF _Toc56699310 \h </w:instrText>
            </w:r>
            <w:r w:rsidR="00F631B6">
              <w:rPr>
                <w:noProof/>
                <w:webHidden/>
              </w:rPr>
            </w:r>
            <w:r w:rsidR="00F631B6">
              <w:rPr>
                <w:noProof/>
                <w:webHidden/>
              </w:rPr>
              <w:fldChar w:fldCharType="separate"/>
            </w:r>
            <w:r w:rsidR="00F631B6">
              <w:rPr>
                <w:noProof/>
                <w:webHidden/>
              </w:rPr>
              <w:t>1</w:t>
            </w:r>
            <w:r w:rsidR="00F631B6">
              <w:rPr>
                <w:noProof/>
                <w:webHidden/>
              </w:rPr>
              <w:fldChar w:fldCharType="end"/>
            </w:r>
          </w:hyperlink>
        </w:p>
        <w:p w14:paraId="277F85A6" w14:textId="77777777" w:rsidR="00F631B6" w:rsidRDefault="006B233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6699311" w:history="1">
            <w:r w:rsidR="00F631B6" w:rsidRPr="00B71E1A">
              <w:rPr>
                <w:rStyle w:val="Hyperlink"/>
                <w:noProof/>
              </w:rPr>
              <w:t>Testfälle 3</w:t>
            </w:r>
            <w:r w:rsidR="00F631B6">
              <w:rPr>
                <w:noProof/>
                <w:webHidden/>
              </w:rPr>
              <w:tab/>
            </w:r>
            <w:r w:rsidR="00F631B6">
              <w:rPr>
                <w:noProof/>
                <w:webHidden/>
              </w:rPr>
              <w:fldChar w:fldCharType="begin"/>
            </w:r>
            <w:r w:rsidR="00F631B6">
              <w:rPr>
                <w:noProof/>
                <w:webHidden/>
              </w:rPr>
              <w:instrText xml:space="preserve"> PAGEREF _Toc56699311 \h </w:instrText>
            </w:r>
            <w:r w:rsidR="00F631B6">
              <w:rPr>
                <w:noProof/>
                <w:webHidden/>
              </w:rPr>
            </w:r>
            <w:r w:rsidR="00F631B6">
              <w:rPr>
                <w:noProof/>
                <w:webHidden/>
              </w:rPr>
              <w:fldChar w:fldCharType="separate"/>
            </w:r>
            <w:r w:rsidR="00F631B6">
              <w:rPr>
                <w:noProof/>
                <w:webHidden/>
              </w:rPr>
              <w:t>1</w:t>
            </w:r>
            <w:r w:rsidR="00F631B6">
              <w:rPr>
                <w:noProof/>
                <w:webHidden/>
              </w:rPr>
              <w:fldChar w:fldCharType="end"/>
            </w:r>
          </w:hyperlink>
        </w:p>
        <w:p w14:paraId="6237085F" w14:textId="77777777" w:rsidR="00F631B6" w:rsidRDefault="00F631B6">
          <w:r>
            <w:rPr>
              <w:b/>
              <w:bCs/>
              <w:lang w:val="de-DE"/>
            </w:rPr>
            <w:fldChar w:fldCharType="end"/>
          </w:r>
        </w:p>
      </w:sdtContent>
    </w:sdt>
    <w:p w14:paraId="744900E5" w14:textId="77777777" w:rsidR="00F631B6" w:rsidRDefault="00F631B6" w:rsidP="00F631B6"/>
    <w:p w14:paraId="37DEC6B9" w14:textId="77777777" w:rsidR="004D39DE" w:rsidRDefault="004D39DE">
      <w:bookmarkStart w:id="1" w:name="_Toc56699301"/>
    </w:p>
    <w:p w14:paraId="787A6937" w14:textId="77777777" w:rsidR="00F631B6" w:rsidRDefault="00F631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56A9D8" w14:textId="77777777" w:rsidR="00F631B6" w:rsidRDefault="00F631B6" w:rsidP="00F631B6">
      <w:pPr>
        <w:pStyle w:val="berschrift1"/>
      </w:pPr>
      <w:bookmarkStart w:id="2" w:name="_Toc56699302"/>
      <w:bookmarkEnd w:id="1"/>
      <w:r>
        <w:lastRenderedPageBreak/>
        <w:t>Quellcode 1</w:t>
      </w:r>
      <w:bookmarkEnd w:id="2"/>
      <w:r w:rsidR="004D39DE">
        <w:t xml:space="preserve"> &lt;&lt;…&gt;&gt;</w:t>
      </w:r>
    </w:p>
    <w:p w14:paraId="10B80CCF" w14:textId="03EEA96C" w:rsidR="00F631B6" w:rsidRDefault="00020D7B" w:rsidP="00C453A9">
      <w:bookmarkStart w:id="3" w:name="_Toc56699303"/>
      <w:r w:rsidRPr="00020D7B">
        <w:drawing>
          <wp:inline distT="0" distB="0" distL="0" distR="0" wp14:anchorId="557E6A2C" wp14:editId="104573F6">
            <wp:extent cx="5760720" cy="3721735"/>
            <wp:effectExtent l="0" t="0" r="0" b="0"/>
            <wp:docPr id="1" name="Grafik 1" descr="Ein Bild, das Text, Monitor, Fernsehen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Monitor, Fernsehen, Screensho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  <w:r w:rsidR="004D39DE">
        <w:t xml:space="preserve"> </w:t>
      </w:r>
    </w:p>
    <w:p w14:paraId="75E659EA" w14:textId="544C0C5E" w:rsidR="0036170D" w:rsidRDefault="0036170D" w:rsidP="00C453A9">
      <w:r w:rsidRPr="0036170D">
        <w:drawing>
          <wp:inline distT="0" distB="0" distL="0" distR="0" wp14:anchorId="4A52D8ED" wp14:editId="2423C66F">
            <wp:extent cx="5760720" cy="4029075"/>
            <wp:effectExtent l="0" t="0" r="0" b="9525"/>
            <wp:docPr id="2" name="Grafik 2" descr="Ein Bild, das Text, Screenshot, Monitor, drinn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Screenshot, Monitor, drinnen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6132" w14:textId="77777777" w:rsidR="00F85DF9" w:rsidRDefault="00F85DF9" w:rsidP="00C453A9"/>
    <w:p w14:paraId="7FD01B31" w14:textId="77777777" w:rsidR="00F631B6" w:rsidRDefault="00F631B6" w:rsidP="00F631B6"/>
    <w:p w14:paraId="6DB01744" w14:textId="6A2DFAD5" w:rsidR="00F631B6" w:rsidRDefault="00F631B6" w:rsidP="00F631B6">
      <w:pPr>
        <w:pStyle w:val="berschrift1"/>
        <w:pBdr>
          <w:top w:val="single" w:sz="4" w:space="1" w:color="auto"/>
        </w:pBdr>
      </w:pPr>
      <w:bookmarkStart w:id="4" w:name="_Toc56699304"/>
      <w:r>
        <w:lastRenderedPageBreak/>
        <w:t>Angabe 2</w:t>
      </w:r>
      <w:bookmarkEnd w:id="4"/>
      <w:r w:rsidR="004D39DE">
        <w:t xml:space="preserve"> &lt;&lt;…&gt;&gt;</w:t>
      </w:r>
    </w:p>
    <w:p w14:paraId="00FCB917" w14:textId="5A4DA9B7" w:rsidR="007250C9" w:rsidRPr="007250C9" w:rsidRDefault="007250C9" w:rsidP="007250C9">
      <w:r w:rsidRPr="007250C9">
        <w:drawing>
          <wp:inline distT="0" distB="0" distL="0" distR="0" wp14:anchorId="7074CAF0" wp14:editId="10E53083">
            <wp:extent cx="5760720" cy="2143125"/>
            <wp:effectExtent l="0" t="0" r="0" b="9525"/>
            <wp:docPr id="4" name="Grafik 4" descr="Ein Bild, das Text, Screenshot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, Screenshot, Bildschirm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0F97" w14:textId="77777777" w:rsidR="00F631B6" w:rsidRDefault="00F631B6" w:rsidP="00F631B6">
      <w:pPr>
        <w:pStyle w:val="berschrift1"/>
        <w:pBdr>
          <w:top w:val="single" w:sz="4" w:space="1" w:color="auto"/>
        </w:pBdr>
      </w:pPr>
      <w:bookmarkStart w:id="5" w:name="_Toc56699308"/>
      <w:r>
        <w:t>Angabe 3</w:t>
      </w:r>
      <w:bookmarkEnd w:id="5"/>
      <w:r w:rsidR="004D39DE">
        <w:t xml:space="preserve"> &lt;&lt;…&gt;&gt;</w:t>
      </w:r>
    </w:p>
    <w:p w14:paraId="7433CF0C" w14:textId="3F6AF8F7" w:rsidR="00F631B6" w:rsidRDefault="00CE622B" w:rsidP="00F631B6">
      <w:r w:rsidRPr="00CE622B">
        <w:drawing>
          <wp:inline distT="0" distB="0" distL="0" distR="0" wp14:anchorId="630FC02A" wp14:editId="46A85C05">
            <wp:extent cx="5760720" cy="1047750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DFB2" w14:textId="29A14848" w:rsidR="00CC2716" w:rsidRDefault="00CC2716" w:rsidP="00F631B6">
      <w:r w:rsidRPr="00CC2716">
        <w:drawing>
          <wp:inline distT="0" distB="0" distL="0" distR="0" wp14:anchorId="2B5EB226" wp14:editId="256A34A8">
            <wp:extent cx="5760720" cy="1643380"/>
            <wp:effectExtent l="0" t="0" r="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716" w:rsidSect="00F631B6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17"/>
    <w:rsid w:val="00020D7B"/>
    <w:rsid w:val="00031E29"/>
    <w:rsid w:val="0017740E"/>
    <w:rsid w:val="001B71FB"/>
    <w:rsid w:val="003234BD"/>
    <w:rsid w:val="0036170D"/>
    <w:rsid w:val="0045258A"/>
    <w:rsid w:val="004D39DE"/>
    <w:rsid w:val="004E2FBE"/>
    <w:rsid w:val="006B2337"/>
    <w:rsid w:val="007250C9"/>
    <w:rsid w:val="00866ECD"/>
    <w:rsid w:val="00880497"/>
    <w:rsid w:val="00A40768"/>
    <w:rsid w:val="00B83336"/>
    <w:rsid w:val="00C453A9"/>
    <w:rsid w:val="00CC2716"/>
    <w:rsid w:val="00CE622B"/>
    <w:rsid w:val="00CF4D7F"/>
    <w:rsid w:val="00F40417"/>
    <w:rsid w:val="00F631B6"/>
    <w:rsid w:val="00F85DF9"/>
    <w:rsid w:val="00FA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F3DEA"/>
  <w15:chartTrackingRefBased/>
  <w15:docId w15:val="{CB73A569-AC2C-4040-88B4-25E7BAF6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D39DE"/>
  </w:style>
  <w:style w:type="paragraph" w:styleId="berschrift1">
    <w:name w:val="heading 1"/>
    <w:basedOn w:val="Standard"/>
    <w:next w:val="Standard"/>
    <w:link w:val="berschrift1Zchn"/>
    <w:uiPriority w:val="9"/>
    <w:qFormat/>
    <w:rsid w:val="004D39D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D39D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D39D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D39D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D39DE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D39DE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D39DE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D39DE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D39DE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4D39D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D39DE"/>
    <w:rPr>
      <w:rFonts w:asciiTheme="majorHAnsi" w:eastAsiaTheme="majorEastAsia" w:hAnsiTheme="majorHAnsi" w:cstheme="majorBidi"/>
    </w:rPr>
  </w:style>
  <w:style w:type="paragraph" w:styleId="Titel">
    <w:name w:val="Title"/>
    <w:basedOn w:val="Standard"/>
    <w:next w:val="Standard"/>
    <w:link w:val="TitelZchn"/>
    <w:uiPriority w:val="10"/>
    <w:qFormat/>
    <w:rsid w:val="004D39DE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39DE"/>
    <w:rPr>
      <w:smallCaps/>
      <w:color w:val="262626" w:themeColor="text1" w:themeTint="D9"/>
      <w:sz w:val="52"/>
      <w:szCs w:val="52"/>
    </w:rPr>
  </w:style>
  <w:style w:type="paragraph" w:styleId="KeinLeerraum">
    <w:name w:val="No Spacing"/>
    <w:link w:val="KeinLeerraumZchn"/>
    <w:uiPriority w:val="1"/>
    <w:qFormat/>
    <w:rsid w:val="004D39D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D39DE"/>
    <w:rPr>
      <w:smallCaps/>
      <w:spacing w:val="5"/>
      <w:sz w:val="32"/>
      <w:szCs w:val="3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631B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D39DE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F631B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631B6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D39DE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D39DE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D39DE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D39DE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D39DE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D39DE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D39DE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D39DE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D39DE"/>
    <w:rPr>
      <w:b/>
      <w:bCs/>
      <w:caps/>
      <w:sz w:val="16"/>
      <w:szCs w:val="16"/>
    </w:rPr>
  </w:style>
  <w:style w:type="character" w:styleId="Fett">
    <w:name w:val="Strong"/>
    <w:uiPriority w:val="22"/>
    <w:qFormat/>
    <w:rsid w:val="004D39DE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4D39DE"/>
    <w:rPr>
      <w:b/>
      <w:bCs/>
      <w:i/>
      <w:iCs/>
      <w:spacing w:val="10"/>
    </w:rPr>
  </w:style>
  <w:style w:type="paragraph" w:styleId="Zitat">
    <w:name w:val="Quote"/>
    <w:basedOn w:val="Standard"/>
    <w:next w:val="Standard"/>
    <w:link w:val="ZitatZchn"/>
    <w:uiPriority w:val="29"/>
    <w:qFormat/>
    <w:rsid w:val="004D39D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4D39DE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D39DE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D39DE"/>
    <w:rPr>
      <w:b/>
      <w:bCs/>
      <w:i/>
      <w:iCs/>
    </w:rPr>
  </w:style>
  <w:style w:type="character" w:styleId="SchwacheHervorhebung">
    <w:name w:val="Subtle Emphasis"/>
    <w:uiPriority w:val="19"/>
    <w:qFormat/>
    <w:rsid w:val="004D39DE"/>
    <w:rPr>
      <w:i/>
      <w:iCs/>
    </w:rPr>
  </w:style>
  <w:style w:type="character" w:styleId="IntensiveHervorhebung">
    <w:name w:val="Intense Emphasis"/>
    <w:uiPriority w:val="21"/>
    <w:qFormat/>
    <w:rsid w:val="004D39DE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4D39DE"/>
    <w:rPr>
      <w:b/>
      <w:bCs/>
    </w:rPr>
  </w:style>
  <w:style w:type="character" w:styleId="IntensiverVerweis">
    <w:name w:val="Intense Reference"/>
    <w:uiPriority w:val="32"/>
    <w:qFormat/>
    <w:rsid w:val="004D39DE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4D39DE"/>
    <w:rPr>
      <w:rFonts w:asciiTheme="majorHAnsi" w:eastAsiaTheme="majorEastAsia" w:hAnsiTheme="majorHAnsi" w:cstheme="majorBid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x\OneDrive%20-%20HTL%20Krems\Schule\SEW\Resolutionfile_Vorl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75EE759078464FB762A38661EA83A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3695DAC-092C-44C6-B2B4-C57122084586}"/>
      </w:docPartPr>
      <w:docPartBody>
        <w:p w:rsidR="0010327E" w:rsidRDefault="0010327E">
          <w:pPr>
            <w:pStyle w:val="E075EE759078464FB762A38661EA83A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17004139D7C94C5AA43A53CC8542C1A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D9A128-DC6A-4058-ADB1-3D8CDD264B4F}"/>
      </w:docPartPr>
      <w:docPartBody>
        <w:p w:rsidR="0010327E" w:rsidRDefault="0010327E">
          <w:pPr>
            <w:pStyle w:val="17004139D7C94C5AA43A53CC8542C1A2"/>
          </w:pPr>
          <w:r>
            <w:rPr>
              <w:color w:val="4472C4" w:themeColor="accent1"/>
              <w:sz w:val="28"/>
              <w:szCs w:val="28"/>
            </w:rPr>
            <w:t>[Name des Autors]</w:t>
          </w:r>
        </w:p>
      </w:docPartBody>
    </w:docPart>
    <w:docPart>
      <w:docPartPr>
        <w:name w:val="27E9614A2C814FF9AEBE0391538716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683145C-6B09-4A4D-8A42-4A87E62766BC}"/>
      </w:docPartPr>
      <w:docPartBody>
        <w:p w:rsidR="0010327E" w:rsidRDefault="0010327E">
          <w:pPr>
            <w:pStyle w:val="27E9614A2C814FF9AEBE03915387162D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7E"/>
    <w:rsid w:val="0010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075EE759078464FB762A38661EA83A3">
    <w:name w:val="E075EE759078464FB762A38661EA83A3"/>
  </w:style>
  <w:style w:type="paragraph" w:customStyle="1" w:styleId="2926F2AF160A44F1B7033E4FE2C46C8E">
    <w:name w:val="2926F2AF160A44F1B7033E4FE2C46C8E"/>
  </w:style>
  <w:style w:type="paragraph" w:customStyle="1" w:styleId="17004139D7C94C5AA43A53CC8542C1A2">
    <w:name w:val="17004139D7C94C5AA43A53CC8542C1A2"/>
  </w:style>
  <w:style w:type="paragraph" w:customStyle="1" w:styleId="27E9614A2C814FF9AEBE03915387162D">
    <w:name w:val="27E9614A2C814FF9AEBE0391538716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2022-01-17T00:00:00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7E1A03A0E3684BAEA3075FEE4C389E" ma:contentTypeVersion="0" ma:contentTypeDescription="Ein neues Dokument erstellen." ma:contentTypeScope="" ma:versionID="4610d9e6deb03df5af33731441f92c2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0627edd4f09c1f414843cf0643fb7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AE2F70-383C-4186-92FA-EDB4637EF8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669F1A-2E14-4A58-B066-B6FB86B781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3F17ABE-4EB0-4BCE-A0DB-33D32F4861E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725AB57-031A-46B8-844D-3D255FD0B3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Resolutionfile_Vorlage.dotx</Template>
  <TotalTime>0</TotalTime>
  <Pages>4</Pages>
  <Words>152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WPF</vt:lpstr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WPF</dc:title>
  <dc:subject>[Themengebiet der Aufgabe]</dc:subject>
  <dc:creator>Felix</dc:creator>
  <cp:keywords/>
  <dc:description/>
  <cp:lastModifiedBy>Schneider Felix Christian</cp:lastModifiedBy>
  <cp:revision>17</cp:revision>
  <dcterms:created xsi:type="dcterms:W3CDTF">2022-01-17T09:00:00Z</dcterms:created>
  <dcterms:modified xsi:type="dcterms:W3CDTF">2022-01-17T09:34:00Z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0x010100367E1A03A0E3684BAEA3075FEE4C389E</vt:lpwstr>
  </property>
</Properties>
</file>