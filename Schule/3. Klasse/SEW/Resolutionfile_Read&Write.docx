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  <w:lang w:val="en-GB"/>
        </w:rPr>
        <w:id w:val="-1948457185"/>
        <w:docPartObj>
          <w:docPartGallery w:val="Cover Pages"/>
          <w:docPartUnique/>
        </w:docPartObj>
      </w:sdtPr>
      <w:sdtEndPr/>
      <w:sdtContent>
        <w:p w14:paraId="5909B619" w14:textId="77777777" w:rsidR="00F631B6" w:rsidRPr="009A649C" w:rsidRDefault="00F631B6">
          <w:pPr>
            <w:rPr>
              <w:noProof/>
              <w:lang w:val="en-GB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631B6" w:rsidRPr="009A649C" w14:paraId="4868A38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49BCF32" w14:textId="77777777" w:rsidR="00F631B6" w:rsidRPr="009A649C" w:rsidRDefault="00F631B6">
                <w:pPr>
                  <w:pStyle w:val="KeinLeerraum"/>
                  <w:rPr>
                    <w:noProof/>
                    <w:color w:val="2F5496" w:themeColor="accent1" w:themeShade="BF"/>
                    <w:sz w:val="24"/>
                    <w:lang w:val="en-GB"/>
                  </w:rPr>
                </w:pPr>
                <w:r w:rsidRPr="009A649C">
                  <w:rPr>
                    <w:noProof/>
                    <w:color w:val="2F5496" w:themeColor="accent1" w:themeShade="BF"/>
                    <w:sz w:val="24"/>
                    <w:lang w:val="en-GB"/>
                  </w:rPr>
                  <w:t>SEW</w:t>
                </w:r>
              </w:p>
            </w:tc>
          </w:tr>
          <w:tr w:rsidR="00F631B6" w:rsidRPr="009A649C" w14:paraId="7539AFE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noProof/>
                    <w:color w:val="4472C4" w:themeColor="accent1"/>
                    <w:sz w:val="88"/>
                    <w:szCs w:val="88"/>
                    <w:lang w:val="en-GB"/>
                  </w:rPr>
                  <w:alias w:val="Titel"/>
                  <w:id w:val="13406919"/>
                  <w:placeholder>
                    <w:docPart w:val="E075EE759078464FB762A38661EA83A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1556CBE" w14:textId="50533EC2" w:rsidR="00F631B6" w:rsidRPr="009A649C" w:rsidRDefault="00B35B2A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noProof/>
                        <w:color w:val="4472C4" w:themeColor="accent1"/>
                        <w:sz w:val="88"/>
                        <w:szCs w:val="88"/>
                        <w:lang w:val="en-GB"/>
                      </w:rPr>
                    </w:pPr>
                    <w:r w:rsidRPr="009A649C">
                      <w:rPr>
                        <w:rFonts w:asciiTheme="majorHAnsi" w:eastAsiaTheme="majorEastAsia" w:hAnsiTheme="majorHAnsi" w:cstheme="majorBidi"/>
                        <w:noProof/>
                        <w:color w:val="4472C4" w:themeColor="accent1"/>
                        <w:sz w:val="88"/>
                        <w:szCs w:val="88"/>
                        <w:lang w:val="en-GB"/>
                      </w:rPr>
                      <w:t>Read &amp; Write</w:t>
                    </w:r>
                  </w:p>
                </w:sdtContent>
              </w:sdt>
            </w:tc>
          </w:tr>
          <w:tr w:rsidR="00F631B6" w:rsidRPr="009A649C" w14:paraId="6289B73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11E2CED" w14:textId="15C4E5D2" w:rsidR="00F631B6" w:rsidRPr="009A649C" w:rsidRDefault="00B35B2A">
                <w:pPr>
                  <w:pStyle w:val="KeinLeerraum"/>
                  <w:rPr>
                    <w:noProof/>
                    <w:color w:val="2F5496" w:themeColor="accent1" w:themeShade="BF"/>
                    <w:sz w:val="24"/>
                    <w:szCs w:val="24"/>
                    <w:lang w:val="en-GB"/>
                  </w:rPr>
                </w:pPr>
                <w:r w:rsidRPr="009A649C">
                  <w:rPr>
                    <w:noProof/>
                    <w:color w:val="2F5496" w:themeColor="accent1" w:themeShade="BF"/>
                    <w:sz w:val="24"/>
                    <w:szCs w:val="24"/>
                    <w:lang w:val="en-GB"/>
                  </w:rPr>
                  <w:t>StreamReader</w:t>
                </w:r>
                <w:r w:rsidR="00A46146" w:rsidRPr="009A649C">
                  <w:rPr>
                    <w:noProof/>
                    <w:color w:val="2F5496" w:themeColor="accent1" w:themeShade="BF"/>
                    <w:sz w:val="24"/>
                    <w:szCs w:val="24"/>
                    <w:lang w:val="en-GB"/>
                  </w:rPr>
                  <w:t>/</w:t>
                </w:r>
                <w:r w:rsidRPr="009A649C">
                  <w:rPr>
                    <w:noProof/>
                    <w:color w:val="2F5496" w:themeColor="accent1" w:themeShade="BF"/>
                    <w:sz w:val="24"/>
                    <w:szCs w:val="24"/>
                    <w:lang w:val="en-GB"/>
                  </w:rPr>
                  <w:t>W</w:t>
                </w:r>
                <w:r w:rsidR="00A46146" w:rsidRPr="009A649C">
                  <w:rPr>
                    <w:noProof/>
                    <w:color w:val="2F5496" w:themeColor="accent1" w:themeShade="BF"/>
                    <w:sz w:val="24"/>
                    <w:szCs w:val="24"/>
                    <w:lang w:val="en-GB"/>
                  </w:rPr>
                  <w:t>.</w:t>
                </w:r>
                <w:r w:rsidRPr="009A649C">
                  <w:rPr>
                    <w:noProof/>
                    <w:color w:val="2F5496" w:themeColor="accent1" w:themeShade="BF"/>
                    <w:sz w:val="24"/>
                    <w:szCs w:val="24"/>
                    <w:lang w:val="en-GB"/>
                  </w:rPr>
                  <w:t>, FileStream, BinaryReader</w:t>
                </w:r>
                <w:r w:rsidR="00A46146" w:rsidRPr="009A649C">
                  <w:rPr>
                    <w:noProof/>
                    <w:color w:val="2F5496" w:themeColor="accent1" w:themeShade="BF"/>
                    <w:sz w:val="24"/>
                    <w:szCs w:val="24"/>
                    <w:lang w:val="en-GB"/>
                  </w:rPr>
                  <w:t>/</w:t>
                </w:r>
                <w:r w:rsidRPr="009A649C">
                  <w:rPr>
                    <w:noProof/>
                    <w:color w:val="2F5496" w:themeColor="accent1" w:themeShade="BF"/>
                    <w:sz w:val="24"/>
                    <w:szCs w:val="24"/>
                    <w:lang w:val="en-GB"/>
                  </w:rPr>
                  <w:t>W</w:t>
                </w:r>
                <w:r w:rsidR="00A46146" w:rsidRPr="009A649C">
                  <w:rPr>
                    <w:noProof/>
                    <w:color w:val="2F5496" w:themeColor="accent1" w:themeShade="BF"/>
                    <w:sz w:val="24"/>
                    <w:szCs w:val="24"/>
                    <w:lang w:val="en-GB"/>
                  </w:rPr>
                  <w:t>.</w:t>
                </w:r>
                <w:r w:rsidRPr="009A649C">
                  <w:rPr>
                    <w:noProof/>
                    <w:color w:val="2F5496" w:themeColor="accent1" w:themeShade="BF"/>
                    <w:sz w:val="24"/>
                    <w:szCs w:val="24"/>
                    <w:lang w:val="en-GB"/>
                  </w:rPr>
                  <w:t>, BinaryFormatter</w:t>
                </w:r>
              </w:p>
              <w:p w14:paraId="3DAE4B40" w14:textId="77777777" w:rsidR="00F631B6" w:rsidRPr="009A649C" w:rsidRDefault="00F631B6" w:rsidP="00F631B6">
                <w:pPr>
                  <w:pStyle w:val="KeinLeerraum"/>
                  <w:rPr>
                    <w:noProof/>
                    <w:color w:val="2F5496" w:themeColor="accent1" w:themeShade="BF"/>
                    <w:sz w:val="24"/>
                    <w:lang w:val="en-GB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31B6" w:rsidRPr="009A649C" w14:paraId="24A63E8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noProof/>
                    <w:color w:val="4472C4" w:themeColor="accent1"/>
                    <w:sz w:val="28"/>
                    <w:szCs w:val="28"/>
                    <w:lang w:val="en-GB"/>
                  </w:rPr>
                  <w:alias w:val="Autor"/>
                  <w:id w:val="13406928"/>
                  <w:placeholder>
                    <w:docPart w:val="17004139D7C94C5AA43A53CC8542C1A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84647BD" w14:textId="77777777" w:rsidR="00F631B6" w:rsidRPr="009A649C" w:rsidRDefault="00F40417">
                    <w:pPr>
                      <w:pStyle w:val="KeinLeerraum"/>
                      <w:rPr>
                        <w:noProof/>
                        <w:color w:val="4472C4" w:themeColor="accent1"/>
                        <w:sz w:val="28"/>
                        <w:szCs w:val="28"/>
                        <w:lang w:val="en-GB"/>
                      </w:rPr>
                    </w:pPr>
                    <w:r w:rsidRPr="009A649C">
                      <w:rPr>
                        <w:noProof/>
                        <w:color w:val="4472C4" w:themeColor="accent1"/>
                        <w:sz w:val="28"/>
                        <w:szCs w:val="28"/>
                        <w:lang w:val="en-GB"/>
                      </w:rPr>
                      <w:t>Felix</w:t>
                    </w:r>
                  </w:p>
                </w:sdtContent>
              </w:sdt>
              <w:sdt>
                <w:sdtPr>
                  <w:rPr>
                    <w:noProof/>
                    <w:color w:val="4472C4" w:themeColor="accent1"/>
                    <w:sz w:val="28"/>
                    <w:szCs w:val="28"/>
                    <w:lang w:val="en-GB"/>
                  </w:rPr>
                  <w:alias w:val="Datum"/>
                  <w:tag w:val="Datum"/>
                  <w:id w:val="13406932"/>
                  <w:placeholder>
                    <w:docPart w:val="27E9614A2C814FF9AEBE03915387162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1-27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1B3B158C" w14:textId="06EA56FD" w:rsidR="00F631B6" w:rsidRPr="009A649C" w:rsidRDefault="009A62D4">
                    <w:pPr>
                      <w:pStyle w:val="KeinLeerraum"/>
                      <w:rPr>
                        <w:noProof/>
                        <w:color w:val="4472C4" w:themeColor="accent1"/>
                        <w:sz w:val="28"/>
                        <w:szCs w:val="28"/>
                        <w:lang w:val="en-GB"/>
                      </w:rPr>
                    </w:pPr>
                    <w:r w:rsidRPr="009A649C">
                      <w:rPr>
                        <w:noProof/>
                        <w:color w:val="4472C4" w:themeColor="accent1"/>
                        <w:sz w:val="28"/>
                        <w:szCs w:val="28"/>
                        <w:lang w:val="en-GB"/>
                      </w:rPr>
                      <w:t>27.11.2021</w:t>
                    </w:r>
                  </w:p>
                </w:sdtContent>
              </w:sdt>
              <w:p w14:paraId="44B66750" w14:textId="04933429" w:rsidR="00F631B6" w:rsidRPr="009A649C" w:rsidRDefault="00483A2A">
                <w:pPr>
                  <w:pStyle w:val="KeinLeerraum"/>
                  <w:rPr>
                    <w:noProof/>
                    <w:color w:val="4472C4" w:themeColor="accent1"/>
                    <w:lang w:val="en-GB"/>
                  </w:rPr>
                </w:pPr>
                <w:r>
                  <w:rPr>
                    <w:noProof/>
                    <w:color w:val="4472C4" w:themeColor="accent1"/>
                    <w:lang w:val="en-GB"/>
                  </w:rPr>
                  <w:t>3h</w:t>
                </w:r>
              </w:p>
            </w:tc>
          </w:tr>
        </w:tbl>
        <w:p w14:paraId="18B9B26A" w14:textId="77777777" w:rsidR="00F631B6" w:rsidRPr="009A649C" w:rsidRDefault="00F631B6">
          <w:pPr>
            <w:rPr>
              <w:noProof/>
              <w:lang w:val="en-GB"/>
            </w:rPr>
          </w:pPr>
          <w:r w:rsidRPr="009A649C">
            <w:rPr>
              <w:rFonts w:eastAsiaTheme="minorHAnsi"/>
              <w:noProof/>
              <w:sz w:val="22"/>
              <w:szCs w:val="22"/>
              <w:lang w:val="en-GB"/>
            </w:rPr>
            <w:br w:type="page"/>
          </w:r>
        </w:p>
      </w:sdtContent>
    </w:sdt>
    <w:p w14:paraId="26FE392B" w14:textId="77777777" w:rsidR="00F631B6" w:rsidRPr="009A649C" w:rsidRDefault="00F631B6" w:rsidP="00F631B6">
      <w:pPr>
        <w:rPr>
          <w:noProof/>
          <w:lang w:val="en-GB"/>
        </w:rPr>
      </w:pPr>
    </w:p>
    <w:p w14:paraId="01E3E3FE" w14:textId="77777777" w:rsidR="00F631B6" w:rsidRPr="009A649C" w:rsidRDefault="00F631B6" w:rsidP="00F631B6">
      <w:pPr>
        <w:pStyle w:val="berschrift1"/>
        <w:rPr>
          <w:noProof/>
          <w:lang w:val="en-GB"/>
        </w:rPr>
      </w:pPr>
      <w:bookmarkStart w:id="0" w:name="_Toc89434382"/>
      <w:r w:rsidRPr="009A649C">
        <w:rPr>
          <w:noProof/>
          <w:lang w:val="en-GB"/>
        </w:rPr>
        <w:t>Inhaltsverzeichnis</w:t>
      </w:r>
      <w:bookmarkEnd w:id="0"/>
    </w:p>
    <w:sdt>
      <w:sdtPr>
        <w:rPr>
          <w:smallCaps w:val="0"/>
          <w:noProof/>
          <w:spacing w:val="0"/>
          <w:sz w:val="20"/>
          <w:szCs w:val="20"/>
          <w:lang w:val="en-GB"/>
        </w:rPr>
        <w:id w:val="-1011062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AE31AF" w14:textId="77777777" w:rsidR="00F631B6" w:rsidRPr="009A649C" w:rsidRDefault="00F631B6">
          <w:pPr>
            <w:pStyle w:val="Inhaltsverzeichnisberschrift"/>
            <w:rPr>
              <w:noProof/>
              <w:lang w:val="en-GB"/>
            </w:rPr>
          </w:pPr>
          <w:r w:rsidRPr="009A649C">
            <w:rPr>
              <w:noProof/>
              <w:lang w:val="en-GB"/>
            </w:rPr>
            <w:t>Inhalt</w:t>
          </w:r>
        </w:p>
        <w:p w14:paraId="1575E3DA" w14:textId="6E9D0E6A" w:rsidR="00E70991" w:rsidRDefault="00F631B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r w:rsidRPr="009A649C">
            <w:rPr>
              <w:noProof/>
              <w:lang w:val="en-GB"/>
            </w:rPr>
            <w:fldChar w:fldCharType="begin"/>
          </w:r>
          <w:r w:rsidRPr="009A649C">
            <w:rPr>
              <w:noProof/>
              <w:lang w:val="en-GB"/>
            </w:rPr>
            <w:instrText xml:space="preserve"> TOC \o "1-3" \h \z \u </w:instrText>
          </w:r>
          <w:r w:rsidRPr="009A649C">
            <w:rPr>
              <w:noProof/>
              <w:lang w:val="en-GB"/>
            </w:rPr>
            <w:fldChar w:fldCharType="separate"/>
          </w:r>
          <w:hyperlink w:anchor="_Toc89434382" w:history="1">
            <w:r w:rsidR="00E70991" w:rsidRPr="000B5695">
              <w:rPr>
                <w:rStyle w:val="Hyperlink"/>
                <w:noProof/>
                <w:lang w:val="en-GB"/>
              </w:rPr>
              <w:t>Inhaltsverzeichnis</w:t>
            </w:r>
            <w:r w:rsidR="00E70991">
              <w:rPr>
                <w:noProof/>
                <w:webHidden/>
              </w:rPr>
              <w:tab/>
            </w:r>
            <w:r w:rsidR="00E70991">
              <w:rPr>
                <w:noProof/>
                <w:webHidden/>
              </w:rPr>
              <w:fldChar w:fldCharType="begin"/>
            </w:r>
            <w:r w:rsidR="00E70991">
              <w:rPr>
                <w:noProof/>
                <w:webHidden/>
              </w:rPr>
              <w:instrText xml:space="preserve"> PAGEREF _Toc89434382 \h </w:instrText>
            </w:r>
            <w:r w:rsidR="00E70991">
              <w:rPr>
                <w:noProof/>
                <w:webHidden/>
              </w:rPr>
            </w:r>
            <w:r w:rsidR="00E70991">
              <w:rPr>
                <w:noProof/>
                <w:webHidden/>
              </w:rPr>
              <w:fldChar w:fldCharType="separate"/>
            </w:r>
            <w:r w:rsidR="00E70991">
              <w:rPr>
                <w:noProof/>
                <w:webHidden/>
              </w:rPr>
              <w:t>1</w:t>
            </w:r>
            <w:r w:rsidR="00E70991">
              <w:rPr>
                <w:noProof/>
                <w:webHidden/>
              </w:rPr>
              <w:fldChar w:fldCharType="end"/>
            </w:r>
          </w:hyperlink>
        </w:p>
        <w:p w14:paraId="66B2E40E" w14:textId="453BA0FE" w:rsidR="00E70991" w:rsidRDefault="00E7099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9434383" w:history="1">
            <w:r w:rsidRPr="000B5695">
              <w:rPr>
                <w:rStyle w:val="Hyperlink"/>
                <w:noProof/>
                <w:lang w:val="en-GB"/>
              </w:rPr>
              <w:t>Angabe 1 &lt;&lt; StreamReader &amp; Writer – Ten Numbers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3E053" w14:textId="12DCC579" w:rsidR="00E70991" w:rsidRDefault="00E7099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9434384" w:history="1">
            <w:r w:rsidRPr="000B5695">
              <w:rPr>
                <w:rStyle w:val="Hyperlink"/>
                <w:noProof/>
                <w:lang w:val="en-GB"/>
              </w:rPr>
              <w:t>Theorie 1 &lt;&lt; StreamReader &amp; Writer – Ten Numbers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1B7ED" w14:textId="0B92B53C" w:rsidR="00E70991" w:rsidRDefault="00E7099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9434385" w:history="1">
            <w:r w:rsidRPr="000B5695">
              <w:rPr>
                <w:rStyle w:val="Hyperlink"/>
                <w:noProof/>
                <w:lang w:val="en-GB"/>
              </w:rPr>
              <w:t>Quellcode 1 &lt;&lt; StreamReader &amp; Writer – Ten Numbers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EEF7" w14:textId="2CE4FC30" w:rsidR="00E70991" w:rsidRDefault="00E7099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9434386" w:history="1">
            <w:r w:rsidRPr="000B5695">
              <w:rPr>
                <w:rStyle w:val="Hyperlink"/>
                <w:noProof/>
                <w:lang w:val="en-GB"/>
              </w:rPr>
              <w:t>Angabe 2 &lt;&lt; FileStream - Simultanes Lesen &amp; Schreiben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5AEA" w14:textId="3FA62A5E" w:rsidR="00E70991" w:rsidRDefault="00E7099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9434387" w:history="1">
            <w:r w:rsidRPr="000B5695">
              <w:rPr>
                <w:rStyle w:val="Hyperlink"/>
                <w:noProof/>
                <w:lang w:val="en-GB"/>
              </w:rPr>
              <w:t>Theorie 2 &lt;&lt; FileStream - Simultanes Lesen &amp; Schreiben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98D09" w14:textId="198BA4F9" w:rsidR="00E70991" w:rsidRDefault="00E7099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9434388" w:history="1">
            <w:r w:rsidRPr="000B5695">
              <w:rPr>
                <w:rStyle w:val="Hyperlink"/>
                <w:noProof/>
                <w:lang w:val="en-GB"/>
              </w:rPr>
              <w:t>Quellcode 2 &lt;&lt; FileStream - Simultanes Lesen &amp; Schreiben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47DCA" w14:textId="6C39D8A7" w:rsidR="00E70991" w:rsidRDefault="00E7099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9434389" w:history="1">
            <w:r w:rsidRPr="000B5695">
              <w:rPr>
                <w:rStyle w:val="Hyperlink"/>
                <w:noProof/>
                <w:lang w:val="en-GB"/>
              </w:rPr>
              <w:t>Angabe 3 &lt;&lt; SR &amp; SW with FileStream - Using FileStream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A153" w14:textId="3561D704" w:rsidR="00E70991" w:rsidRDefault="00E7099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9434390" w:history="1">
            <w:r w:rsidRPr="000B5695">
              <w:rPr>
                <w:rStyle w:val="Hyperlink"/>
                <w:noProof/>
                <w:lang w:val="en-GB"/>
              </w:rPr>
              <w:t>Theorie 3 &lt;&lt; SR &amp; SW with FileStream - Using FileStream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BB90F" w14:textId="1328B270" w:rsidR="00E70991" w:rsidRDefault="00E7099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9434391" w:history="1">
            <w:r w:rsidRPr="000B5695">
              <w:rPr>
                <w:rStyle w:val="Hyperlink"/>
                <w:noProof/>
                <w:lang w:val="en-GB"/>
              </w:rPr>
              <w:t>Quellcode 3 &lt;&lt; SR &amp; SW with FileStream - Using FileStream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27FF" w14:textId="40411C6C" w:rsidR="00E70991" w:rsidRDefault="00E7099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9434392" w:history="1">
            <w:r w:rsidRPr="000B5695">
              <w:rPr>
                <w:rStyle w:val="Hyperlink"/>
                <w:noProof/>
                <w:lang w:val="en-GB"/>
              </w:rPr>
              <w:t>Angabe 4 &lt;&lt; Using-Block with SR &amp; SW - 1x1 Tabelle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660A4" w14:textId="12307099" w:rsidR="00E70991" w:rsidRDefault="00E7099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9434393" w:history="1">
            <w:r w:rsidRPr="000B5695">
              <w:rPr>
                <w:rStyle w:val="Hyperlink"/>
                <w:noProof/>
                <w:lang w:val="en-GB"/>
              </w:rPr>
              <w:t>Theorie 4 &lt;&lt; Using-Block with SR &amp; SW - 1x1 Tabelle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648D9" w14:textId="6715689A" w:rsidR="00E70991" w:rsidRDefault="00E7099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9434394" w:history="1">
            <w:r w:rsidRPr="000B5695">
              <w:rPr>
                <w:rStyle w:val="Hyperlink"/>
                <w:noProof/>
                <w:lang w:val="en-GB"/>
              </w:rPr>
              <w:t>Quellcode 4 &lt;&lt; Using-Block with SR &amp; SW - 1x1 Tabelle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57B6E" w14:textId="57A0AB3C" w:rsidR="00E70991" w:rsidRDefault="00E7099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9434395" w:history="1">
            <w:r w:rsidRPr="000B5695">
              <w:rPr>
                <w:rStyle w:val="Hyperlink"/>
                <w:noProof/>
                <w:lang w:val="en-GB"/>
              </w:rPr>
              <w:t>Angabe 5 &lt;&lt; BinaryReader &amp; -Writer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198D" w14:textId="4459328F" w:rsidR="00E70991" w:rsidRDefault="00E7099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9434396" w:history="1">
            <w:r w:rsidRPr="000B5695">
              <w:rPr>
                <w:rStyle w:val="Hyperlink"/>
                <w:noProof/>
                <w:lang w:val="en-GB"/>
              </w:rPr>
              <w:t>Theorie 5 &lt;&lt; BinaryReader &amp; -Writer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3A53" w14:textId="4D22BF6A" w:rsidR="00E70991" w:rsidRDefault="00E7099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9434397" w:history="1">
            <w:r w:rsidRPr="000B5695">
              <w:rPr>
                <w:rStyle w:val="Hyperlink"/>
                <w:noProof/>
                <w:lang w:val="en-GB"/>
              </w:rPr>
              <w:t>Quellcode 5 &lt;&lt; BinaryReader &amp; -Writer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C3EA0" w14:textId="20C1FE6D" w:rsidR="00E70991" w:rsidRDefault="00E7099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9434398" w:history="1">
            <w:r w:rsidRPr="000B5695">
              <w:rPr>
                <w:rStyle w:val="Hyperlink"/>
                <w:noProof/>
                <w:lang w:val="en-GB"/>
              </w:rPr>
              <w:t>Angabe 6 &lt;&lt; BinaryFormatter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B23A5" w14:textId="68979423" w:rsidR="00E70991" w:rsidRDefault="00E7099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9434399" w:history="1">
            <w:r w:rsidRPr="000B5695">
              <w:rPr>
                <w:rStyle w:val="Hyperlink"/>
                <w:noProof/>
                <w:lang w:val="en-GB"/>
              </w:rPr>
              <w:t>Theorie 6 &lt;&lt; BinaryFormatter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3282A" w14:textId="7385EBCC" w:rsidR="00E70991" w:rsidRDefault="00E7099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9434400" w:history="1">
            <w:r w:rsidRPr="000B5695">
              <w:rPr>
                <w:rStyle w:val="Hyperlink"/>
                <w:noProof/>
                <w:lang w:val="en-GB"/>
              </w:rPr>
              <w:t>Quellcode 6 &lt;&lt; BinaryFormatter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7085F" w14:textId="5468A813" w:rsidR="00F631B6" w:rsidRPr="009A649C" w:rsidRDefault="00F631B6">
          <w:pPr>
            <w:rPr>
              <w:noProof/>
              <w:lang w:val="en-GB"/>
            </w:rPr>
          </w:pPr>
          <w:r w:rsidRPr="009A649C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0B236429" w14:textId="4A5A6F5F" w:rsidR="00F631B6" w:rsidRPr="009A649C" w:rsidRDefault="00F631B6" w:rsidP="00F631B6">
      <w:pPr>
        <w:pStyle w:val="berschrift1"/>
        <w:rPr>
          <w:noProof/>
          <w:lang w:val="en-GB"/>
        </w:rPr>
      </w:pPr>
      <w:bookmarkStart w:id="1" w:name="_Toc89434383"/>
      <w:r w:rsidRPr="009A649C">
        <w:rPr>
          <w:noProof/>
          <w:lang w:val="en-GB"/>
        </w:rPr>
        <w:t>Angabe 1</w:t>
      </w:r>
      <w:r w:rsidR="004D39DE" w:rsidRPr="009A649C">
        <w:rPr>
          <w:noProof/>
          <w:lang w:val="en-GB"/>
        </w:rPr>
        <w:t xml:space="preserve"> &lt;</w:t>
      </w:r>
      <w:r w:rsidR="00634603" w:rsidRPr="009A649C">
        <w:rPr>
          <w:noProof/>
          <w:lang w:val="en-GB"/>
        </w:rPr>
        <w:t xml:space="preserve">&lt; StreamReader &amp; Writer – Ten Numbers </w:t>
      </w:r>
      <w:r w:rsidR="004D39DE" w:rsidRPr="009A649C">
        <w:rPr>
          <w:noProof/>
          <w:lang w:val="en-GB"/>
        </w:rPr>
        <w:t>&gt;&gt;</w:t>
      </w:r>
      <w:bookmarkEnd w:id="1"/>
    </w:p>
    <w:p w14:paraId="3653082C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b/>
          <w:bCs/>
          <w:noProof/>
          <w:sz w:val="22"/>
          <w:szCs w:val="22"/>
          <w:lang w:val="en-GB" w:eastAsia="de-DE"/>
        </w:rPr>
        <w:t>READ &amp; WRITE</w:t>
      </w:r>
    </w:p>
    <w:p w14:paraId="2A6D558E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 xml:space="preserve">Löse die Aufgabenstellung vom Foliensatz Stream.pfd ab Folie 54. Erstelle eine Projektmappe mit mehreren Projekten darin. Löse je Projekt eine der unten angegebenen Aufgaben. </w:t>
      </w:r>
    </w:p>
    <w:p w14:paraId="14EF7861" w14:textId="3747CBE1" w:rsidR="00CA6F10" w:rsidRPr="009A649C" w:rsidRDefault="00CA6F10" w:rsidP="00CA6F10">
      <w:pPr>
        <w:numPr>
          <w:ilvl w:val="0"/>
          <w:numId w:val="2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>StreamReader &amp; Writer – Ten Numbers </w:t>
      </w:r>
    </w:p>
    <w:p w14:paraId="41E9D6F6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 xml:space="preserve">Erstelle eine kurze Zusammenfassung wann macht welche Klasse Sinn. </w:t>
      </w:r>
    </w:p>
    <w:p w14:paraId="42E87E46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 xml:space="preserve">Welche Bedeutung haben Streams und ganz konkret Filestreams. </w:t>
      </w:r>
    </w:p>
    <w:p w14:paraId="6C411446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> </w:t>
      </w:r>
    </w:p>
    <w:p w14:paraId="17B3C143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>Erstelle ein Resolutionfile und gib dieses sowie die gezippte Projektmappen im Teams ab.</w:t>
      </w:r>
    </w:p>
    <w:p w14:paraId="397B805B" w14:textId="55A82648" w:rsidR="004D39DE" w:rsidRPr="009A649C" w:rsidRDefault="004D39DE" w:rsidP="004D39DE">
      <w:pPr>
        <w:pStyle w:val="berschrift1"/>
        <w:rPr>
          <w:noProof/>
          <w:lang w:val="en-GB"/>
        </w:rPr>
      </w:pPr>
      <w:bookmarkStart w:id="2" w:name="_Toc89434384"/>
      <w:r w:rsidRPr="009A649C">
        <w:rPr>
          <w:noProof/>
          <w:lang w:val="en-GB"/>
        </w:rPr>
        <w:t>Theorie 1 &lt;&lt;</w:t>
      </w:r>
      <w:r w:rsidR="00634603" w:rsidRPr="009A649C">
        <w:rPr>
          <w:noProof/>
          <w:lang w:val="en-GB"/>
        </w:rPr>
        <w:t xml:space="preserve"> StreamReader &amp; Writer – Ten Numbers </w:t>
      </w:r>
      <w:r w:rsidRPr="009A649C">
        <w:rPr>
          <w:noProof/>
          <w:lang w:val="en-GB"/>
        </w:rPr>
        <w:t>&gt;&gt;</w:t>
      </w:r>
      <w:bookmarkEnd w:id="2"/>
    </w:p>
    <w:p w14:paraId="51F7F627" w14:textId="09F4497B" w:rsidR="004D39DE" w:rsidRPr="009A649C" w:rsidRDefault="00A91BEC" w:rsidP="004D39DE">
      <w:pPr>
        <w:rPr>
          <w:noProof/>
          <w:lang w:val="en-GB"/>
        </w:rPr>
      </w:pPr>
      <w:r w:rsidRPr="009A649C">
        <w:rPr>
          <w:noProof/>
          <w:lang w:val="en-GB"/>
        </w:rPr>
        <w:t>Mit dem StreamWriter und StreamReader kann man ganz leicht Daten in Dateien reinschreiben bzw. auslesen.</w:t>
      </w:r>
    </w:p>
    <w:p w14:paraId="3E56A9D8" w14:textId="16A164A8" w:rsidR="00F631B6" w:rsidRPr="009A649C" w:rsidRDefault="00F631B6" w:rsidP="00F631B6">
      <w:pPr>
        <w:pStyle w:val="berschrift1"/>
        <w:rPr>
          <w:noProof/>
          <w:lang w:val="en-GB"/>
        </w:rPr>
      </w:pPr>
      <w:bookmarkStart w:id="3" w:name="_Toc89434385"/>
      <w:r w:rsidRPr="009A649C">
        <w:rPr>
          <w:noProof/>
          <w:lang w:val="en-GB"/>
        </w:rPr>
        <w:lastRenderedPageBreak/>
        <w:t>Quellcode 1</w:t>
      </w:r>
      <w:r w:rsidR="004D39DE" w:rsidRPr="009A649C">
        <w:rPr>
          <w:noProof/>
          <w:lang w:val="en-GB"/>
        </w:rPr>
        <w:t xml:space="preserve"> &lt;&lt;</w:t>
      </w:r>
      <w:r w:rsidR="00634603" w:rsidRPr="009A649C">
        <w:rPr>
          <w:noProof/>
          <w:lang w:val="en-GB"/>
        </w:rPr>
        <w:t xml:space="preserve"> StreamReader &amp; Writer – Ten Numbers </w:t>
      </w:r>
      <w:r w:rsidR="004D39DE" w:rsidRPr="009A649C">
        <w:rPr>
          <w:noProof/>
          <w:lang w:val="en-GB"/>
        </w:rPr>
        <w:t>&gt;&gt;</w:t>
      </w:r>
      <w:bookmarkEnd w:id="3"/>
    </w:p>
    <w:p w14:paraId="3D039246" w14:textId="77777777" w:rsidR="00D1535A" w:rsidRPr="009A649C" w:rsidRDefault="00D1535A" w:rsidP="00D153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D0F4F10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static</w:t>
      </w: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9A649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Write(</w:t>
      </w:r>
      <w:r w:rsidRPr="009A649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text, StreamWriter sw)</w:t>
      </w:r>
    </w:p>
    <w:p w14:paraId="5F58E52A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705C599E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9A649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try</w:t>
      </w:r>
    </w:p>
    <w:p w14:paraId="21E6E8AD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32790C71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sw.WriteLine(text);        </w:t>
      </w:r>
    </w:p>
    <w:p w14:paraId="68DF0B7D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4FC89C57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9A649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catch</w:t>
      </w: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(Exception e)</w:t>
      </w:r>
    </w:p>
    <w:p w14:paraId="5E229EF4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7138DF50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Console.WriteLine(e.Message);</w:t>
      </w:r>
    </w:p>
    <w:p w14:paraId="2DDBF6C0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6A95F2CC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9A649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finally</w:t>
      </w:r>
    </w:p>
    <w:p w14:paraId="15906E27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60DE932D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sw.Close();</w:t>
      </w:r>
    </w:p>
    <w:p w14:paraId="55C10A5A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69B6F2D6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2A8EFB46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A4A65C0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static</w:t>
      </w: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9A649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Read(StreamReader sr)</w:t>
      </w:r>
    </w:p>
    <w:p w14:paraId="232E4EDE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42946581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9A649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text = </w:t>
      </w:r>
      <w:r w:rsidRPr="009A649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""</w:t>
      </w: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5206CAF2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9A649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try</w:t>
      </w:r>
    </w:p>
    <w:p w14:paraId="69A491E2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697D817C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9A649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while</w:t>
      </w: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(sr.Peek() != -1)</w:t>
      </w:r>
    </w:p>
    <w:p w14:paraId="0EDD71F4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60695370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text += sr.ReadLine();</w:t>
      </w:r>
    </w:p>
    <w:p w14:paraId="43B2D990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3F51360A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2992F779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9A649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catch</w:t>
      </w: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(Exception e)</w:t>
      </w:r>
    </w:p>
    <w:p w14:paraId="062CAEA2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7B342FE0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Console.WriteLine(e.Message);</w:t>
      </w:r>
    </w:p>
    <w:p w14:paraId="1C1D98F7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3682077C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9A649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finally</w:t>
      </w:r>
    </w:p>
    <w:p w14:paraId="3565EC06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221C8310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sr.Close();</w:t>
      </w:r>
    </w:p>
    <w:p w14:paraId="3ADCD155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44577F86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9A649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text;</w:t>
      </w:r>
    </w:p>
    <w:p w14:paraId="6BC402C1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59AAA677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2C102EB" w14:textId="77777777" w:rsidR="00D1535A" w:rsidRPr="009A649C" w:rsidRDefault="00D1535A" w:rsidP="00D1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Write(</w:t>
      </w:r>
      <w:r w:rsidRPr="009A649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"1, 2, 3, 4, 5, 6, 7, 8, 9, 10"</w:t>
      </w: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</w:t>
      </w:r>
      <w:r w:rsidRPr="009A649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StreamWriter(</w:t>
      </w:r>
      <w:r w:rsidRPr="009A649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"text.txt"</w:t>
      </w: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</w:t>
      </w:r>
      <w:r w:rsidRPr="009A649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false</w:t>
      </w: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));</w:t>
      </w:r>
    </w:p>
    <w:p w14:paraId="7FD01B31" w14:textId="40751CCF" w:rsidR="00D32053" w:rsidRPr="009A649C" w:rsidRDefault="00D1535A" w:rsidP="00E6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noProof/>
          <w:lang w:val="en-GB"/>
        </w:rPr>
      </w:pP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Console.WriteLine(Read(</w:t>
      </w:r>
      <w:r w:rsidRPr="009A649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StreamReader(</w:t>
      </w:r>
      <w:r w:rsidRPr="009A649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"text.txt"</w:t>
      </w:r>
      <w:r w:rsidRPr="009A649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)));</w:t>
      </w:r>
    </w:p>
    <w:p w14:paraId="6DB01744" w14:textId="71811738" w:rsidR="00F631B6" w:rsidRPr="009A649C" w:rsidRDefault="00F631B6" w:rsidP="00D32053">
      <w:pPr>
        <w:pStyle w:val="berschrift1"/>
        <w:rPr>
          <w:noProof/>
          <w:lang w:val="en-GB"/>
        </w:rPr>
      </w:pPr>
      <w:bookmarkStart w:id="4" w:name="_Toc89434386"/>
      <w:r w:rsidRPr="009A649C">
        <w:rPr>
          <w:noProof/>
          <w:lang w:val="en-GB"/>
        </w:rPr>
        <w:t>Angabe 2</w:t>
      </w:r>
      <w:r w:rsidR="004D39DE" w:rsidRPr="009A649C">
        <w:rPr>
          <w:noProof/>
          <w:lang w:val="en-GB"/>
        </w:rPr>
        <w:t xml:space="preserve"> &lt;&lt;</w:t>
      </w:r>
      <w:r w:rsidR="00634603" w:rsidRPr="009A649C">
        <w:rPr>
          <w:noProof/>
          <w:lang w:val="en-GB"/>
        </w:rPr>
        <w:t xml:space="preserve"> FileStream - Simultanes Lesen &amp; Schreiben </w:t>
      </w:r>
      <w:r w:rsidR="004D39DE" w:rsidRPr="009A649C">
        <w:rPr>
          <w:noProof/>
          <w:lang w:val="en-GB"/>
        </w:rPr>
        <w:t>&gt;&gt;</w:t>
      </w:r>
      <w:bookmarkEnd w:id="4"/>
    </w:p>
    <w:p w14:paraId="62F9F8FD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b/>
          <w:bCs/>
          <w:noProof/>
          <w:sz w:val="22"/>
          <w:szCs w:val="22"/>
          <w:lang w:val="en-GB" w:eastAsia="de-DE"/>
        </w:rPr>
        <w:t>READ &amp; WRITE</w:t>
      </w:r>
    </w:p>
    <w:p w14:paraId="2AD1DF59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 xml:space="preserve">Löse die Aufgabenstellung vom Foliensatz Stream.pfd ab Folie 54. Erstelle eine Projektmappe mit mehreren Projekten darin. Löse je Projekt eine der unten angegebenen Aufgaben. </w:t>
      </w:r>
    </w:p>
    <w:p w14:paraId="52E7E077" w14:textId="685668F5" w:rsidR="00CA6F10" w:rsidRPr="009A649C" w:rsidRDefault="00CA6F10" w:rsidP="00CA6F10">
      <w:pPr>
        <w:numPr>
          <w:ilvl w:val="0"/>
          <w:numId w:val="3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>FileStream - Simultanes Lesen &amp; Schreiben </w:t>
      </w:r>
    </w:p>
    <w:p w14:paraId="249B0E79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 xml:space="preserve">Erstelle eine kurze Zusammenfassung wann macht welche Klasse Sinn. </w:t>
      </w:r>
    </w:p>
    <w:p w14:paraId="6B86F83E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 xml:space="preserve">Welche Bedeutung haben Streams und ganz konkret Filestreams. </w:t>
      </w:r>
    </w:p>
    <w:p w14:paraId="33EE5CE2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> </w:t>
      </w:r>
    </w:p>
    <w:p w14:paraId="5A6E1567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>Erstelle ein Resolutionfile und gib dieses sowie die gezippte Projektmappen im Teams ab.</w:t>
      </w:r>
    </w:p>
    <w:p w14:paraId="5561151B" w14:textId="77777777" w:rsidR="00D609E4" w:rsidRPr="009A649C" w:rsidRDefault="00D609E4" w:rsidP="00D609E4">
      <w:pPr>
        <w:rPr>
          <w:noProof/>
          <w:lang w:val="en-GB"/>
        </w:rPr>
      </w:pPr>
    </w:p>
    <w:p w14:paraId="68B40418" w14:textId="71DF3361" w:rsidR="00D609E4" w:rsidRPr="009A649C" w:rsidRDefault="00D609E4" w:rsidP="00D609E4">
      <w:pPr>
        <w:pStyle w:val="berschrift1"/>
        <w:rPr>
          <w:noProof/>
          <w:lang w:val="en-GB"/>
        </w:rPr>
      </w:pPr>
      <w:bookmarkStart w:id="5" w:name="_Toc89434387"/>
      <w:r w:rsidRPr="009A649C">
        <w:rPr>
          <w:noProof/>
          <w:lang w:val="en-GB"/>
        </w:rPr>
        <w:t xml:space="preserve">Theorie </w:t>
      </w:r>
      <w:r w:rsidR="005E1B92" w:rsidRPr="009A649C">
        <w:rPr>
          <w:noProof/>
          <w:lang w:val="en-GB"/>
        </w:rPr>
        <w:t>2</w:t>
      </w:r>
      <w:r w:rsidRPr="009A649C">
        <w:rPr>
          <w:noProof/>
          <w:lang w:val="en-GB"/>
        </w:rPr>
        <w:t xml:space="preserve"> &lt;&lt; </w:t>
      </w:r>
      <w:r w:rsidR="005E1B92" w:rsidRPr="009A649C">
        <w:rPr>
          <w:noProof/>
          <w:lang w:val="en-GB"/>
        </w:rPr>
        <w:t xml:space="preserve">FileStream - Simultanes Lesen &amp; Schreiben </w:t>
      </w:r>
      <w:r w:rsidRPr="009A649C">
        <w:rPr>
          <w:noProof/>
          <w:lang w:val="en-GB"/>
        </w:rPr>
        <w:t>&gt;&gt;</w:t>
      </w:r>
      <w:bookmarkEnd w:id="5"/>
    </w:p>
    <w:p w14:paraId="049945CE" w14:textId="161157C0" w:rsidR="00F631B6" w:rsidRPr="009A649C" w:rsidRDefault="00016100" w:rsidP="00F631B6">
      <w:pPr>
        <w:rPr>
          <w:noProof/>
          <w:lang w:val="en-GB"/>
        </w:rPr>
      </w:pPr>
      <w:r w:rsidRPr="009A649C">
        <w:rPr>
          <w:noProof/>
          <w:lang w:val="en-GB"/>
        </w:rPr>
        <w:lastRenderedPageBreak/>
        <w:t>Wir haben zwei FileStreams, das eine liest, während das andere schreibt.</w:t>
      </w:r>
    </w:p>
    <w:p w14:paraId="07179C1F" w14:textId="508D9165" w:rsidR="00F631B6" w:rsidRPr="009A649C" w:rsidRDefault="00F631B6" w:rsidP="00F631B6">
      <w:pPr>
        <w:pStyle w:val="berschrift1"/>
        <w:rPr>
          <w:noProof/>
          <w:lang w:val="en-GB"/>
        </w:rPr>
      </w:pPr>
      <w:bookmarkStart w:id="6" w:name="_Toc89434388"/>
      <w:r w:rsidRPr="009A649C">
        <w:rPr>
          <w:noProof/>
          <w:lang w:val="en-GB"/>
        </w:rPr>
        <w:t>Quellcode 2</w:t>
      </w:r>
      <w:r w:rsidR="004D39DE" w:rsidRPr="009A649C">
        <w:rPr>
          <w:noProof/>
          <w:lang w:val="en-GB"/>
        </w:rPr>
        <w:t xml:space="preserve"> &lt;&lt;</w:t>
      </w:r>
      <w:r w:rsidR="00634603" w:rsidRPr="009A649C">
        <w:rPr>
          <w:noProof/>
          <w:lang w:val="en-GB"/>
        </w:rPr>
        <w:t xml:space="preserve"> FileStream - Simultanes Lesen &amp; Schreiben </w:t>
      </w:r>
      <w:r w:rsidR="004D39DE" w:rsidRPr="009A649C">
        <w:rPr>
          <w:noProof/>
          <w:lang w:val="en-GB"/>
        </w:rPr>
        <w:t>&gt;&gt;</w:t>
      </w:r>
      <w:bookmarkEnd w:id="6"/>
    </w:p>
    <w:p w14:paraId="376236B5" w14:textId="77777777" w:rsidR="00A272B0" w:rsidRPr="009A649C" w:rsidRDefault="00A272B0" w:rsidP="00A272B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425627E" w14:textId="77777777" w:rsidR="0064739F" w:rsidRPr="009A649C" w:rsidRDefault="0064739F" w:rsidP="006473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9403AC9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FileStream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fs_w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FileStream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"file.txt"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FileMode.Truncate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FileAccess.Write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FileShare.Read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01C2802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FileStream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fs_r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FileStream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"file.txt"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FileMode.Open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FileAccess.Read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FileShare.Write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3379949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7006713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StreamWriter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sw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StreamWriter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fs_w</w:t>
      </w:r>
      <w:proofErr w:type="spellEnd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757F30C5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StreamReader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sr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StreamReader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fs_r</w:t>
      </w:r>
      <w:proofErr w:type="spellEnd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2B7EF2D9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0373D48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spellStart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>moin</w:t>
      </w:r>
      <w:proofErr w:type="spellEnd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in file.txt </w:t>
      </w:r>
      <w:proofErr w:type="spellStart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>schreiben</w:t>
      </w:r>
      <w:proofErr w:type="spellEnd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und </w:t>
      </w:r>
      <w:proofErr w:type="spellStart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>flushen</w:t>
      </w:r>
      <w:proofErr w:type="spellEnd"/>
    </w:p>
    <w:p w14:paraId="2236D3D1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sw.WriteLine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moin</w:t>
      </w:r>
      <w:proofErr w:type="spellEnd"/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C68B88B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sw.Flush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487C6824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7B3F708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spellStart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>Inhalt</w:t>
      </w:r>
      <w:proofErr w:type="spellEnd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>auslesen</w:t>
      </w:r>
      <w:proofErr w:type="spellEnd"/>
    </w:p>
    <w:p w14:paraId="7E18D275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sr.ReadToEnd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194EC991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E978B46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moin2 in file.txt </w:t>
      </w:r>
      <w:proofErr w:type="spellStart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>schreiben</w:t>
      </w:r>
      <w:proofErr w:type="spellEnd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und </w:t>
      </w:r>
      <w:proofErr w:type="spellStart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>flushen</w:t>
      </w:r>
      <w:proofErr w:type="spellEnd"/>
    </w:p>
    <w:p w14:paraId="16C70733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sw.WriteLine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zweites</w:t>
      </w:r>
      <w:proofErr w:type="spellEnd"/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moin</w:t>
      </w:r>
      <w:proofErr w:type="spellEnd"/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C6BF249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sw.Flush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043AD4A8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FFCE781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spellStart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>Inhalt</w:t>
      </w:r>
      <w:proofErr w:type="spellEnd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>auslesen</w:t>
      </w:r>
      <w:proofErr w:type="spellEnd"/>
    </w:p>
    <w:p w14:paraId="044A1BBB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sr.ReadToEnd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2A167C93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BB5CA40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81CD197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spellStart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>alles</w:t>
      </w:r>
      <w:proofErr w:type="spellEnd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>Closen</w:t>
      </w:r>
      <w:proofErr w:type="spellEnd"/>
    </w:p>
    <w:p w14:paraId="14A16D9E" w14:textId="77777777" w:rsidR="0064739F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sw.Close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4BCA2E7A" w14:textId="0FF6FF1F" w:rsidR="00D32053" w:rsidRPr="009A649C" w:rsidRDefault="0064739F" w:rsidP="0064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mallCaps/>
          <w:noProof/>
          <w:spacing w:val="5"/>
          <w:sz w:val="32"/>
          <w:szCs w:val="32"/>
          <w:lang w:val="en-GB"/>
        </w:rPr>
      </w:pP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sw.Close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  <w:r w:rsidR="00D32053" w:rsidRPr="009A649C">
        <w:rPr>
          <w:noProof/>
          <w:lang w:val="en-GB"/>
        </w:rPr>
        <w:br w:type="page"/>
      </w:r>
    </w:p>
    <w:p w14:paraId="03050F97" w14:textId="2F00C674" w:rsidR="00F631B6" w:rsidRPr="009A649C" w:rsidRDefault="00F631B6" w:rsidP="00D32053">
      <w:pPr>
        <w:pStyle w:val="berschrift1"/>
        <w:rPr>
          <w:noProof/>
          <w:lang w:val="en-GB"/>
        </w:rPr>
      </w:pPr>
      <w:bookmarkStart w:id="7" w:name="_Toc89434389"/>
      <w:r w:rsidRPr="009A649C">
        <w:rPr>
          <w:noProof/>
          <w:lang w:val="en-GB"/>
        </w:rPr>
        <w:lastRenderedPageBreak/>
        <w:t>Angabe 3</w:t>
      </w:r>
      <w:r w:rsidR="004D39DE" w:rsidRPr="009A649C">
        <w:rPr>
          <w:noProof/>
          <w:lang w:val="en-GB"/>
        </w:rPr>
        <w:t xml:space="preserve"> &lt;&lt;</w:t>
      </w:r>
      <w:r w:rsidR="00634603" w:rsidRPr="009A649C">
        <w:rPr>
          <w:noProof/>
          <w:lang w:val="en-GB"/>
        </w:rPr>
        <w:t xml:space="preserve"> SR &amp; SW with FileStream - Using FileStream </w:t>
      </w:r>
      <w:r w:rsidR="004D39DE" w:rsidRPr="009A649C">
        <w:rPr>
          <w:noProof/>
          <w:lang w:val="en-GB"/>
        </w:rPr>
        <w:t>&gt;&gt;</w:t>
      </w:r>
      <w:bookmarkEnd w:id="7"/>
    </w:p>
    <w:p w14:paraId="0F319F18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b/>
          <w:bCs/>
          <w:noProof/>
          <w:sz w:val="22"/>
          <w:szCs w:val="22"/>
          <w:lang w:val="en-GB" w:eastAsia="de-DE"/>
        </w:rPr>
        <w:t>READ &amp; WRITE</w:t>
      </w:r>
    </w:p>
    <w:p w14:paraId="7DB10620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 xml:space="preserve">Löse die Aufgabenstellung vom Foliensatz Stream.pfd ab Folie 54. Erstelle eine Projektmappe mit mehreren Projekten darin. Löse je Projekt eine der unten angegebenen Aufgaben. </w:t>
      </w:r>
    </w:p>
    <w:p w14:paraId="246DAB7B" w14:textId="0DB6B0E7" w:rsidR="00CA6F10" w:rsidRPr="009A649C" w:rsidRDefault="00CA6F10" w:rsidP="00CA6F10">
      <w:pPr>
        <w:numPr>
          <w:ilvl w:val="0"/>
          <w:numId w:val="4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>SR &amp; SW with FileStream - Using FileStream </w:t>
      </w:r>
    </w:p>
    <w:p w14:paraId="1E585F95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 xml:space="preserve">Erstelle eine kurze Zusammenfassung wann macht welche Klasse Sinn. </w:t>
      </w:r>
    </w:p>
    <w:p w14:paraId="3F579F0F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 xml:space="preserve">Welche Bedeutung haben Streams und ganz konkret Filestreams. </w:t>
      </w:r>
    </w:p>
    <w:p w14:paraId="1F7DEAAD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> </w:t>
      </w:r>
    </w:p>
    <w:p w14:paraId="3CA0BBBA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>Erstelle ein Resolutionfile und gib dieses sowie die gezippte Projektmappen im Teams ab.</w:t>
      </w:r>
    </w:p>
    <w:p w14:paraId="0F0253CC" w14:textId="67557580" w:rsidR="00646F1A" w:rsidRPr="009A649C" w:rsidRDefault="00646F1A" w:rsidP="00646F1A">
      <w:pPr>
        <w:rPr>
          <w:noProof/>
          <w:lang w:val="en-GB"/>
        </w:rPr>
      </w:pPr>
    </w:p>
    <w:p w14:paraId="7433CF0C" w14:textId="2BD55806" w:rsidR="00F631B6" w:rsidRPr="009A649C" w:rsidRDefault="00646F1A" w:rsidP="00646F1A">
      <w:pPr>
        <w:pStyle w:val="berschrift1"/>
        <w:rPr>
          <w:noProof/>
          <w:lang w:val="en-GB"/>
        </w:rPr>
      </w:pPr>
      <w:bookmarkStart w:id="8" w:name="_Toc89434390"/>
      <w:r w:rsidRPr="009A649C">
        <w:rPr>
          <w:noProof/>
          <w:lang w:val="en-GB"/>
        </w:rPr>
        <w:t xml:space="preserve">Theorie </w:t>
      </w:r>
      <w:r w:rsidR="005E1B92" w:rsidRPr="009A649C">
        <w:rPr>
          <w:noProof/>
          <w:lang w:val="en-GB"/>
        </w:rPr>
        <w:t>3</w:t>
      </w:r>
      <w:r w:rsidRPr="009A649C">
        <w:rPr>
          <w:noProof/>
          <w:lang w:val="en-GB"/>
        </w:rPr>
        <w:t xml:space="preserve"> &lt;&lt; </w:t>
      </w:r>
      <w:r w:rsidR="005E1B92" w:rsidRPr="009A649C">
        <w:rPr>
          <w:noProof/>
          <w:lang w:val="en-GB"/>
        </w:rPr>
        <w:t xml:space="preserve">SR &amp; SW with FileStream - Using FileStream </w:t>
      </w:r>
      <w:r w:rsidRPr="009A649C">
        <w:rPr>
          <w:noProof/>
          <w:lang w:val="en-GB"/>
        </w:rPr>
        <w:t>&gt;&gt;</w:t>
      </w:r>
      <w:bookmarkEnd w:id="8"/>
    </w:p>
    <w:p w14:paraId="0C65815B" w14:textId="5267CE7D" w:rsidR="00F631B6" w:rsidRPr="009A649C" w:rsidRDefault="00C85546" w:rsidP="00F631B6">
      <w:pPr>
        <w:rPr>
          <w:noProof/>
          <w:lang w:val="en-GB"/>
        </w:rPr>
      </w:pPr>
      <w:r w:rsidRPr="009A649C">
        <w:rPr>
          <w:noProof/>
          <w:lang w:val="en-GB"/>
        </w:rPr>
        <w:t>Wir haben einen FileStream, der zuerst schreibt und dann liest.</w:t>
      </w:r>
    </w:p>
    <w:p w14:paraId="2D204572" w14:textId="2D9DC924" w:rsidR="00F631B6" w:rsidRPr="009A649C" w:rsidRDefault="00F631B6" w:rsidP="00F631B6">
      <w:pPr>
        <w:pStyle w:val="berschrift1"/>
        <w:rPr>
          <w:noProof/>
          <w:lang w:val="en-GB"/>
        </w:rPr>
      </w:pPr>
      <w:bookmarkStart w:id="9" w:name="_Toc89434391"/>
      <w:r w:rsidRPr="009A649C">
        <w:rPr>
          <w:noProof/>
          <w:lang w:val="en-GB"/>
        </w:rPr>
        <w:t>Quellcode 3</w:t>
      </w:r>
      <w:r w:rsidR="004D39DE" w:rsidRPr="009A649C">
        <w:rPr>
          <w:noProof/>
          <w:lang w:val="en-GB"/>
        </w:rPr>
        <w:t xml:space="preserve"> &lt;&lt;</w:t>
      </w:r>
      <w:r w:rsidR="00634603" w:rsidRPr="009A649C">
        <w:rPr>
          <w:noProof/>
          <w:lang w:val="en-GB"/>
        </w:rPr>
        <w:t xml:space="preserve"> SR &amp; SW with FileStream - Using FileStream </w:t>
      </w:r>
      <w:r w:rsidR="004D39DE" w:rsidRPr="009A649C">
        <w:rPr>
          <w:noProof/>
          <w:lang w:val="en-GB"/>
        </w:rPr>
        <w:t>&gt;&gt;</w:t>
      </w:r>
      <w:bookmarkEnd w:id="9"/>
    </w:p>
    <w:p w14:paraId="07DFC8A1" w14:textId="77777777" w:rsidR="00B85F06" w:rsidRPr="009A649C" w:rsidRDefault="00B85F06" w:rsidP="00B85F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F207EF6" w14:textId="77777777" w:rsidR="00B85F06" w:rsidRPr="009A649C" w:rsidRDefault="00B85F06" w:rsidP="00B8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FileStream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fs = 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FileStream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"file.txt"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FileMode.OpenOrCreate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FileAccess.ReadWrite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CB37F3C" w14:textId="77777777" w:rsidR="00B85F06" w:rsidRPr="009A649C" w:rsidRDefault="00B85F06" w:rsidP="00B8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StreamWriter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sw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StreamWriter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(fs</w:t>
      </w:r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5D24C86F" w14:textId="77777777" w:rsidR="00B85F06" w:rsidRPr="009A649C" w:rsidRDefault="00B85F06" w:rsidP="00B8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StreamReader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sr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StreamReader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(fs</w:t>
      </w:r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672A2788" w14:textId="77777777" w:rsidR="00B85F06" w:rsidRPr="009A649C" w:rsidRDefault="00B85F06" w:rsidP="00B8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73B8B1C" w14:textId="77777777" w:rsidR="00B85F06" w:rsidRPr="009A649C" w:rsidRDefault="00B85F06" w:rsidP="00B8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spellStart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>moin</w:t>
      </w:r>
      <w:proofErr w:type="spellEnd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in file.txt </w:t>
      </w:r>
      <w:proofErr w:type="spellStart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>schreiben</w:t>
      </w:r>
      <w:proofErr w:type="spellEnd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und </w:t>
      </w:r>
      <w:proofErr w:type="spellStart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>flushen</w:t>
      </w:r>
      <w:proofErr w:type="spellEnd"/>
    </w:p>
    <w:p w14:paraId="225490EF" w14:textId="77777777" w:rsidR="00B85F06" w:rsidRPr="009A649C" w:rsidRDefault="00B85F06" w:rsidP="00B8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sw.WriteLine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moin</w:t>
      </w:r>
      <w:proofErr w:type="spellEnd"/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148D98C" w14:textId="77777777" w:rsidR="00B85F06" w:rsidRPr="009A649C" w:rsidRDefault="00B85F06" w:rsidP="00B8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sw.Flush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02CE9699" w14:textId="77777777" w:rsidR="00B85F06" w:rsidRPr="009A649C" w:rsidRDefault="00B85F06" w:rsidP="00B8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A740AAD" w14:textId="77777777" w:rsidR="00B85F06" w:rsidRPr="009A649C" w:rsidRDefault="00B85F06" w:rsidP="00B8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Zeiger </w:t>
      </w:r>
      <w:proofErr w:type="spellStart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>wieder</w:t>
      </w:r>
      <w:proofErr w:type="spellEnd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auf Begin der </w:t>
      </w:r>
      <w:proofErr w:type="spellStart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>Datei</w:t>
      </w:r>
      <w:proofErr w:type="spellEnd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>setzen</w:t>
      </w:r>
      <w:proofErr w:type="spellEnd"/>
    </w:p>
    <w:p w14:paraId="60CA774C" w14:textId="77777777" w:rsidR="00B85F06" w:rsidRPr="009A649C" w:rsidRDefault="00B85F06" w:rsidP="00B8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fs.Seek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(0,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SeekOrigin.Begin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24F9765" w14:textId="77777777" w:rsidR="00B85F06" w:rsidRPr="009A649C" w:rsidRDefault="00B85F06" w:rsidP="00B8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26FD009" w14:textId="77777777" w:rsidR="00B85F06" w:rsidRPr="009A649C" w:rsidRDefault="00B85F06" w:rsidP="00B8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spellStart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>Inhalt</w:t>
      </w:r>
      <w:proofErr w:type="spellEnd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>auslesen</w:t>
      </w:r>
      <w:proofErr w:type="spellEnd"/>
    </w:p>
    <w:p w14:paraId="268CDB03" w14:textId="77777777" w:rsidR="00B85F06" w:rsidRPr="009A649C" w:rsidRDefault="00B85F06" w:rsidP="00B8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sr.ReadToEnd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04BAD198" w14:textId="77777777" w:rsidR="00B85F06" w:rsidRPr="009A649C" w:rsidRDefault="00B85F06" w:rsidP="00B8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E075CFC" w14:textId="77777777" w:rsidR="00B85F06" w:rsidRPr="009A649C" w:rsidRDefault="00B85F06" w:rsidP="00B8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spellStart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>FileStream</w:t>
      </w:r>
      <w:proofErr w:type="spellEnd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8000"/>
          <w:sz w:val="19"/>
          <w:szCs w:val="19"/>
          <w:lang w:val="en-GB"/>
        </w:rPr>
        <w:t>schließen</w:t>
      </w:r>
      <w:proofErr w:type="spellEnd"/>
    </w:p>
    <w:p w14:paraId="4B86DBD4" w14:textId="77777777" w:rsidR="00B85F06" w:rsidRPr="009A649C" w:rsidRDefault="00B85F06" w:rsidP="00B8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fs.Close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2A53A364" w14:textId="77777777" w:rsidR="00D32053" w:rsidRPr="009A649C" w:rsidRDefault="00D32053">
      <w:pPr>
        <w:rPr>
          <w:smallCaps/>
          <w:noProof/>
          <w:spacing w:val="5"/>
          <w:sz w:val="32"/>
          <w:szCs w:val="32"/>
          <w:lang w:val="en-GB"/>
        </w:rPr>
      </w:pPr>
      <w:r w:rsidRPr="009A649C">
        <w:rPr>
          <w:noProof/>
          <w:lang w:val="en-GB"/>
        </w:rPr>
        <w:br w:type="page"/>
      </w:r>
    </w:p>
    <w:p w14:paraId="462F5851" w14:textId="2665CC19" w:rsidR="00833BD5" w:rsidRPr="009A649C" w:rsidRDefault="00833BD5" w:rsidP="00D32053">
      <w:pPr>
        <w:pStyle w:val="berschrift1"/>
        <w:rPr>
          <w:noProof/>
          <w:lang w:val="en-GB"/>
        </w:rPr>
      </w:pPr>
      <w:bookmarkStart w:id="10" w:name="_Toc89434392"/>
      <w:r w:rsidRPr="009A649C">
        <w:rPr>
          <w:noProof/>
          <w:lang w:val="en-GB"/>
        </w:rPr>
        <w:lastRenderedPageBreak/>
        <w:t>Angabe 4 &lt;&lt;</w:t>
      </w:r>
      <w:r w:rsidR="00634603" w:rsidRPr="009A649C">
        <w:rPr>
          <w:noProof/>
          <w:lang w:val="en-GB"/>
        </w:rPr>
        <w:t xml:space="preserve"> Using-Block with SR &amp; SW - 1x1 Tabelle </w:t>
      </w:r>
      <w:r w:rsidRPr="009A649C">
        <w:rPr>
          <w:noProof/>
          <w:lang w:val="en-GB"/>
        </w:rPr>
        <w:t>&gt;&gt;</w:t>
      </w:r>
      <w:bookmarkEnd w:id="10"/>
    </w:p>
    <w:p w14:paraId="6C4E67DE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b/>
          <w:bCs/>
          <w:noProof/>
          <w:sz w:val="22"/>
          <w:szCs w:val="22"/>
          <w:lang w:val="en-GB" w:eastAsia="de-DE"/>
        </w:rPr>
        <w:t>READ &amp; WRITE</w:t>
      </w:r>
    </w:p>
    <w:p w14:paraId="16F3B2A0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 xml:space="preserve">Löse die Aufgabenstellung vom Foliensatz Stream.pfd ab Folie 54. Erstelle eine Projektmappe mit mehreren Projekten darin. Löse je Projekt eine der unten angegebenen Aufgaben. </w:t>
      </w:r>
    </w:p>
    <w:p w14:paraId="1F75DE72" w14:textId="2F04C0DC" w:rsidR="00CA6F10" w:rsidRPr="009A649C" w:rsidRDefault="00CA6F10" w:rsidP="00DF1EA6">
      <w:pPr>
        <w:numPr>
          <w:ilvl w:val="0"/>
          <w:numId w:val="5"/>
        </w:numPr>
        <w:spacing w:before="100" w:after="100" w:line="260" w:lineRule="atLeast"/>
        <w:jc w:val="left"/>
        <w:textAlignment w:val="center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>Using-Block with SR &amp; SW - 1x1 Tabelle </w:t>
      </w:r>
    </w:p>
    <w:p w14:paraId="07E3830D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 xml:space="preserve">Erstelle eine kurze Zusammenfassung wann macht welche Klasse Sinn. </w:t>
      </w:r>
    </w:p>
    <w:p w14:paraId="3E272FB6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 xml:space="preserve">Welche Bedeutung haben Streams und ganz konkret Filestreams. </w:t>
      </w:r>
    </w:p>
    <w:p w14:paraId="005E367B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> </w:t>
      </w:r>
    </w:p>
    <w:p w14:paraId="395CCC99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>Erstelle ein Resolutionfile und gib dieses sowie die gezippte Projektmappen im Teams ab.</w:t>
      </w:r>
    </w:p>
    <w:p w14:paraId="3934EFFD" w14:textId="1DB4C207" w:rsidR="00646F1A" w:rsidRPr="009A649C" w:rsidRDefault="00646F1A" w:rsidP="00646F1A">
      <w:pPr>
        <w:rPr>
          <w:noProof/>
          <w:lang w:val="en-GB"/>
        </w:rPr>
      </w:pPr>
    </w:p>
    <w:p w14:paraId="7E819A2C" w14:textId="60DBF0BD" w:rsidR="00646F1A" w:rsidRPr="009A649C" w:rsidRDefault="00646F1A" w:rsidP="00646F1A">
      <w:pPr>
        <w:pStyle w:val="berschrift1"/>
        <w:rPr>
          <w:noProof/>
          <w:lang w:val="en-GB"/>
        </w:rPr>
      </w:pPr>
      <w:bookmarkStart w:id="11" w:name="_Toc89434393"/>
      <w:r w:rsidRPr="009A649C">
        <w:rPr>
          <w:noProof/>
          <w:lang w:val="en-GB"/>
        </w:rPr>
        <w:t xml:space="preserve">Theorie </w:t>
      </w:r>
      <w:r w:rsidR="006D36D2" w:rsidRPr="009A649C">
        <w:rPr>
          <w:noProof/>
          <w:lang w:val="en-GB"/>
        </w:rPr>
        <w:t>4</w:t>
      </w:r>
      <w:r w:rsidRPr="009A649C">
        <w:rPr>
          <w:noProof/>
          <w:lang w:val="en-GB"/>
        </w:rPr>
        <w:t xml:space="preserve"> &lt;&lt; </w:t>
      </w:r>
      <w:r w:rsidR="006D36D2" w:rsidRPr="009A649C">
        <w:rPr>
          <w:noProof/>
          <w:lang w:val="en-GB"/>
        </w:rPr>
        <w:t xml:space="preserve">Using-Block with SR &amp; SW - 1x1 Tabelle </w:t>
      </w:r>
      <w:r w:rsidRPr="009A649C">
        <w:rPr>
          <w:noProof/>
          <w:lang w:val="en-GB"/>
        </w:rPr>
        <w:t>&gt;&gt;</w:t>
      </w:r>
      <w:bookmarkEnd w:id="11"/>
    </w:p>
    <w:p w14:paraId="20E09A32" w14:textId="097CF24D" w:rsidR="00833BD5" w:rsidRPr="009A649C" w:rsidRDefault="00A93903" w:rsidP="00833BD5">
      <w:pPr>
        <w:rPr>
          <w:noProof/>
          <w:lang w:val="en-GB"/>
        </w:rPr>
      </w:pPr>
      <w:r w:rsidRPr="009A649C">
        <w:rPr>
          <w:noProof/>
          <w:lang w:val="en-GB"/>
        </w:rPr>
        <w:t>Wir verwenden einen Using-Block, damit wir kein sw.Close() machen müssen.</w:t>
      </w:r>
    </w:p>
    <w:p w14:paraId="638840B6" w14:textId="643AEA4A" w:rsidR="00833BD5" w:rsidRPr="009A649C" w:rsidRDefault="00833BD5" w:rsidP="00833BD5">
      <w:pPr>
        <w:pStyle w:val="berschrift1"/>
        <w:rPr>
          <w:noProof/>
          <w:lang w:val="en-GB"/>
        </w:rPr>
      </w:pPr>
      <w:bookmarkStart w:id="12" w:name="_Toc89434394"/>
      <w:r w:rsidRPr="009A649C">
        <w:rPr>
          <w:noProof/>
          <w:lang w:val="en-GB"/>
        </w:rPr>
        <w:t>Quellcode 4 &lt;&lt;</w:t>
      </w:r>
      <w:r w:rsidR="00634603" w:rsidRPr="009A649C">
        <w:rPr>
          <w:noProof/>
          <w:lang w:val="en-GB"/>
        </w:rPr>
        <w:t xml:space="preserve"> Using-Block with SR &amp; SW - 1x1 Tabelle </w:t>
      </w:r>
      <w:r w:rsidRPr="009A649C">
        <w:rPr>
          <w:noProof/>
          <w:lang w:val="en-GB"/>
        </w:rPr>
        <w:t>&gt;&gt;</w:t>
      </w:r>
      <w:bookmarkEnd w:id="12"/>
    </w:p>
    <w:p w14:paraId="5E226565" w14:textId="77777777" w:rsidR="00244CA2" w:rsidRPr="009A649C" w:rsidRDefault="00244CA2" w:rsidP="00244C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898AC8E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WriteTabelle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filename)</w:t>
      </w:r>
    </w:p>
    <w:p w14:paraId="4420ADC2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34B6D414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StreamWriter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sw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StreamWriter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(filename))</w:t>
      </w:r>
    </w:p>
    <w:p w14:paraId="64F2CC9E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51A0C2EE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1;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&lt;= 10;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1F631621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3754B885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1; j &lt;= 10;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j++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48379990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180AFB96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sw.Write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"x"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8626DE6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sw.Write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(j + </w:t>
      </w:r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"="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31F0A89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sw.WriteLine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j);</w:t>
      </w:r>
    </w:p>
    <w:p w14:paraId="08E41EE3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32819A58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sw.WriteLine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"========="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10AFE6E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DCFA159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716D8F92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329D5BE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6F99DAF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ReadFile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filename)</w:t>
      </w:r>
    </w:p>
    <w:p w14:paraId="71231D3C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6B257EC1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StreamReader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sr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StreamReader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(filename))</w:t>
      </w:r>
    </w:p>
    <w:p w14:paraId="187CAAFA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01B7EBDA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sr.Peek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() != -1)</w:t>
      </w:r>
    </w:p>
    <w:p w14:paraId="07DFB210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2BBEB535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sr.ReadLine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4E3A6EDC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32BBDCDB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6C148124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9AB3C22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92EE081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WriteTabelle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"tabelle.txt"</w:t>
      </w:r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4667B43E" w14:textId="77777777" w:rsidR="00244CA2" w:rsidRPr="009A649C" w:rsidRDefault="00244CA2" w:rsidP="0024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ReadFile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"tabelle.txt"</w:t>
      </w:r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3AD9877B" w14:textId="33839C8D" w:rsidR="00833BD5" w:rsidRPr="009A649C" w:rsidRDefault="00833BD5" w:rsidP="00833BD5">
      <w:pPr>
        <w:rPr>
          <w:noProof/>
          <w:lang w:val="en-GB"/>
        </w:rPr>
      </w:pPr>
    </w:p>
    <w:p w14:paraId="29D70BC2" w14:textId="77777777" w:rsidR="00D32053" w:rsidRPr="009A649C" w:rsidRDefault="00D32053">
      <w:pPr>
        <w:rPr>
          <w:smallCaps/>
          <w:noProof/>
          <w:spacing w:val="5"/>
          <w:sz w:val="32"/>
          <w:szCs w:val="32"/>
          <w:lang w:val="en-GB"/>
        </w:rPr>
      </w:pPr>
      <w:r w:rsidRPr="009A649C">
        <w:rPr>
          <w:noProof/>
          <w:lang w:val="en-GB"/>
        </w:rPr>
        <w:br w:type="page"/>
      </w:r>
    </w:p>
    <w:p w14:paraId="0350154C" w14:textId="65AFF1AB" w:rsidR="00833BD5" w:rsidRPr="009A649C" w:rsidRDefault="00833BD5" w:rsidP="00D32053">
      <w:pPr>
        <w:pStyle w:val="berschrift1"/>
        <w:rPr>
          <w:noProof/>
          <w:lang w:val="en-GB"/>
        </w:rPr>
      </w:pPr>
      <w:bookmarkStart w:id="13" w:name="_Toc89434395"/>
      <w:r w:rsidRPr="009A649C">
        <w:rPr>
          <w:noProof/>
          <w:lang w:val="en-GB"/>
        </w:rPr>
        <w:lastRenderedPageBreak/>
        <w:t>Angabe 5 &lt;&lt;</w:t>
      </w:r>
      <w:r w:rsidR="00634603" w:rsidRPr="009A649C">
        <w:rPr>
          <w:noProof/>
          <w:lang w:val="en-GB"/>
        </w:rPr>
        <w:t xml:space="preserve"> BinaryReader &amp; -Writer </w:t>
      </w:r>
      <w:r w:rsidRPr="009A649C">
        <w:rPr>
          <w:noProof/>
          <w:lang w:val="en-GB"/>
        </w:rPr>
        <w:t>&gt;&gt;</w:t>
      </w:r>
      <w:bookmarkEnd w:id="13"/>
    </w:p>
    <w:p w14:paraId="28D796AC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b/>
          <w:bCs/>
          <w:noProof/>
          <w:sz w:val="22"/>
          <w:szCs w:val="22"/>
          <w:lang w:val="en-GB" w:eastAsia="de-DE"/>
        </w:rPr>
        <w:t>READ &amp; WRITE</w:t>
      </w:r>
    </w:p>
    <w:p w14:paraId="71BC0166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 xml:space="preserve">Löse die Aufgabenstellung vom Foliensatz Stream.pfd ab Folie 54. Erstelle eine Projektmappe mit mehreren Projekten darin. Löse je Projekt eine der unten angegebenen Aufgaben. </w:t>
      </w:r>
    </w:p>
    <w:p w14:paraId="77769531" w14:textId="2E1F5C03" w:rsidR="00CA6F10" w:rsidRPr="009A649C" w:rsidRDefault="00CA6F10" w:rsidP="00CA6F10">
      <w:pPr>
        <w:numPr>
          <w:ilvl w:val="0"/>
          <w:numId w:val="6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>BinaryReader &amp; -Writer </w:t>
      </w:r>
    </w:p>
    <w:p w14:paraId="1B465F9B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 xml:space="preserve">Erstelle eine kurze Zusammenfassung wann macht welche Klasse Sinn. </w:t>
      </w:r>
    </w:p>
    <w:p w14:paraId="75CE78E0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 xml:space="preserve">Welche Bedeutung haben Streams und ganz konkret Filestreams. </w:t>
      </w:r>
    </w:p>
    <w:p w14:paraId="0D0012BA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> </w:t>
      </w:r>
    </w:p>
    <w:p w14:paraId="56DB2C08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>Erstelle ein Resolutionfile und gib dieses sowie die gezippte Projektmappen im Teams ab.</w:t>
      </w:r>
    </w:p>
    <w:p w14:paraId="23D092CA" w14:textId="139C1E10" w:rsidR="00646F1A" w:rsidRPr="009A649C" w:rsidRDefault="00646F1A" w:rsidP="00646F1A">
      <w:pPr>
        <w:rPr>
          <w:noProof/>
          <w:lang w:val="en-GB"/>
        </w:rPr>
      </w:pPr>
    </w:p>
    <w:p w14:paraId="356B5DEB" w14:textId="20B6C73F" w:rsidR="00646F1A" w:rsidRPr="009A649C" w:rsidRDefault="00646F1A" w:rsidP="00646F1A">
      <w:pPr>
        <w:pStyle w:val="berschrift1"/>
        <w:rPr>
          <w:noProof/>
          <w:lang w:val="en-GB"/>
        </w:rPr>
      </w:pPr>
      <w:bookmarkStart w:id="14" w:name="_Toc89434396"/>
      <w:r w:rsidRPr="009A649C">
        <w:rPr>
          <w:noProof/>
          <w:lang w:val="en-GB"/>
        </w:rPr>
        <w:t xml:space="preserve">Theorie </w:t>
      </w:r>
      <w:r w:rsidR="006D36D2" w:rsidRPr="009A649C">
        <w:rPr>
          <w:noProof/>
          <w:lang w:val="en-GB"/>
        </w:rPr>
        <w:t>5</w:t>
      </w:r>
      <w:r w:rsidRPr="009A649C">
        <w:rPr>
          <w:noProof/>
          <w:lang w:val="en-GB"/>
        </w:rPr>
        <w:t xml:space="preserve"> &lt;&lt; </w:t>
      </w:r>
      <w:r w:rsidR="006D36D2" w:rsidRPr="009A649C">
        <w:rPr>
          <w:noProof/>
          <w:lang w:val="en-GB"/>
        </w:rPr>
        <w:t xml:space="preserve">BinaryReader &amp; -Writer </w:t>
      </w:r>
      <w:r w:rsidRPr="009A649C">
        <w:rPr>
          <w:noProof/>
          <w:lang w:val="en-GB"/>
        </w:rPr>
        <w:t>&gt;&gt;</w:t>
      </w:r>
      <w:bookmarkEnd w:id="14"/>
    </w:p>
    <w:p w14:paraId="60930966" w14:textId="750F65E6" w:rsidR="00833BD5" w:rsidRPr="009A649C" w:rsidRDefault="00BA155D" w:rsidP="00833BD5">
      <w:pPr>
        <w:rPr>
          <w:noProof/>
          <w:lang w:val="en-GB"/>
        </w:rPr>
      </w:pPr>
      <w:r w:rsidRPr="009A649C">
        <w:rPr>
          <w:noProof/>
          <w:lang w:val="en-GB"/>
        </w:rPr>
        <w:t>Der BinaryReader bzw. BinaryWriter</w:t>
      </w:r>
      <w:r w:rsidR="008C1A26" w:rsidRPr="009A649C">
        <w:rPr>
          <w:noProof/>
          <w:lang w:val="en-GB"/>
        </w:rPr>
        <w:t xml:space="preserve"> speichert Daten binär.</w:t>
      </w:r>
    </w:p>
    <w:p w14:paraId="03DC7F93" w14:textId="164F1282" w:rsidR="00833BD5" w:rsidRPr="009A649C" w:rsidRDefault="00833BD5" w:rsidP="00833BD5">
      <w:pPr>
        <w:pStyle w:val="berschrift1"/>
        <w:rPr>
          <w:noProof/>
          <w:lang w:val="en-GB"/>
        </w:rPr>
      </w:pPr>
      <w:bookmarkStart w:id="15" w:name="_Toc89434397"/>
      <w:r w:rsidRPr="009A649C">
        <w:rPr>
          <w:noProof/>
          <w:lang w:val="en-GB"/>
        </w:rPr>
        <w:t>Quellcode 5 &lt;&lt;</w:t>
      </w:r>
      <w:r w:rsidR="00634603" w:rsidRPr="009A649C">
        <w:rPr>
          <w:noProof/>
          <w:lang w:val="en-GB"/>
        </w:rPr>
        <w:t xml:space="preserve"> BinaryReader &amp; -Writer </w:t>
      </w:r>
      <w:r w:rsidRPr="009A649C">
        <w:rPr>
          <w:noProof/>
          <w:lang w:val="en-GB"/>
        </w:rPr>
        <w:t>&gt;&gt;</w:t>
      </w:r>
      <w:bookmarkEnd w:id="15"/>
    </w:p>
    <w:p w14:paraId="6531F0B8" w14:textId="77777777" w:rsidR="009A649C" w:rsidRPr="009A649C" w:rsidRDefault="009A649C" w:rsidP="009A64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7ECA261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BinWrite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filename)</w:t>
      </w:r>
    </w:p>
    <w:p w14:paraId="5C1E2D6A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{ </w:t>
      </w:r>
    </w:p>
    <w:p w14:paraId="0CC134F8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FileStream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fs = 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FileStream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filename,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FileMode.Create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B19D26D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BinaryWriter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bw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BinaryWriter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(fs</w:t>
      </w:r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58AA929D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2C763FC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bw.Write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(187);</w:t>
      </w:r>
    </w:p>
    <w:p w14:paraId="565370F2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bw.Write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(3.14159265358767);</w:t>
      </w:r>
    </w:p>
    <w:p w14:paraId="5A20C8CE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bw.Write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"Felix"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6C47F52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B5549A0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bw.Close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01F65AFE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30D69E9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4A4ECDC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BinRead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filename)</w:t>
      </w:r>
    </w:p>
    <w:p w14:paraId="161F7CE8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5107809C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FileStream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fs = 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FileStream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filename,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FileMode.Open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FileAccess.Read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7DDC095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BinaryReader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br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9A649C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BinaryReader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(fs</w:t>
      </w:r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0131DACA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0A335DF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br.ReadInt</w:t>
      </w:r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32() + </w:t>
      </w:r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br.ReadDouble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 + </w:t>
      </w:r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br.ReadString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40569896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5287926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br.Close</w:t>
      </w:r>
      <w:proofErr w:type="spellEnd"/>
      <w:proofErr w:type="gram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0CBC8BA9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846989A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7592D5B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BinWrite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data.bin</w:t>
      </w:r>
      <w:proofErr w:type="spellEnd"/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032DB4A2" w14:textId="77777777" w:rsidR="009A649C" w:rsidRPr="009A649C" w:rsidRDefault="009A649C" w:rsidP="009A6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BinRead</w:t>
      </w:r>
      <w:proofErr w:type="spellEnd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data.bin</w:t>
      </w:r>
      <w:proofErr w:type="spellEnd"/>
      <w:r w:rsidRPr="009A649C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gramStart"/>
      <w:r w:rsidRPr="009A649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0B7763A7" w14:textId="77777777" w:rsidR="009A649C" w:rsidRPr="009A649C" w:rsidRDefault="009A649C" w:rsidP="009A64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0F11B07" w14:textId="4C59C253" w:rsidR="00D32053" w:rsidRPr="009A649C" w:rsidRDefault="004C6EFE">
      <w:pPr>
        <w:rPr>
          <w:smallCaps/>
          <w:noProof/>
          <w:spacing w:val="5"/>
          <w:sz w:val="32"/>
          <w:szCs w:val="32"/>
          <w:lang w:val="en-GB"/>
        </w:rPr>
      </w:pPr>
      <w:r w:rsidRPr="004C6EFE">
        <w:rPr>
          <w:noProof/>
          <w:lang w:val="en-GB"/>
        </w:rPr>
        <w:drawing>
          <wp:inline distT="0" distB="0" distL="0" distR="0" wp14:anchorId="2A80D0E1" wp14:editId="799525C7">
            <wp:extent cx="3627233" cy="1173093"/>
            <wp:effectExtent l="0" t="0" r="0" b="825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307" cy="117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053" w:rsidRPr="009A649C">
        <w:rPr>
          <w:noProof/>
          <w:lang w:val="en-GB"/>
        </w:rPr>
        <w:br w:type="page"/>
      </w:r>
    </w:p>
    <w:p w14:paraId="6D94E671" w14:textId="39EAD4C3" w:rsidR="00833BD5" w:rsidRPr="009A649C" w:rsidRDefault="00833BD5" w:rsidP="00D32053">
      <w:pPr>
        <w:pStyle w:val="berschrift1"/>
        <w:rPr>
          <w:noProof/>
          <w:lang w:val="en-GB"/>
        </w:rPr>
      </w:pPr>
      <w:bookmarkStart w:id="16" w:name="_Toc89434398"/>
      <w:r w:rsidRPr="009A649C">
        <w:rPr>
          <w:noProof/>
          <w:lang w:val="en-GB"/>
        </w:rPr>
        <w:lastRenderedPageBreak/>
        <w:t>Angabe 6 &lt;&lt;</w:t>
      </w:r>
      <w:r w:rsidR="00634603" w:rsidRPr="009A649C">
        <w:rPr>
          <w:noProof/>
          <w:lang w:val="en-GB"/>
        </w:rPr>
        <w:t xml:space="preserve"> BinaryFormatter </w:t>
      </w:r>
      <w:r w:rsidRPr="009A649C">
        <w:rPr>
          <w:noProof/>
          <w:lang w:val="en-GB"/>
        </w:rPr>
        <w:t>&gt;&gt;</w:t>
      </w:r>
      <w:bookmarkEnd w:id="16"/>
    </w:p>
    <w:p w14:paraId="5F4B6C20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b/>
          <w:bCs/>
          <w:noProof/>
          <w:sz w:val="22"/>
          <w:szCs w:val="22"/>
          <w:lang w:val="en-GB" w:eastAsia="de-DE"/>
        </w:rPr>
        <w:t>READ &amp; WRITE</w:t>
      </w:r>
    </w:p>
    <w:p w14:paraId="6B7FFBB0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 xml:space="preserve">Löse die Aufgabenstellung vom Foliensatz Stream.pfd ab Folie 54. Erstelle eine Projektmappe mit mehreren Projekten darin. Löse je Projekt eine der unten angegebenen Aufgaben. </w:t>
      </w:r>
    </w:p>
    <w:p w14:paraId="128E3067" w14:textId="20AE044C" w:rsidR="00CA6F10" w:rsidRPr="009A649C" w:rsidRDefault="00CA6F10" w:rsidP="00136F6B">
      <w:pPr>
        <w:numPr>
          <w:ilvl w:val="0"/>
          <w:numId w:val="7"/>
        </w:numPr>
        <w:spacing w:before="100" w:after="100" w:line="260" w:lineRule="atLeast"/>
        <w:jc w:val="left"/>
        <w:textAlignment w:val="center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>BinaryFormatter </w:t>
      </w:r>
    </w:p>
    <w:p w14:paraId="73E3A805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 xml:space="preserve">Erstelle eine kurze Zusammenfassung wann macht welche Klasse Sinn. </w:t>
      </w:r>
    </w:p>
    <w:p w14:paraId="7FB1C864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 xml:space="preserve">Welche Bedeutung haben Streams und ganz konkret Filestreams. </w:t>
      </w:r>
    </w:p>
    <w:p w14:paraId="626198D7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> </w:t>
      </w:r>
    </w:p>
    <w:p w14:paraId="55315B54" w14:textId="77777777" w:rsidR="00CA6F10" w:rsidRPr="009A649C" w:rsidRDefault="00CA6F10" w:rsidP="00CA6F10">
      <w:pPr>
        <w:spacing w:before="100" w:after="100" w:line="260" w:lineRule="atLeast"/>
        <w:jc w:val="left"/>
        <w:rPr>
          <w:rFonts w:ascii="Calibri" w:eastAsia="Times New Roman" w:hAnsi="Calibri" w:cs="Calibri"/>
          <w:noProof/>
          <w:sz w:val="22"/>
          <w:szCs w:val="22"/>
          <w:lang w:val="en-GB" w:eastAsia="de-DE"/>
        </w:rPr>
      </w:pPr>
      <w:r w:rsidRPr="009A649C">
        <w:rPr>
          <w:rFonts w:ascii="Calibri" w:eastAsia="Times New Roman" w:hAnsi="Calibri" w:cs="Calibri"/>
          <w:noProof/>
          <w:sz w:val="22"/>
          <w:szCs w:val="22"/>
          <w:lang w:val="en-GB" w:eastAsia="de-DE"/>
        </w:rPr>
        <w:t>Erstelle ein Resolutionfile und gib dieses sowie die gezippte Projektmappen im Teams ab.</w:t>
      </w:r>
    </w:p>
    <w:p w14:paraId="78AAA82E" w14:textId="4602F4EE" w:rsidR="006D36D2" w:rsidRPr="009A649C" w:rsidRDefault="006D36D2" w:rsidP="006D36D2">
      <w:pPr>
        <w:rPr>
          <w:noProof/>
          <w:lang w:val="en-GB"/>
        </w:rPr>
      </w:pPr>
    </w:p>
    <w:p w14:paraId="631354A4" w14:textId="11A14B88" w:rsidR="006D36D2" w:rsidRPr="009A649C" w:rsidRDefault="006D36D2" w:rsidP="006D36D2">
      <w:pPr>
        <w:pStyle w:val="berschrift1"/>
        <w:rPr>
          <w:noProof/>
          <w:lang w:val="en-GB"/>
        </w:rPr>
      </w:pPr>
      <w:bookmarkStart w:id="17" w:name="_Toc89434399"/>
      <w:r w:rsidRPr="009A649C">
        <w:rPr>
          <w:noProof/>
          <w:lang w:val="en-GB"/>
        </w:rPr>
        <w:t>Theorie 6 &lt;&lt; BinaryFormatter &gt;&gt;</w:t>
      </w:r>
      <w:bookmarkEnd w:id="17"/>
    </w:p>
    <w:p w14:paraId="3F9CDB6E" w14:textId="5DC883F2" w:rsidR="00833BD5" w:rsidRPr="009A649C" w:rsidRDefault="00920416" w:rsidP="00833BD5">
      <w:pPr>
        <w:rPr>
          <w:noProof/>
          <w:lang w:val="en-GB"/>
        </w:rPr>
      </w:pPr>
      <w:r>
        <w:rPr>
          <w:noProof/>
          <w:lang w:val="en-GB"/>
        </w:rPr>
        <w:t xml:space="preserve">Mit dem Binary Formatter kann </w:t>
      </w:r>
      <w:r w:rsidR="00000592">
        <w:rPr>
          <w:noProof/>
          <w:lang w:val="en-GB"/>
        </w:rPr>
        <w:t>Klassen</w:t>
      </w:r>
      <w:r>
        <w:rPr>
          <w:noProof/>
          <w:lang w:val="en-GB"/>
        </w:rPr>
        <w:t xml:space="preserve"> super binär in Dateien speichern.</w:t>
      </w:r>
    </w:p>
    <w:p w14:paraId="7F9AD79C" w14:textId="74A0061D" w:rsidR="00833BD5" w:rsidRPr="009A649C" w:rsidRDefault="00833BD5" w:rsidP="00833BD5">
      <w:pPr>
        <w:pStyle w:val="berschrift1"/>
        <w:rPr>
          <w:noProof/>
          <w:lang w:val="en-GB"/>
        </w:rPr>
      </w:pPr>
      <w:bookmarkStart w:id="18" w:name="_Toc89434400"/>
      <w:r w:rsidRPr="009A649C">
        <w:rPr>
          <w:noProof/>
          <w:lang w:val="en-GB"/>
        </w:rPr>
        <w:t>Quellcode 6 &lt;&lt;</w:t>
      </w:r>
      <w:r w:rsidR="00634603" w:rsidRPr="009A649C">
        <w:rPr>
          <w:noProof/>
          <w:lang w:val="en-GB"/>
        </w:rPr>
        <w:t xml:space="preserve"> BinaryFormatter </w:t>
      </w:r>
      <w:r w:rsidRPr="009A649C">
        <w:rPr>
          <w:noProof/>
          <w:lang w:val="en-GB"/>
        </w:rPr>
        <w:t>&gt;&gt;</w:t>
      </w:r>
      <w:bookmarkEnd w:id="18"/>
    </w:p>
    <w:p w14:paraId="08DD5903" w14:textId="77777777" w:rsidR="00B566F7" w:rsidRDefault="00B566F7" w:rsidP="00B566F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2EAC7CFE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BinaryFormatter_Person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2A43D8E4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System.Runtime.Serialization.Formatters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.Binary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07E47AA6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341E148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BinWrite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716C8316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6AEDCD77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Person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Person(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3FF02C6A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person.Name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7BE4C4C8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person.Age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125E2A8A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192A99A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32815F00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Stream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"binaryformatter.txt"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FileAccess.Write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FileShare.None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2826459D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formatter.Serialize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(stream,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5F495DDE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1CA2F294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3240E4F1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E9BCED5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BinRead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3A5AC70D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4793195C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7140BDE1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Stream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"binaryformatter.txt"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FileMode.Open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FileAccess.Read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FileShare.Read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5BC14A50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Person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(Person)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formatter.Deserialize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(stream);</w:t>
      </w:r>
    </w:p>
    <w:p w14:paraId="214CB65B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16FC8BFD" w14:textId="5D977A15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17336ACC" w14:textId="2A94CE8E" w:rsidR="00133A22" w:rsidRDefault="00133A22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29C4EB23" w14:textId="0D4B8192" w:rsidR="00133A22" w:rsidRDefault="00133A22" w:rsidP="00B566F7">
      <w:pPr>
        <w:pBdr>
          <w:top w:val="single" w:sz="4" w:space="1" w:color="auto"/>
          <w:left w:val="single" w:sz="4" w:space="4" w:color="auto"/>
          <w:bottom w:val="single" w:sz="12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2B4631F" w14:textId="77777777" w:rsidR="00133A22" w:rsidRDefault="00133A22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19334F6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763A938" w14:textId="7777777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BinWrite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"Felix"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, 16);</w:t>
      </w:r>
    </w:p>
    <w:p w14:paraId="055F99E5" w14:textId="6068C027" w:rsidR="00B566F7" w:rsidRDefault="00B566F7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BinRead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2DA08304" w14:textId="01CF0B0C" w:rsidR="00133A22" w:rsidRDefault="00133A22" w:rsidP="00B5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FBBB268" w14:textId="77777777" w:rsidR="00133A22" w:rsidRPr="00133A22" w:rsidRDefault="00133A22" w:rsidP="0013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using</w:t>
      </w:r>
      <w:proofErr w:type="spellEnd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System;</w:t>
      </w:r>
    </w:p>
    <w:p w14:paraId="6EB81E0A" w14:textId="77777777" w:rsidR="00133A22" w:rsidRPr="00133A22" w:rsidRDefault="00133A22" w:rsidP="0013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using</w:t>
      </w:r>
      <w:proofErr w:type="spellEnd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System.Collections.Generic</w:t>
      </w:r>
      <w:proofErr w:type="spellEnd"/>
      <w:proofErr w:type="gramEnd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286552CE" w14:textId="77777777" w:rsidR="00133A22" w:rsidRPr="00133A22" w:rsidRDefault="00133A22" w:rsidP="0013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using</w:t>
      </w:r>
      <w:proofErr w:type="spellEnd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System.Linq</w:t>
      </w:r>
      <w:proofErr w:type="spellEnd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52267556" w14:textId="77777777" w:rsidR="00133A22" w:rsidRPr="00133A22" w:rsidRDefault="00133A22" w:rsidP="0013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using</w:t>
      </w:r>
      <w:proofErr w:type="spellEnd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System.Text</w:t>
      </w:r>
      <w:proofErr w:type="spellEnd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28704F8B" w14:textId="77777777" w:rsidR="00133A22" w:rsidRPr="00133A22" w:rsidRDefault="00133A22" w:rsidP="0013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using</w:t>
      </w:r>
      <w:proofErr w:type="spellEnd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System.Threading.Tasks</w:t>
      </w:r>
      <w:proofErr w:type="spellEnd"/>
      <w:proofErr w:type="gramEnd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77A83F2A" w14:textId="77777777" w:rsidR="00133A22" w:rsidRPr="00133A22" w:rsidRDefault="00133A22" w:rsidP="0013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C8C2CE4" w14:textId="77777777" w:rsidR="00133A22" w:rsidRPr="00133A22" w:rsidRDefault="00133A22" w:rsidP="0013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lastRenderedPageBreak/>
        <w:t>namespace</w:t>
      </w:r>
      <w:proofErr w:type="spellEnd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BinaryFormatter_Person</w:t>
      </w:r>
      <w:proofErr w:type="spellEnd"/>
    </w:p>
    <w:p w14:paraId="78A2D967" w14:textId="77777777" w:rsidR="00133A22" w:rsidRPr="00133A22" w:rsidRDefault="00133A22" w:rsidP="0013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1A7B3590" w14:textId="77777777" w:rsidR="00133A22" w:rsidRPr="00133A22" w:rsidRDefault="00133A22" w:rsidP="0013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[</w:t>
      </w:r>
      <w:proofErr w:type="spell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Serializable</w:t>
      </w:r>
      <w:proofErr w:type="spellEnd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]</w:t>
      </w:r>
    </w:p>
    <w:p w14:paraId="03C29395" w14:textId="77777777" w:rsidR="00133A22" w:rsidRPr="00133A22" w:rsidRDefault="00133A22" w:rsidP="0013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public</w:t>
      </w:r>
      <w:proofErr w:type="spellEnd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class</w:t>
      </w:r>
      <w:proofErr w:type="spellEnd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Person</w:t>
      </w:r>
    </w:p>
    <w:p w14:paraId="5AA46C6E" w14:textId="77777777" w:rsidR="00133A22" w:rsidRPr="00133A22" w:rsidRDefault="00133A22" w:rsidP="0013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70E0A5BA" w14:textId="77777777" w:rsidR="00133A22" w:rsidRPr="00133A22" w:rsidRDefault="00133A22" w:rsidP="0013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public</w:t>
      </w:r>
      <w:proofErr w:type="spellEnd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string</w:t>
      </w:r>
      <w:proofErr w:type="spellEnd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? Name </w:t>
      </w:r>
      <w:proofErr w:type="gram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{ </w:t>
      </w:r>
      <w:proofErr w:type="spell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get</w:t>
      </w:r>
      <w:proofErr w:type="spellEnd"/>
      <w:proofErr w:type="gramEnd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; </w:t>
      </w:r>
      <w:proofErr w:type="spell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set</w:t>
      </w:r>
      <w:proofErr w:type="spellEnd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; }</w:t>
      </w:r>
    </w:p>
    <w:p w14:paraId="7542D4BE" w14:textId="77777777" w:rsidR="00133A22" w:rsidRPr="00133A22" w:rsidRDefault="00133A22" w:rsidP="0013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public</w:t>
      </w:r>
      <w:proofErr w:type="spellEnd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int</w:t>
      </w:r>
      <w:proofErr w:type="spellEnd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Age </w:t>
      </w:r>
      <w:proofErr w:type="gram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{ </w:t>
      </w:r>
      <w:proofErr w:type="spell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get</w:t>
      </w:r>
      <w:proofErr w:type="spellEnd"/>
      <w:proofErr w:type="gramEnd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; </w:t>
      </w:r>
      <w:proofErr w:type="spellStart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set</w:t>
      </w:r>
      <w:proofErr w:type="spellEnd"/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; }</w:t>
      </w:r>
    </w:p>
    <w:p w14:paraId="1FE866C0" w14:textId="77777777" w:rsidR="00133A22" w:rsidRPr="00133A22" w:rsidRDefault="00133A22" w:rsidP="0013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7EE76F9F" w14:textId="31BA929E" w:rsidR="00133A22" w:rsidRDefault="00133A22" w:rsidP="0013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133A22"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724E74E7" w14:textId="77777777" w:rsidR="00833BD5" w:rsidRPr="009A649C" w:rsidRDefault="00833BD5" w:rsidP="00833BD5">
      <w:pPr>
        <w:rPr>
          <w:noProof/>
          <w:lang w:val="en-GB"/>
        </w:rPr>
      </w:pPr>
    </w:p>
    <w:p w14:paraId="0ABC1C43" w14:textId="77777777" w:rsidR="00833BD5" w:rsidRPr="009A649C" w:rsidRDefault="00833BD5" w:rsidP="00833BD5">
      <w:pPr>
        <w:rPr>
          <w:noProof/>
          <w:lang w:val="en-GB"/>
        </w:rPr>
      </w:pPr>
    </w:p>
    <w:sectPr w:rsidR="00833BD5" w:rsidRPr="009A649C" w:rsidSect="00F631B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2E3D"/>
    <w:multiLevelType w:val="multilevel"/>
    <w:tmpl w:val="3326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D1DBE"/>
    <w:multiLevelType w:val="multilevel"/>
    <w:tmpl w:val="80FA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C86F87"/>
    <w:multiLevelType w:val="multilevel"/>
    <w:tmpl w:val="97AE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8D1E05"/>
    <w:multiLevelType w:val="multilevel"/>
    <w:tmpl w:val="9E4E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5542CB"/>
    <w:multiLevelType w:val="multilevel"/>
    <w:tmpl w:val="4786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FD4127"/>
    <w:multiLevelType w:val="multilevel"/>
    <w:tmpl w:val="6BEA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967963"/>
    <w:multiLevelType w:val="multilevel"/>
    <w:tmpl w:val="1742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17"/>
    <w:rsid w:val="00000592"/>
    <w:rsid w:val="00016100"/>
    <w:rsid w:val="000C7665"/>
    <w:rsid w:val="00133A22"/>
    <w:rsid w:val="00244CA2"/>
    <w:rsid w:val="00250202"/>
    <w:rsid w:val="002B1F33"/>
    <w:rsid w:val="00400617"/>
    <w:rsid w:val="00432C76"/>
    <w:rsid w:val="004375FF"/>
    <w:rsid w:val="00483A2A"/>
    <w:rsid w:val="004C6EFE"/>
    <w:rsid w:val="004D39DE"/>
    <w:rsid w:val="00563F6E"/>
    <w:rsid w:val="005875C7"/>
    <w:rsid w:val="005E1B92"/>
    <w:rsid w:val="00607863"/>
    <w:rsid w:val="00634603"/>
    <w:rsid w:val="00646F1A"/>
    <w:rsid w:val="0064739F"/>
    <w:rsid w:val="006D36D2"/>
    <w:rsid w:val="00804225"/>
    <w:rsid w:val="00833BD5"/>
    <w:rsid w:val="00880497"/>
    <w:rsid w:val="008C1A26"/>
    <w:rsid w:val="008D1CCA"/>
    <w:rsid w:val="00920416"/>
    <w:rsid w:val="009A62D4"/>
    <w:rsid w:val="009A649C"/>
    <w:rsid w:val="00A272B0"/>
    <w:rsid w:val="00A46146"/>
    <w:rsid w:val="00A91BEC"/>
    <w:rsid w:val="00A93903"/>
    <w:rsid w:val="00AF36C9"/>
    <w:rsid w:val="00B35B2A"/>
    <w:rsid w:val="00B566F7"/>
    <w:rsid w:val="00B85F06"/>
    <w:rsid w:val="00BA155D"/>
    <w:rsid w:val="00C85546"/>
    <w:rsid w:val="00CA6F10"/>
    <w:rsid w:val="00CB1F29"/>
    <w:rsid w:val="00D1535A"/>
    <w:rsid w:val="00D300A8"/>
    <w:rsid w:val="00D32053"/>
    <w:rsid w:val="00D609E4"/>
    <w:rsid w:val="00D87F1D"/>
    <w:rsid w:val="00D92E87"/>
    <w:rsid w:val="00D93CE6"/>
    <w:rsid w:val="00E32A9D"/>
    <w:rsid w:val="00E655A9"/>
    <w:rsid w:val="00E70991"/>
    <w:rsid w:val="00EB16C7"/>
    <w:rsid w:val="00F40417"/>
    <w:rsid w:val="00F61D74"/>
    <w:rsid w:val="00F631B6"/>
    <w:rsid w:val="00FA1ECF"/>
    <w:rsid w:val="00FB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F3DEA"/>
  <w15:chartTrackingRefBased/>
  <w15:docId w15:val="{CB73A569-AC2C-4040-88B4-25E7BAF6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39DE"/>
  </w:style>
  <w:style w:type="paragraph" w:styleId="berschrift1">
    <w:name w:val="heading 1"/>
    <w:basedOn w:val="Standard"/>
    <w:next w:val="Standard"/>
    <w:link w:val="berschrift1Zchn"/>
    <w:uiPriority w:val="9"/>
    <w:qFormat/>
    <w:rsid w:val="004D39D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D39D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39D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39D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39D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39D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39D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39D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39D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4D39D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39DE"/>
    <w:rPr>
      <w:rFonts w:asciiTheme="majorHAnsi" w:eastAsiaTheme="majorEastAsia" w:hAnsiTheme="majorHAnsi" w:cstheme="majorBidi"/>
    </w:rPr>
  </w:style>
  <w:style w:type="paragraph" w:styleId="Titel">
    <w:name w:val="Title"/>
    <w:basedOn w:val="Standard"/>
    <w:next w:val="Standard"/>
    <w:link w:val="TitelZchn"/>
    <w:uiPriority w:val="10"/>
    <w:qFormat/>
    <w:rsid w:val="004D39D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39DE"/>
    <w:rPr>
      <w:smallCaps/>
      <w:color w:val="262626" w:themeColor="text1" w:themeTint="D9"/>
      <w:sz w:val="52"/>
      <w:szCs w:val="52"/>
    </w:rPr>
  </w:style>
  <w:style w:type="paragraph" w:styleId="KeinLeerraum">
    <w:name w:val="No Spacing"/>
    <w:link w:val="KeinLeerraumZchn"/>
    <w:uiPriority w:val="1"/>
    <w:qFormat/>
    <w:rsid w:val="004D39D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D39DE"/>
    <w:rPr>
      <w:smallCaps/>
      <w:spacing w:val="5"/>
      <w:sz w:val="32"/>
      <w:szCs w:val="3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631B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39DE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F631B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631B6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D39D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39D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39D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39DE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39DE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39DE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39DE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39DE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D39DE"/>
    <w:rPr>
      <w:b/>
      <w:bCs/>
      <w:caps/>
      <w:sz w:val="16"/>
      <w:szCs w:val="16"/>
    </w:rPr>
  </w:style>
  <w:style w:type="character" w:styleId="Fett">
    <w:name w:val="Strong"/>
    <w:uiPriority w:val="22"/>
    <w:qFormat/>
    <w:rsid w:val="004D39DE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4D39DE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4D39D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D39D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39D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39DE"/>
    <w:rPr>
      <w:b/>
      <w:bCs/>
      <w:i/>
      <w:iCs/>
    </w:rPr>
  </w:style>
  <w:style w:type="character" w:styleId="SchwacheHervorhebung">
    <w:name w:val="Subtle Emphasis"/>
    <w:uiPriority w:val="19"/>
    <w:qFormat/>
    <w:rsid w:val="004D39DE"/>
    <w:rPr>
      <w:i/>
      <w:iCs/>
    </w:rPr>
  </w:style>
  <w:style w:type="character" w:styleId="IntensiveHervorhebung">
    <w:name w:val="Intense Emphasis"/>
    <w:uiPriority w:val="21"/>
    <w:qFormat/>
    <w:rsid w:val="004D39DE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4D39DE"/>
    <w:rPr>
      <w:b/>
      <w:bCs/>
    </w:rPr>
  </w:style>
  <w:style w:type="character" w:styleId="IntensiverVerweis">
    <w:name w:val="Intense Reference"/>
    <w:uiPriority w:val="32"/>
    <w:qFormat/>
    <w:rsid w:val="004D39D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D39DE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x\OneDrive%20-%20HTL%20Krems\Schule\SEW\Resolutionfile_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75EE759078464FB762A38661EA83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695DAC-092C-44C6-B2B4-C57122084586}"/>
      </w:docPartPr>
      <w:docPartBody>
        <w:p w:rsidR="00102C04" w:rsidRDefault="00102C04">
          <w:pPr>
            <w:pStyle w:val="E075EE759078464FB762A38661EA83A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17004139D7C94C5AA43A53CC8542C1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9A128-DC6A-4058-ADB1-3D8CDD264B4F}"/>
      </w:docPartPr>
      <w:docPartBody>
        <w:p w:rsidR="00102C04" w:rsidRDefault="00102C04">
          <w:pPr>
            <w:pStyle w:val="17004139D7C94C5AA43A53CC8542C1A2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27E9614A2C814FF9AEBE0391538716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83145C-6B09-4A4D-8A42-4A87E62766BC}"/>
      </w:docPartPr>
      <w:docPartBody>
        <w:p w:rsidR="00102C04" w:rsidRDefault="00102C04">
          <w:pPr>
            <w:pStyle w:val="27E9614A2C814FF9AEBE03915387162D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04"/>
    <w:rsid w:val="0010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075EE759078464FB762A38661EA83A3">
    <w:name w:val="E075EE759078464FB762A38661EA83A3"/>
  </w:style>
  <w:style w:type="paragraph" w:customStyle="1" w:styleId="17004139D7C94C5AA43A53CC8542C1A2">
    <w:name w:val="17004139D7C94C5AA43A53CC8542C1A2"/>
  </w:style>
  <w:style w:type="paragraph" w:customStyle="1" w:styleId="27E9614A2C814FF9AEBE03915387162D">
    <w:name w:val="27E9614A2C814FF9AEBE039153871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2021-11-27T00:00:00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0" ma:contentTypeDescription="Ein neues Dokument erstellen." ma:contentTypeScope="" ma:versionID="4610d9e6deb03df5af33731441f92c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25AB57-031A-46B8-844D-3D255FD0B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F17ABE-4EB0-4BCE-A0DB-33D32F4861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669F1A-2E14-4A58-B066-B6FB86B781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9AE2F70-383C-4186-92FA-EDB4637EF8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Resolutionfile_Vorlage.dotx</Template>
  <TotalTime>0</TotalTime>
  <Pages>9</Pages>
  <Words>1402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Read &amp; Write</vt:lpstr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 &amp; Write</dc:title>
  <dc:subject>[Themengebiet der Aufgabe]</dc:subject>
  <dc:creator>Felix</dc:creator>
  <cp:keywords/>
  <dc:description/>
  <cp:lastModifiedBy>Schneider Felix Christian</cp:lastModifiedBy>
  <cp:revision>53</cp:revision>
  <dcterms:created xsi:type="dcterms:W3CDTF">2021-11-27T11:53:00Z</dcterms:created>
  <dcterms:modified xsi:type="dcterms:W3CDTF">2021-12-03T13:32:00Z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