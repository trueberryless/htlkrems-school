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8457185"/>
        <w:docPartObj>
          <w:docPartGallery w:val="Cover Pages"/>
          <w:docPartUnique/>
        </w:docPartObj>
      </w:sdtPr>
      <w:sdtEndPr/>
      <w:sdtContent>
        <w:p w14:paraId="5909B619" w14:textId="77777777" w:rsidR="00F631B6" w:rsidRDefault="00F631B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631B6" w14:paraId="4868A38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49BCF32" w14:textId="77777777" w:rsidR="00F631B6" w:rsidRDefault="00F631B6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SEW</w:t>
                </w:r>
              </w:p>
            </w:tc>
          </w:tr>
          <w:tr w:rsidR="00F631B6" w14:paraId="7539AF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E075EE759078464FB762A38661EA83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556CBE" w14:textId="2D229338" w:rsidR="00F631B6" w:rsidRDefault="004C5610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Weihnachtsformen</w:t>
                    </w:r>
                  </w:p>
                </w:sdtContent>
              </w:sdt>
            </w:tc>
          </w:tr>
          <w:tr w:rsidR="00F631B6" w14:paraId="6289B73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1E2CED" w14:textId="5C823F1C" w:rsidR="00F631B6" w:rsidRDefault="004C5610">
                <w:pPr>
                  <w:pStyle w:val="KeinLeerraum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Gehirnschmalz entwickeln, Files &amp;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StringBuilder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verinnerlichen</w:t>
                </w:r>
              </w:p>
              <w:p w14:paraId="3DAE4B40" w14:textId="77777777" w:rsidR="00F631B6" w:rsidRDefault="00F631B6" w:rsidP="00F631B6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31B6" w14:paraId="24A63E8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7004139D7C94C5AA43A53CC8542C1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4647BD" w14:textId="77777777" w:rsidR="00F631B6" w:rsidRDefault="00F40417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Felix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27E9614A2C814FF9AEBE0391538716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2-29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1B3B158C" w14:textId="65614F6B" w:rsidR="00F631B6" w:rsidRDefault="00326922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29.12.2021</w:t>
                    </w:r>
                  </w:p>
                </w:sdtContent>
              </w:sdt>
              <w:p w14:paraId="44B66750" w14:textId="43CF0258" w:rsidR="00F631B6" w:rsidRDefault="00F631B6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[</w:t>
                </w:r>
                <w:r w:rsidR="00326922">
                  <w:rPr>
                    <w:color w:val="4472C4" w:themeColor="accent1"/>
                  </w:rPr>
                  <w:t>4h</w:t>
                </w:r>
                <w:r>
                  <w:rPr>
                    <w:color w:val="4472C4" w:themeColor="accent1"/>
                  </w:rPr>
                  <w:t>]</w:t>
                </w:r>
              </w:p>
            </w:tc>
          </w:tr>
        </w:tbl>
        <w:p w14:paraId="18B9B26A" w14:textId="77777777" w:rsidR="00F631B6" w:rsidRDefault="00F631B6">
          <w:r>
            <w:rPr>
              <w:rFonts w:eastAsiaTheme="minorHAnsi"/>
              <w:sz w:val="22"/>
              <w:szCs w:val="22"/>
            </w:rPr>
            <w:br w:type="page"/>
          </w:r>
        </w:p>
      </w:sdtContent>
    </w:sdt>
    <w:p w14:paraId="26FE392B" w14:textId="77777777" w:rsidR="00F631B6" w:rsidRDefault="00F631B6" w:rsidP="00F631B6"/>
    <w:p w14:paraId="01E3E3FE" w14:textId="77777777" w:rsidR="00F631B6" w:rsidRDefault="00F631B6" w:rsidP="00F631B6">
      <w:pPr>
        <w:pStyle w:val="berschrift1"/>
      </w:pPr>
      <w:bookmarkStart w:id="0" w:name="_Toc56699300"/>
      <w:r>
        <w:t>Inhaltsverzeichnis</w:t>
      </w:r>
      <w:bookmarkEnd w:id="0"/>
    </w:p>
    <w:sdt>
      <w:sdtPr>
        <w:rPr>
          <w:smallCaps w:val="0"/>
          <w:spacing w:val="0"/>
          <w:sz w:val="20"/>
          <w:szCs w:val="20"/>
          <w:lang w:val="de-DE"/>
        </w:rPr>
        <w:id w:val="-1011062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AE31AF" w14:textId="77777777" w:rsidR="00F631B6" w:rsidRDefault="00F631B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BB4D913" w14:textId="77777777" w:rsidR="00F631B6" w:rsidRDefault="00F631B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99300" w:history="1">
            <w:r w:rsidRPr="00B71E1A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_Toc56699300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77DC" w14:textId="77777777" w:rsidR="00F631B6" w:rsidRDefault="00AB6CA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1" w:history="1">
            <w:r w:rsidR="00F631B6" w:rsidRPr="00B71E1A">
              <w:rPr>
                <w:rStyle w:val="Hyperlink"/>
                <w:noProof/>
              </w:rPr>
              <w:t>Angabe 1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_Toc56699301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E1AF11C" w14:textId="77777777" w:rsidR="00F631B6" w:rsidRDefault="00AB6CA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2" w:history="1">
            <w:r w:rsidR="00F631B6" w:rsidRPr="00B71E1A">
              <w:rPr>
                <w:rStyle w:val="Hyperlink"/>
                <w:noProof/>
              </w:rPr>
              <w:t>Quellcode 1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_Toc56699302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1AA0B63C" w14:textId="77777777" w:rsidR="00F631B6" w:rsidRDefault="00AB6CA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3" w:history="1">
            <w:r w:rsidR="00F631B6" w:rsidRPr="00B71E1A">
              <w:rPr>
                <w:rStyle w:val="Hyperlink"/>
                <w:noProof/>
              </w:rPr>
              <w:t>Testfälle 1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_Toc56699303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227BE767" w14:textId="77777777" w:rsidR="00F631B6" w:rsidRDefault="00AB6CA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4" w:history="1">
            <w:r w:rsidR="00F631B6" w:rsidRPr="00B71E1A">
              <w:rPr>
                <w:rStyle w:val="Hyperlink"/>
                <w:noProof/>
              </w:rPr>
              <w:t>Angabe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_Toc56699304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6691876" w14:textId="77777777" w:rsidR="00F631B6" w:rsidRDefault="00AB6CA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5" w:history="1">
            <w:r w:rsidR="00F631B6" w:rsidRPr="00B71E1A">
              <w:rPr>
                <w:rStyle w:val="Hyperlink"/>
                <w:noProof/>
              </w:rPr>
              <w:t>Klassendiagramm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_Toc56699305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8DC29A2" w14:textId="77777777" w:rsidR="00F631B6" w:rsidRDefault="00AB6CA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6" w:history="1">
            <w:r w:rsidR="00F631B6" w:rsidRPr="00B71E1A">
              <w:rPr>
                <w:rStyle w:val="Hyperlink"/>
                <w:noProof/>
              </w:rPr>
              <w:t>Quellcode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_Toc56699306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135D943" w14:textId="77777777" w:rsidR="00F631B6" w:rsidRDefault="00AB6CA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7" w:history="1">
            <w:r w:rsidR="00F631B6" w:rsidRPr="00B71E1A">
              <w:rPr>
                <w:rStyle w:val="Hyperlink"/>
                <w:noProof/>
              </w:rPr>
              <w:t>Testfälle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_Toc56699307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9DC95AB" w14:textId="77777777" w:rsidR="00F631B6" w:rsidRDefault="00AB6CA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8" w:history="1">
            <w:r w:rsidR="00F631B6" w:rsidRPr="00B71E1A">
              <w:rPr>
                <w:rStyle w:val="Hyperlink"/>
                <w:noProof/>
              </w:rPr>
              <w:t>Angabe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_Toc56699308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E6668AF" w14:textId="77777777" w:rsidR="00F631B6" w:rsidRDefault="00AB6CA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9" w:history="1">
            <w:r w:rsidR="00F631B6" w:rsidRPr="00B71E1A">
              <w:rPr>
                <w:rStyle w:val="Hyperlink"/>
                <w:noProof/>
              </w:rPr>
              <w:t>Klassendiagramm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_Toc56699309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9CAE351" w14:textId="77777777" w:rsidR="00F631B6" w:rsidRDefault="00AB6CA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10" w:history="1">
            <w:r w:rsidR="00F631B6" w:rsidRPr="00B71E1A">
              <w:rPr>
                <w:rStyle w:val="Hyperlink"/>
                <w:noProof/>
              </w:rPr>
              <w:t>Quellcode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_Toc56699310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277F85A6" w14:textId="77777777" w:rsidR="00F631B6" w:rsidRDefault="00AB6CA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11" w:history="1">
            <w:r w:rsidR="00F631B6" w:rsidRPr="00B71E1A">
              <w:rPr>
                <w:rStyle w:val="Hyperlink"/>
                <w:noProof/>
              </w:rPr>
              <w:t>Testfälle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_Toc56699311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237085F" w14:textId="77777777" w:rsidR="00F631B6" w:rsidRDefault="00F631B6">
          <w:r>
            <w:rPr>
              <w:b/>
              <w:bCs/>
              <w:lang w:val="de-DE"/>
            </w:rPr>
            <w:fldChar w:fldCharType="end"/>
          </w:r>
        </w:p>
      </w:sdtContent>
    </w:sdt>
    <w:p w14:paraId="744900E5" w14:textId="77777777" w:rsidR="00F631B6" w:rsidRDefault="00F631B6" w:rsidP="00F631B6"/>
    <w:p w14:paraId="2FB44FF9" w14:textId="77777777" w:rsidR="00F631B6" w:rsidRDefault="00F631B6">
      <w:bookmarkStart w:id="1" w:name="_Toc56699301"/>
      <w:r>
        <w:t xml:space="preserve">Rechtsklick und Inhaltsverzeichnis aktualisieren… </w:t>
      </w:r>
    </w:p>
    <w:p w14:paraId="336CC3D2" w14:textId="77777777" w:rsidR="004D39DE" w:rsidRDefault="004D39DE">
      <w:r>
        <w:t xml:space="preserve">Lösche die Teilbereiche je </w:t>
      </w:r>
      <w:proofErr w:type="gramStart"/>
      <w:r>
        <w:t>Aufgabenstellung</w:t>
      </w:r>
      <w:proofErr w:type="gramEnd"/>
      <w:r>
        <w:t xml:space="preserve"> die nicht benötigt werden, gibt es nur ein Beispiel reicht es einmal die Überschriften zu nutzen. </w:t>
      </w:r>
    </w:p>
    <w:p w14:paraId="6EA12A40" w14:textId="77777777" w:rsidR="004D39DE" w:rsidRDefault="004D39DE">
      <w:r>
        <w:t xml:space="preserve">Öffne die Formatvorlage (nicht neues Dokument – sondern öffnen anklicken – lösche alle </w:t>
      </w:r>
      <w:proofErr w:type="gramStart"/>
      <w:r>
        <w:t>Erklärungen</w:t>
      </w:r>
      <w:proofErr w:type="gramEnd"/>
      <w:r>
        <w:t xml:space="preserve"> die du nicht benötigst – und setze unter Entwurf ein eigenes Design dass dir gut gefällt. Nutze weiterhin deine eigene Vorlage, falls du schon eine hast.)</w:t>
      </w:r>
    </w:p>
    <w:p w14:paraId="37DEC6B9" w14:textId="77777777" w:rsidR="004D39DE" w:rsidRDefault="004D39DE"/>
    <w:p w14:paraId="787A6937" w14:textId="77777777" w:rsidR="00F631B6" w:rsidRDefault="00F631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236429" w14:textId="77777777" w:rsidR="00F631B6" w:rsidRDefault="00F631B6" w:rsidP="00F631B6">
      <w:pPr>
        <w:pStyle w:val="berschrift1"/>
      </w:pPr>
      <w:r>
        <w:lastRenderedPageBreak/>
        <w:t>Angabe 1</w:t>
      </w:r>
      <w:bookmarkEnd w:id="1"/>
      <w:r w:rsidR="004D39DE">
        <w:t xml:space="preserve"> &lt;&lt;…&gt;&gt;</w:t>
      </w:r>
    </w:p>
    <w:p w14:paraId="46E7C0AC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Erstelle unterschiedliche Formen – schreibe jede Form in eine Datei</w:t>
      </w:r>
    </w:p>
    <w:p w14:paraId="43D768DE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  <w:t> </w:t>
      </w:r>
    </w:p>
    <w:p w14:paraId="39DED315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Öffne den Foliensatz </w:t>
      </w:r>
      <w:proofErr w:type="spellStart"/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Console_String_StringBuilder_Formen</w:t>
      </w:r>
      <w:proofErr w:type="spellEnd"/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 </w:t>
      </w:r>
    </w:p>
    <w:p w14:paraId="34549C94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Gehe zu Folie 52 Formen darstellen - Schreibe diese Formen in eine Datei</w:t>
      </w:r>
    </w:p>
    <w:p w14:paraId="2D07AC57" w14:textId="77777777" w:rsidR="005063D5" w:rsidRPr="005063D5" w:rsidRDefault="005063D5" w:rsidP="005063D5">
      <w:pPr>
        <w:spacing w:before="100" w:after="10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Löse die Aufgaben</w:t>
      </w:r>
    </w:p>
    <w:p w14:paraId="1A6B3F87" w14:textId="68B4DA8A" w:rsidR="005063D5" w:rsidRPr="005063D5" w:rsidRDefault="005063D5" w:rsidP="005063D5">
      <w:pPr>
        <w:numPr>
          <w:ilvl w:val="0"/>
          <w:numId w:val="1"/>
        </w:numPr>
        <w:spacing w:before="100" w:after="100" w:line="240" w:lineRule="auto"/>
        <w:jc w:val="left"/>
        <w:textAlignment w:val="center"/>
        <w:rPr>
          <w:rFonts w:ascii="Calibri" w:eastAsia="Times New Roman" w:hAnsi="Calibri" w:cs="Calibri"/>
          <w:color w:val="252424"/>
          <w:sz w:val="72"/>
          <w:szCs w:val="72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Quadrat ausgeben</w:t>
      </w:r>
    </w:p>
    <w:p w14:paraId="3A1D6E84" w14:textId="77777777" w:rsidR="005063D5" w:rsidRPr="005063D5" w:rsidRDefault="005063D5" w:rsidP="005063D5">
      <w:pPr>
        <w:spacing w:before="100" w:after="100" w:line="240" w:lineRule="auto"/>
        <w:jc w:val="left"/>
        <w:rPr>
          <w:rFonts w:ascii="Calibri" w:eastAsia="Times New Roman" w:hAnsi="Calibri" w:cs="Calibri"/>
          <w:sz w:val="72"/>
          <w:szCs w:val="72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Schreibe die Formen in eine Textdatei – </w:t>
      </w:r>
      <w:r w:rsidRPr="005063D5">
        <w:rPr>
          <w:rFonts w:ascii="Calibri" w:eastAsia="Times New Roman" w:hAnsi="Calibri" w:cs="Calibri"/>
          <w:sz w:val="22"/>
          <w:szCs w:val="22"/>
          <w:lang w:val="de-DE" w:eastAsia="de-DE"/>
        </w:rPr>
        <w:br/>
      </w: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probiere die Aufgaben ohne Musterlösung im Foliensatz!</w:t>
      </w:r>
    </w:p>
    <w:p w14:paraId="397B805B" w14:textId="728EEF1A" w:rsidR="004D39DE" w:rsidRDefault="004D39DE" w:rsidP="004D39DE">
      <w:pPr>
        <w:pStyle w:val="berschrift1"/>
      </w:pPr>
      <w:r>
        <w:t>Theorie 1 &lt;&lt;…&gt;&gt;</w:t>
      </w:r>
    </w:p>
    <w:p w14:paraId="7077BBA4" w14:textId="44CF904E" w:rsidR="00F07A47" w:rsidRDefault="00F07A47" w:rsidP="00F07A47">
      <w:r>
        <w:t>Unterhalb sehen Sie die 0815-Standardzeichenvariante von einer beliebigen Form (wahrscheinlich nicht alle…).</w:t>
      </w:r>
    </w:p>
    <w:p w14:paraId="69DFD9DF" w14:textId="5470F399" w:rsidR="00F07A47" w:rsidRDefault="00F07A47" w:rsidP="00F07A47">
      <w:r>
        <w:t xml:space="preserve">Fügen Sie einfach bei dem rot kommentierten Satz eine Mathematische Funktion zur </w:t>
      </w:r>
      <w:r w:rsidR="009D3547">
        <w:t>Berechnung</w:t>
      </w:r>
      <w:r>
        <w:t xml:space="preserve"> von b ein und die Form sollte richtig ausgegeben werden.</w:t>
      </w:r>
    </w:p>
    <w:p w14:paraId="0C3E0A9A" w14:textId="5924F0C9" w:rsidR="009D3547" w:rsidRPr="00F07A47" w:rsidRDefault="009D3547" w:rsidP="00F07A47">
      <w:r>
        <w:t xml:space="preserve">Außerdem setzen Sie die gleiche Formel bei </w:t>
      </w:r>
      <w:proofErr w:type="spellStart"/>
      <w:r>
        <w:t>max</w:t>
      </w:r>
      <w:proofErr w:type="spellEnd"/>
      <w:r>
        <w:t xml:space="preserve"> ein und statt i bei b setzen Sie die Zeile ein, in der der Maximalwert </w:t>
      </w:r>
      <w:proofErr w:type="gramStart"/>
      <w:r>
        <w:t>ist</w:t>
      </w:r>
      <w:proofErr w:type="gramEnd"/>
      <w:r>
        <w:t>… (Bei Kreis mehr dazu…)</w:t>
      </w:r>
    </w:p>
    <w:p w14:paraId="2D887B2B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bookmarkStart w:id="2" w:name="_Toc56699302"/>
      <w:proofErr w:type="spellStart"/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Circle(</w:t>
      </w:r>
      <w:proofErr w:type="spellStart"/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67E9E75A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135D5385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sb = </w:t>
      </w:r>
      <w:proofErr w:type="spellStart"/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7E59D766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7A96C33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&lt; 10) 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10;</w:t>
      </w:r>
    </w:p>
    <w:p w14:paraId="19A8BC04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941B6F9" w14:textId="7A01AD46" w:rsid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0;</w:t>
      </w:r>
    </w:p>
    <w:p w14:paraId="2D6158A8" w14:textId="0708F3B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F07A47">
        <w:rPr>
          <w:rFonts w:ascii="Cascadia Mono" w:hAnsi="Cascadia Mono" w:cs="Cascadia Mono"/>
          <w:color w:val="FF0000"/>
          <w:sz w:val="19"/>
          <w:szCs w:val="19"/>
          <w:lang w:val="de-DE"/>
        </w:rPr>
        <w:t>// heftige Berechnung des Maximalwertes (Zeile mit meisten Zeichen).</w:t>
      </w:r>
    </w:p>
    <w:p w14:paraId="69156045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41B33F8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+ 1; i++)</w:t>
      </w:r>
    </w:p>
    <w:p w14:paraId="52A5A96E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3861B003" w14:textId="4007492C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r w:rsidRPr="00F07A47">
        <w:rPr>
          <w:rFonts w:ascii="Cascadia Mono" w:hAnsi="Cascadia Mono" w:cs="Cascadia Mono"/>
          <w:color w:val="FF0000"/>
          <w:sz w:val="19"/>
          <w:szCs w:val="19"/>
          <w:lang w:val="de-DE"/>
        </w:rPr>
        <w:t xml:space="preserve">// heftige Mathematische Formel zur </w:t>
      </w:r>
      <w:proofErr w:type="spellStart"/>
      <w:r w:rsidRPr="00F07A47">
        <w:rPr>
          <w:rFonts w:ascii="Cascadia Mono" w:hAnsi="Cascadia Mono" w:cs="Cascadia Mono"/>
          <w:color w:val="FF0000"/>
          <w:sz w:val="19"/>
          <w:szCs w:val="19"/>
          <w:lang w:val="de-DE"/>
        </w:rPr>
        <w:t>berechnung</w:t>
      </w:r>
      <w:proofErr w:type="spellEnd"/>
      <w:r w:rsidRPr="00F07A47">
        <w:rPr>
          <w:rFonts w:ascii="Cascadia Mono" w:hAnsi="Cascadia Mono" w:cs="Cascadia Mono"/>
          <w:color w:val="FF0000"/>
          <w:sz w:val="19"/>
          <w:szCs w:val="19"/>
          <w:lang w:val="de-DE"/>
        </w:rPr>
        <w:t xml:space="preserve"> von b</w:t>
      </w:r>
    </w:p>
    <w:p w14:paraId="16AA2EC5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9D10094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(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b) / 2; 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 w:rsidRPr="00F07A47">
        <w:rPr>
          <w:rFonts w:ascii="Cascadia Mono" w:hAnsi="Cascadia Mono" w:cs="Cascadia Mono"/>
          <w:color w:val="008000"/>
          <w:sz w:val="19"/>
          <w:szCs w:val="19"/>
          <w:lang w:val="de-DE"/>
        </w:rPr>
        <w:t>// Leerzeichen</w:t>
      </w:r>
    </w:p>
    <w:p w14:paraId="020FEC69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37ED25ED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 w:rsidRPr="00F07A47"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FD4CE44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41F9D707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8BAF698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b; 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 w:rsidRPr="00F07A47">
        <w:rPr>
          <w:rFonts w:ascii="Cascadia Mono" w:hAnsi="Cascadia Mono" w:cs="Cascadia Mono"/>
          <w:color w:val="008000"/>
          <w:sz w:val="19"/>
          <w:szCs w:val="19"/>
          <w:lang w:val="de-DE"/>
        </w:rPr>
        <w:t>// eigentlicher Kreis</w:t>
      </w:r>
    </w:p>
    <w:p w14:paraId="2792F0E6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4B306C90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 w:rsidRPr="00F07A47">
        <w:rPr>
          <w:rFonts w:ascii="Cascadia Mono" w:hAnsi="Cascadia Mono" w:cs="Cascadia Mono"/>
          <w:color w:val="A31515"/>
          <w:sz w:val="19"/>
          <w:szCs w:val="19"/>
          <w:lang w:val="de-DE"/>
        </w:rPr>
        <w:t>"#"</w:t>
      </w: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); </w:t>
      </w:r>
    </w:p>
    <w:p w14:paraId="1BC1B552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7155B891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0969235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B73B4BA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0E90344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562EEF74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61A5099F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36EFE11" w14:textId="77777777" w:rsidR="00F07A47" w:rsidRPr="00F07A47" w:rsidRDefault="00F07A47" w:rsidP="00F0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F07A47"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sb.ToString</w:t>
      </w:r>
      <w:proofErr w:type="spellEnd"/>
      <w:r w:rsidRPr="00F07A47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0A6A37A3" w14:textId="77777777" w:rsidR="00F07A47" w:rsidRDefault="00F07A47" w:rsidP="00F07A47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smallCaps w:val="0"/>
          <w:color w:val="000000"/>
          <w:spacing w:val="0"/>
          <w:sz w:val="19"/>
          <w:szCs w:val="19"/>
          <w:lang w:val="de-DE"/>
        </w:rPr>
      </w:pPr>
      <w:r w:rsidRPr="00F07A47">
        <w:rPr>
          <w:rFonts w:ascii="Cascadia Mono" w:hAnsi="Cascadia Mono" w:cs="Cascadia Mono"/>
          <w:smallCaps w:val="0"/>
          <w:color w:val="000000"/>
          <w:spacing w:val="0"/>
          <w:sz w:val="19"/>
          <w:szCs w:val="19"/>
          <w:lang w:val="de-DE"/>
        </w:rPr>
        <w:t>}</w:t>
      </w:r>
    </w:p>
    <w:p w14:paraId="3E56A9D8" w14:textId="6C08030F" w:rsidR="00F631B6" w:rsidRDefault="00F631B6" w:rsidP="00F07A47">
      <w:pPr>
        <w:pStyle w:val="berschrift1"/>
      </w:pPr>
      <w:r>
        <w:t>Quellcode 1</w:t>
      </w:r>
      <w:bookmarkEnd w:id="2"/>
      <w:r w:rsidR="004D39DE">
        <w:t xml:space="preserve"> &lt;&lt;…&gt;&gt;</w:t>
      </w:r>
    </w:p>
    <w:p w14:paraId="0A7D23AF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bookmarkStart w:id="3" w:name="_Toc56699303"/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System.Text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7DCEA565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BAC1610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Write(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text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13D7661E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49753B94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sw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true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317B7CD3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 xml:space="preserve">    {</w:t>
      </w:r>
    </w:p>
    <w:p w14:paraId="69707F3F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sw.WriteLine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1BCE7080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sw.WriteLine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text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9BEA575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01DE53DF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494447BC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B80DA34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793FE4BD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23371D6C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sw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14708E54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3D10FB0A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sw.Write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F7B9642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534043D5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637724C2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CCA1345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Rectangle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x,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y)</w:t>
      </w:r>
    </w:p>
    <w:p w14:paraId="1F523461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2FB03FE3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sb =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178FA85B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D3A6A12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y; i++) </w:t>
      </w:r>
      <w:r w:rsidRPr="00C76E57">
        <w:rPr>
          <w:rFonts w:ascii="Cascadia Mono" w:hAnsi="Cascadia Mono" w:cs="Cascadia Mono"/>
          <w:color w:val="008000"/>
          <w:sz w:val="19"/>
          <w:szCs w:val="19"/>
          <w:lang w:val="de-DE"/>
        </w:rPr>
        <w:t>// Rechteck</w:t>
      </w:r>
    </w:p>
    <w:p w14:paraId="45042B86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4C069E9A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x;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34FF5B81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43662A5F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"*"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174556E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26FE2B6A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(i != y - 1)</w:t>
      </w:r>
    </w:p>
    <w:p w14:paraId="7FD43BCC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0C070D74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059BD6DD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68E86D8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sb.ToString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64D7ECE6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4AA82AFD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0861A48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Square(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23AB04FD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72EB26AA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Rectangle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); </w:t>
      </w:r>
      <w:r w:rsidRPr="00C76E57">
        <w:rPr>
          <w:rFonts w:ascii="Cascadia Mono" w:hAnsi="Cascadia Mono" w:cs="Cascadia Mono"/>
          <w:color w:val="008000"/>
          <w:sz w:val="19"/>
          <w:szCs w:val="19"/>
          <w:lang w:val="de-DE"/>
        </w:rPr>
        <w:t>// Quadrat hat gleiche Breite wie Länge</w:t>
      </w:r>
    </w:p>
    <w:p w14:paraId="42372FE9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5A35C3B4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BA1A3DC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RectangleEmpty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x,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y,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63181619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2E149B7E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sb =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679E0584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4468381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; i++) </w:t>
      </w:r>
      <w:r w:rsidRPr="00C76E57">
        <w:rPr>
          <w:rFonts w:ascii="Cascadia Mono" w:hAnsi="Cascadia Mono" w:cs="Cascadia Mono"/>
          <w:color w:val="008000"/>
          <w:sz w:val="19"/>
          <w:szCs w:val="19"/>
          <w:lang w:val="de-DE"/>
        </w:rPr>
        <w:t>// oberer Rand</w:t>
      </w:r>
    </w:p>
    <w:p w14:paraId="102FAA95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0FAFCAE2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x;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6606EEC8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33034EB7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"*"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20EF9714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22839084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(i != y - 1)</w:t>
      </w:r>
    </w:p>
    <w:p w14:paraId="2C4BDEE9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75B36B01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7F1D07CF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7C1998C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y - 2 *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; i++) </w:t>
      </w:r>
      <w:r w:rsidRPr="00C76E57">
        <w:rPr>
          <w:rFonts w:ascii="Cascadia Mono" w:hAnsi="Cascadia Mono" w:cs="Cascadia Mono"/>
          <w:color w:val="008000"/>
          <w:sz w:val="19"/>
          <w:szCs w:val="19"/>
          <w:lang w:val="de-DE"/>
        </w:rPr>
        <w:t>// mittlerer Teil (zuerst Rand, dann leer, dann Rand)</w:t>
      </w:r>
    </w:p>
    <w:p w14:paraId="792C4162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31D54F47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x;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5F4F283D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7AC79701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(j &lt;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|| j &gt;= x -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55F90250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"*"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CDAA821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else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7B70D77F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3308175A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(i != y - 1)</w:t>
      </w:r>
    </w:p>
    <w:p w14:paraId="5874A70B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0E39388D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443B2DBF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D56DEE4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; i++) </w:t>
      </w:r>
      <w:r w:rsidRPr="00C76E57">
        <w:rPr>
          <w:rFonts w:ascii="Cascadia Mono" w:hAnsi="Cascadia Mono" w:cs="Cascadia Mono"/>
          <w:color w:val="008000"/>
          <w:sz w:val="19"/>
          <w:szCs w:val="19"/>
          <w:lang w:val="de-DE"/>
        </w:rPr>
        <w:t>// unterer Rand</w:t>
      </w:r>
    </w:p>
    <w:p w14:paraId="78B196E2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 xml:space="preserve">    {</w:t>
      </w:r>
    </w:p>
    <w:p w14:paraId="4FF655EF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x;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384B9927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473F3327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"*"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E9A2BAB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5B8A2A6B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(i !=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- 1)</w:t>
      </w:r>
    </w:p>
    <w:p w14:paraId="5E8A28E8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7550248B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1E96E7A7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E41AE96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sb.ToString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58D37DD1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448EA626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F88D6DF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SquareEmpty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2FA80566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5BE3F278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C76E57"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RectangleEmpty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); </w:t>
      </w:r>
      <w:r w:rsidRPr="00C76E57">
        <w:rPr>
          <w:rFonts w:ascii="Cascadia Mono" w:hAnsi="Cascadia Mono" w:cs="Cascadia Mono"/>
          <w:color w:val="008000"/>
          <w:sz w:val="19"/>
          <w:szCs w:val="19"/>
          <w:lang w:val="de-DE"/>
        </w:rPr>
        <w:t>// Quadrat hat gleiche Breite wie Länge</w:t>
      </w:r>
    </w:p>
    <w:p w14:paraId="52D9CC52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088040C1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B40F339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"rectangles.txt"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5BF93A5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18FF4C9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"rectangles.txt"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Rectangle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(3, 4));</w:t>
      </w:r>
    </w:p>
    <w:p w14:paraId="6AAEA6AC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93D04A7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"rectangles.txt"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4E85149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F833676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"rectangles.txt"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, Square(5));</w:t>
      </w:r>
    </w:p>
    <w:p w14:paraId="07CD17A6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210F96B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"rectangles.txt"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03D6DF7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FB06C62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"rectangles.txt"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RectangleEmpty</w:t>
      </w:r>
      <w:proofErr w:type="spellEnd"/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(10, 6, 1));</w:t>
      </w:r>
    </w:p>
    <w:p w14:paraId="7E3AA24C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A712E61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"rectangles.txt"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 w:rsidRPr="00C76E57"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"----------------------------------"</w:t>
      </w:r>
      <w:r w:rsidRPr="00C76E5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30D00F3" w14:textId="77777777" w:rsidR="00C76E57" w:rsidRPr="00C76E57" w:rsidRDefault="00C76E57" w:rsidP="00C76E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68577B4" w14:textId="77777777" w:rsidR="00C76E57" w:rsidRDefault="00C76E57" w:rsidP="00C76E57">
      <w:pPr>
        <w:pStyle w:val="berschrift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smallCaps w:val="0"/>
          <w:color w:val="000000"/>
          <w:spacing w:val="0"/>
          <w:sz w:val="19"/>
          <w:szCs w:val="19"/>
          <w:lang w:val="de-DE"/>
        </w:rPr>
      </w:pPr>
      <w:r w:rsidRPr="00C76E57">
        <w:rPr>
          <w:rFonts w:ascii="Cascadia Mono" w:hAnsi="Cascadia Mono" w:cs="Cascadia Mono"/>
          <w:smallCaps w:val="0"/>
          <w:color w:val="000000"/>
          <w:spacing w:val="0"/>
          <w:sz w:val="19"/>
          <w:szCs w:val="19"/>
          <w:lang w:val="de-DE"/>
        </w:rPr>
        <w:t>Write(</w:t>
      </w:r>
      <w:r w:rsidRPr="00C76E57">
        <w:rPr>
          <w:rFonts w:ascii="Cascadia Mono" w:hAnsi="Cascadia Mono" w:cs="Cascadia Mono"/>
          <w:smallCaps w:val="0"/>
          <w:color w:val="A31515"/>
          <w:spacing w:val="0"/>
          <w:sz w:val="19"/>
          <w:szCs w:val="19"/>
          <w:lang w:val="de-DE"/>
        </w:rPr>
        <w:t>"rectangles.txt"</w:t>
      </w:r>
      <w:r w:rsidRPr="00C76E57">
        <w:rPr>
          <w:rFonts w:ascii="Cascadia Mono" w:hAnsi="Cascadia Mono" w:cs="Cascadia Mono"/>
          <w:smallCaps w:val="0"/>
          <w:color w:val="000000"/>
          <w:spacing w:val="0"/>
          <w:sz w:val="19"/>
          <w:szCs w:val="19"/>
          <w:lang w:val="de-DE"/>
        </w:rPr>
        <w:t xml:space="preserve">, </w:t>
      </w:r>
      <w:proofErr w:type="spellStart"/>
      <w:r w:rsidRPr="00C76E57">
        <w:rPr>
          <w:rFonts w:ascii="Cascadia Mono" w:hAnsi="Cascadia Mono" w:cs="Cascadia Mono"/>
          <w:smallCaps w:val="0"/>
          <w:color w:val="000000"/>
          <w:spacing w:val="0"/>
          <w:sz w:val="19"/>
          <w:szCs w:val="19"/>
          <w:lang w:val="de-DE"/>
        </w:rPr>
        <w:t>SquareEmpty</w:t>
      </w:r>
      <w:proofErr w:type="spellEnd"/>
      <w:r w:rsidRPr="00C76E57">
        <w:rPr>
          <w:rFonts w:ascii="Cascadia Mono" w:hAnsi="Cascadia Mono" w:cs="Cascadia Mono"/>
          <w:smallCaps w:val="0"/>
          <w:color w:val="000000"/>
          <w:spacing w:val="0"/>
          <w:sz w:val="19"/>
          <w:szCs w:val="19"/>
          <w:lang w:val="de-DE"/>
        </w:rPr>
        <w:t>(10, 2));</w:t>
      </w:r>
    </w:p>
    <w:p w14:paraId="340A785B" w14:textId="1BFBD0C9" w:rsidR="00F631B6" w:rsidRDefault="00F631B6" w:rsidP="00C76E57">
      <w:pPr>
        <w:pStyle w:val="berschrift1"/>
      </w:pPr>
      <w:r>
        <w:t>Testfälle 1</w:t>
      </w:r>
      <w:bookmarkEnd w:id="3"/>
      <w:r w:rsidR="004D39DE">
        <w:t xml:space="preserve"> &lt;&lt;…&gt;&gt;</w:t>
      </w:r>
    </w:p>
    <w:p w14:paraId="7FD01B31" w14:textId="77761F5A" w:rsidR="00F631B6" w:rsidRDefault="008D2D12" w:rsidP="00F631B6">
      <w:r w:rsidRPr="008D2D12">
        <w:rPr>
          <w:noProof/>
        </w:rPr>
        <w:lastRenderedPageBreak/>
        <w:drawing>
          <wp:inline distT="0" distB="0" distL="0" distR="0" wp14:anchorId="099DA47A" wp14:editId="7FBB9BA2">
            <wp:extent cx="2762636" cy="600158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1744" w14:textId="77777777" w:rsidR="00F631B6" w:rsidRDefault="00F631B6" w:rsidP="00F631B6">
      <w:pPr>
        <w:pStyle w:val="berschrift1"/>
        <w:pBdr>
          <w:top w:val="single" w:sz="4" w:space="1" w:color="auto"/>
        </w:pBdr>
      </w:pPr>
      <w:bookmarkStart w:id="4" w:name="_Toc56699304"/>
      <w:r>
        <w:t>Angabe 2</w:t>
      </w:r>
      <w:bookmarkEnd w:id="4"/>
      <w:r w:rsidR="004D39DE">
        <w:t xml:space="preserve"> &lt;&lt;…&gt;&gt;</w:t>
      </w:r>
    </w:p>
    <w:p w14:paraId="12425BC6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Erstelle unterschiedliche Formen – schreibe jede Form in eine Datei</w:t>
      </w:r>
    </w:p>
    <w:p w14:paraId="16C77261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  <w:t> </w:t>
      </w:r>
    </w:p>
    <w:p w14:paraId="7C7BB698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Öffne den Foliensatz </w:t>
      </w:r>
      <w:proofErr w:type="spellStart"/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Console_String_StringBuilder_Formen</w:t>
      </w:r>
      <w:proofErr w:type="spellEnd"/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 </w:t>
      </w:r>
    </w:p>
    <w:p w14:paraId="3118F0BD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Gehe zu Folie 52 Formen darstellen - Schreibe diese Formen in eine Datei</w:t>
      </w:r>
    </w:p>
    <w:p w14:paraId="24D83E88" w14:textId="77777777" w:rsidR="005063D5" w:rsidRPr="005063D5" w:rsidRDefault="005063D5" w:rsidP="005063D5">
      <w:pPr>
        <w:spacing w:before="100" w:after="10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Löse die Aufgaben</w:t>
      </w:r>
    </w:p>
    <w:p w14:paraId="357A391C" w14:textId="77777777" w:rsidR="005063D5" w:rsidRPr="005063D5" w:rsidRDefault="005063D5" w:rsidP="005063D5">
      <w:pPr>
        <w:numPr>
          <w:ilvl w:val="0"/>
          <w:numId w:val="1"/>
        </w:numPr>
        <w:spacing w:before="100" w:after="100" w:line="240" w:lineRule="auto"/>
        <w:jc w:val="left"/>
        <w:textAlignment w:val="center"/>
        <w:rPr>
          <w:rFonts w:ascii="Calibri" w:eastAsia="Times New Roman" w:hAnsi="Calibri" w:cs="Calibri"/>
          <w:color w:val="252424"/>
          <w:sz w:val="72"/>
          <w:szCs w:val="72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Dreieck ausgeben</w:t>
      </w:r>
    </w:p>
    <w:p w14:paraId="3F81E1CB" w14:textId="77777777" w:rsidR="005063D5" w:rsidRPr="005063D5" w:rsidRDefault="005063D5" w:rsidP="005063D5">
      <w:pPr>
        <w:spacing w:before="100" w:after="100" w:line="240" w:lineRule="auto"/>
        <w:jc w:val="left"/>
        <w:rPr>
          <w:rFonts w:ascii="Calibri" w:eastAsia="Times New Roman" w:hAnsi="Calibri" w:cs="Calibri"/>
          <w:sz w:val="72"/>
          <w:szCs w:val="72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Schreibe die Formen in eine Textdatei – </w:t>
      </w:r>
      <w:r w:rsidRPr="005063D5">
        <w:rPr>
          <w:rFonts w:ascii="Calibri" w:eastAsia="Times New Roman" w:hAnsi="Calibri" w:cs="Calibri"/>
          <w:sz w:val="22"/>
          <w:szCs w:val="22"/>
          <w:lang w:val="de-DE" w:eastAsia="de-DE"/>
        </w:rPr>
        <w:br/>
      </w: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probiere die Aufgaben ohne Musterlösung im Foliensatz!</w:t>
      </w:r>
    </w:p>
    <w:p w14:paraId="049945CE" w14:textId="77777777" w:rsidR="00F631B6" w:rsidRPr="00F631B6" w:rsidRDefault="00F631B6" w:rsidP="00F631B6"/>
    <w:p w14:paraId="07179C1F" w14:textId="77777777" w:rsidR="00F631B6" w:rsidRDefault="00F631B6" w:rsidP="00F631B6">
      <w:pPr>
        <w:pStyle w:val="berschrift1"/>
      </w:pPr>
      <w:bookmarkStart w:id="5" w:name="_Toc56699306"/>
      <w:r>
        <w:t>Quellcode 2</w:t>
      </w:r>
      <w:bookmarkEnd w:id="5"/>
      <w:r w:rsidR="004D39DE">
        <w:t xml:space="preserve"> &lt;&lt;…&gt;&gt;</w:t>
      </w:r>
    </w:p>
    <w:p w14:paraId="7B669BBF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2A71E6F3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EB5B5CA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Write(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4C0C0B74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>{</w:t>
      </w:r>
    </w:p>
    <w:p w14:paraId="052051C3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43ED598A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0390E9B7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6962B824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B3F32CB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128C56F0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2CEFE9B7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AE5D19F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2DA786D2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0EEBF9C3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0DD96EA8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6976DB13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FBF6303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3C462E46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6B6A1881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03B0E56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54A1F4A6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6433645C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229E1862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61A1DDA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% 2 == 0)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 muss ungerade sein</w:t>
      </w:r>
    </w:p>
    <w:p w14:paraId="52F7FB27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++;</w:t>
      </w:r>
    </w:p>
    <w:p w14:paraId="0E6AE189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55AFA7E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b = 1;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b = Anzahl an Zeichen (*) in einer Zeile</w:t>
      </w:r>
    </w:p>
    <w:p w14:paraId="7E4896AD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1C9620F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 i++)</w:t>
      </w:r>
    </w:p>
    <w:p w14:paraId="65C3B2FD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1FB67013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(b / 2);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34F64C6A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67DE4B3B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5F916A3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4FE63CE3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EBAA9DB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b;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6A1304C8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76AB5EC5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275F9DE9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1A39AE51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1E11585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b += 2;</w:t>
      </w:r>
    </w:p>
    <w:p w14:paraId="23035CB8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308CAAC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1353FB6F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17E187BA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220991A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779E4C90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0EEC3384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6810488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TriangleEmpty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6E978402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45B0402E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159AFD81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5FBFAB4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% 2 == 0)</w:t>
      </w:r>
    </w:p>
    <w:p w14:paraId="5ECDB81C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++;</w:t>
      </w:r>
    </w:p>
    <w:p w14:paraId="151CF998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39FF385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b = 1;</w:t>
      </w:r>
    </w:p>
    <w:p w14:paraId="7A4DEABD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A33420F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 i++)</w:t>
      </w:r>
    </w:p>
    <w:p w14:paraId="3B79F46B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50A284D6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(b / 2);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05CEE907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6DCE5881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20263817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75427B22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27AAAB6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06F3B634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4EA19134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274C4717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 xml:space="preserve">        }</w:t>
      </w:r>
    </w:p>
    <w:p w14:paraId="345016F9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F8E0B38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b;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07516F77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5A2DCF1E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|| j &gt;= b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2A6F9627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5E0315C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4D24C12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        </w:t>
      </w:r>
    </w:p>
    <w:p w14:paraId="22BD2A7A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E135F4A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b += 2;</w:t>
      </w:r>
    </w:p>
    <w:p w14:paraId="583B72F9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BB6932B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2638DB39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6E3EE442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DC7ADE9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 i++)</w:t>
      </w:r>
    </w:p>
    <w:p w14:paraId="7067C03F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574733C9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i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619A8C72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010AD6DF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7E1DA3E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4E7E3CF6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BF596CC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b;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77A70824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5DF04CD4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66C055AD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7BA3C6EE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51386AE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b += 2;</w:t>
      </w:r>
    </w:p>
    <w:p w14:paraId="6922A28A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0C28676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71AD4025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1E82BF35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</w:p>
    <w:p w14:paraId="18EE2029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2547873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7D9D860D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1F2C9C5C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D7734BD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"triangles.txt"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12EFCCB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2A4D22F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"triangles.txt"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(11));</w:t>
      </w:r>
    </w:p>
    <w:p w14:paraId="38203821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71628EC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"triangles.txt"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82CC4E5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88A52E5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"triangles.txt"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TriangleEmpty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(11, 3));</w:t>
      </w:r>
    </w:p>
    <w:p w14:paraId="5D9ADC87" w14:textId="77777777" w:rsidR="00642253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FCD1227" w14:textId="190B0FDF" w:rsidR="00F631B6" w:rsidRDefault="00642253" w:rsidP="006422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"triangles.txt"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693E212E" w14:textId="77777777" w:rsidR="00F631B6" w:rsidRDefault="00F631B6" w:rsidP="00F631B6">
      <w:pPr>
        <w:pStyle w:val="berschrift1"/>
      </w:pPr>
      <w:bookmarkStart w:id="6" w:name="_Toc56699307"/>
      <w:r>
        <w:t>Testfälle 2</w:t>
      </w:r>
      <w:bookmarkEnd w:id="6"/>
      <w:r w:rsidR="004D39DE">
        <w:t xml:space="preserve"> &lt;&lt;…&gt;&gt;</w:t>
      </w:r>
    </w:p>
    <w:p w14:paraId="0F8BD8B3" w14:textId="0402D61E" w:rsidR="00F631B6" w:rsidRDefault="00B1443D" w:rsidP="00F631B6">
      <w:r w:rsidRPr="00B1443D">
        <w:rPr>
          <w:noProof/>
        </w:rPr>
        <w:lastRenderedPageBreak/>
        <w:drawing>
          <wp:inline distT="0" distB="0" distL="0" distR="0" wp14:anchorId="7BDCFE15" wp14:editId="680C6CE1">
            <wp:extent cx="2743583" cy="5915851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0F97" w14:textId="77777777" w:rsidR="00F631B6" w:rsidRDefault="00F631B6" w:rsidP="00F631B6">
      <w:pPr>
        <w:pStyle w:val="berschrift1"/>
        <w:pBdr>
          <w:top w:val="single" w:sz="4" w:space="1" w:color="auto"/>
        </w:pBdr>
      </w:pPr>
      <w:bookmarkStart w:id="7" w:name="_Toc56699308"/>
      <w:r>
        <w:t>Angabe 3</w:t>
      </w:r>
      <w:bookmarkEnd w:id="7"/>
      <w:r w:rsidR="004D39DE">
        <w:t xml:space="preserve"> &lt;&lt;…&gt;&gt;</w:t>
      </w:r>
    </w:p>
    <w:p w14:paraId="74C00102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Erstelle unterschiedliche Formen – schreibe jede Form in eine Datei</w:t>
      </w:r>
    </w:p>
    <w:p w14:paraId="04F3A8E2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  <w:t> </w:t>
      </w:r>
    </w:p>
    <w:p w14:paraId="12A2A305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Öffne den Foliensatz </w:t>
      </w:r>
      <w:proofErr w:type="spellStart"/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Console_String_StringBuilder_Formen</w:t>
      </w:r>
      <w:proofErr w:type="spellEnd"/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 </w:t>
      </w:r>
    </w:p>
    <w:p w14:paraId="0454C425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Gehe zu Folie 52 Formen darstellen - Schreibe diese Formen in eine Datei</w:t>
      </w:r>
    </w:p>
    <w:p w14:paraId="42F5844D" w14:textId="77777777" w:rsidR="005063D5" w:rsidRPr="005063D5" w:rsidRDefault="005063D5" w:rsidP="005063D5">
      <w:pPr>
        <w:spacing w:before="100" w:after="10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Löse die Aufgaben</w:t>
      </w:r>
    </w:p>
    <w:p w14:paraId="1F99C13C" w14:textId="77777777" w:rsidR="005063D5" w:rsidRPr="005063D5" w:rsidRDefault="005063D5" w:rsidP="005063D5">
      <w:pPr>
        <w:numPr>
          <w:ilvl w:val="0"/>
          <w:numId w:val="1"/>
        </w:numPr>
        <w:spacing w:before="100" w:after="100" w:line="240" w:lineRule="auto"/>
        <w:jc w:val="left"/>
        <w:textAlignment w:val="center"/>
        <w:rPr>
          <w:rFonts w:ascii="Calibri" w:eastAsia="Times New Roman" w:hAnsi="Calibri" w:cs="Calibri"/>
          <w:color w:val="252424"/>
          <w:sz w:val="72"/>
          <w:szCs w:val="72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Einfacher Tannenbaum </w:t>
      </w:r>
    </w:p>
    <w:p w14:paraId="6896DB28" w14:textId="77777777" w:rsidR="005063D5" w:rsidRPr="005063D5" w:rsidRDefault="005063D5" w:rsidP="005063D5">
      <w:pPr>
        <w:numPr>
          <w:ilvl w:val="0"/>
          <w:numId w:val="1"/>
        </w:numPr>
        <w:spacing w:before="100" w:after="100" w:line="240" w:lineRule="auto"/>
        <w:jc w:val="left"/>
        <w:textAlignment w:val="center"/>
        <w:rPr>
          <w:rFonts w:ascii="Calibri" w:eastAsia="Times New Roman" w:hAnsi="Calibri" w:cs="Calibri"/>
          <w:color w:val="252424"/>
          <w:sz w:val="72"/>
          <w:szCs w:val="72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Gestufter Tannenbaum</w:t>
      </w:r>
    </w:p>
    <w:p w14:paraId="20447330" w14:textId="77777777" w:rsidR="005063D5" w:rsidRPr="005063D5" w:rsidRDefault="005063D5" w:rsidP="005063D5">
      <w:pPr>
        <w:spacing w:before="100" w:after="100" w:line="240" w:lineRule="auto"/>
        <w:jc w:val="left"/>
        <w:rPr>
          <w:rFonts w:ascii="Calibri" w:eastAsia="Times New Roman" w:hAnsi="Calibri" w:cs="Calibri"/>
          <w:sz w:val="72"/>
          <w:szCs w:val="72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Schreibe die Formen in eine Textdatei – </w:t>
      </w:r>
      <w:r w:rsidRPr="005063D5">
        <w:rPr>
          <w:rFonts w:ascii="Calibri" w:eastAsia="Times New Roman" w:hAnsi="Calibri" w:cs="Calibri"/>
          <w:sz w:val="22"/>
          <w:szCs w:val="22"/>
          <w:lang w:val="de-DE" w:eastAsia="de-DE"/>
        </w:rPr>
        <w:br/>
      </w: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probiere die Aufgaben ohne Musterlösung im Foliensatz!</w:t>
      </w:r>
    </w:p>
    <w:p w14:paraId="0C65815B" w14:textId="77777777" w:rsidR="00F631B6" w:rsidRPr="00F631B6" w:rsidRDefault="00F631B6" w:rsidP="00F631B6"/>
    <w:p w14:paraId="2D204572" w14:textId="77777777" w:rsidR="00F631B6" w:rsidRDefault="00F631B6" w:rsidP="00F631B6">
      <w:pPr>
        <w:pStyle w:val="berschrift1"/>
      </w:pPr>
      <w:bookmarkStart w:id="8" w:name="_Toc56699310"/>
      <w:r>
        <w:t>Quellcode 3</w:t>
      </w:r>
      <w:bookmarkEnd w:id="8"/>
      <w:r w:rsidR="004D39DE">
        <w:t xml:space="preserve"> &lt;&lt;…&gt;&gt;</w:t>
      </w:r>
    </w:p>
    <w:p w14:paraId="7F10591D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3137984F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CDAE265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lastRenderedPageBreak/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Write(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342C1269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19CB1832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1F6BE5AC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0956B11C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5DD5266F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530510E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39A27308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2823D7CB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21A5114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46A526EF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48D38148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75138B8F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09DDD614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E6A6AC0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738E050A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2A6440CD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316CF2A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von,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bis,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7D165E2A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5E275E47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2758AEB9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033BC63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// von &amp; bis müssen entweder beide gerade oder ungerade sein, weil b immer um 2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erhöht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 wird</w:t>
      </w:r>
    </w:p>
    <w:p w14:paraId="2BCED8E4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(von % 2 == 0)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Fall 1: von &amp; bis sind gerade</w:t>
      </w:r>
    </w:p>
    <w:p w14:paraId="39635BC6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33C49691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(bis % 2 != 0) bis++;</w:t>
      </w:r>
    </w:p>
    <w:p w14:paraId="17D11823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4B97B9ED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(bis % 2 == 0) bis++;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Fall 2: von &amp; bis sind ungerade</w:t>
      </w:r>
    </w:p>
    <w:p w14:paraId="16C49051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DE13764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(bis - von) / 2 + 1;</w:t>
      </w:r>
    </w:p>
    <w:p w14:paraId="1416A124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b = von;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b = Anzahl an Zeichen (*) in einer Zeile</w:t>
      </w:r>
    </w:p>
    <w:p w14:paraId="4330A331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BF162B9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 i++)</w:t>
      </w:r>
    </w:p>
    <w:p w14:paraId="36651778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5F421C47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bis)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Damit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 oberen Dreiecke mittig in Bezug auf unterstem Dreieck sind.</w:t>
      </w:r>
    </w:p>
    <w:p w14:paraId="0643A6CA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Ansonsten wäre die letzte Zeile des ersten Dreiecks des Baumes ganz am linken Rand...</w:t>
      </w:r>
    </w:p>
    <w:p w14:paraId="6C62426F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109B9F3A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D383422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3034E1CE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7C7736D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(bis - b)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Leerzeichen links von Baum</w:t>
      </w:r>
    </w:p>
    <w:p w14:paraId="39A40366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642341FC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7A749E6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27CABEDE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8091AF9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b;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eigentlicher Baum</w:t>
      </w:r>
    </w:p>
    <w:p w14:paraId="005C9183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7A46F3E7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F07D04C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39CE9A59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6041EA6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b += 2;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2, weil links und rechts, ansonsten nicht symmetrisch</w:t>
      </w:r>
    </w:p>
    <w:p w14:paraId="2718A9BD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8346C8E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0E358CEF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376C5E5A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36C7F02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0451412D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3C3E1FD5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65808F8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x)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//x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Anzahl_wie_viele_b_plus_pro_Fluegel</w:t>
      </w:r>
      <w:proofErr w:type="spellEnd"/>
    </w:p>
    <w:p w14:paraId="6A5CDCB8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078C7BC1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337446B9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EC9F61C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% x !=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++;</w:t>
      </w:r>
    </w:p>
    <w:p w14:paraId="74F34DE9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500D743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b = 1;</w:t>
      </w:r>
    </w:p>
    <w:p w14:paraId="7C4EE34D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973097D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1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x - 1) * 2 + (x-1) * 2;</w:t>
      </w:r>
    </w:p>
    <w:p w14:paraId="4D3FFED0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B1F5BE3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x; i++)</w:t>
      </w:r>
    </w:p>
    <w:p w14:paraId="6D14E3A3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556DCBB1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(b, b + (x-1) *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));</w:t>
      </w:r>
    </w:p>
    <w:p w14:paraId="702C194B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b += 2;</w:t>
      </w:r>
    </w:p>
    <w:p w14:paraId="66D343D6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51DE50AB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8C9877C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6; i++)</w:t>
      </w:r>
    </w:p>
    <w:p w14:paraId="465F984F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5C62D6A1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/3;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56D0C6B6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2264275C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7746B5D5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6EBA9C2B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dicke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3;</w:t>
      </w:r>
    </w:p>
    <w:p w14:paraId="08061E20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% 3 != 0) dicke++;</w:t>
      </w:r>
    </w:p>
    <w:p w14:paraId="6DBE78E1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dicke;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3F3045FA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39F95393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2D07FA62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261D3C1F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4A9845C8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4EB9DF4C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BB8580D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7A16C4B5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568559BA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4D005B7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B7832D1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D4266FF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(38, 7));</w:t>
      </w:r>
    </w:p>
    <w:p w14:paraId="57763421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CBABA9D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2961710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2FFAEBB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(16, 5));</w:t>
      </w:r>
    </w:p>
    <w:p w14:paraId="05DF27AF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D021FB1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586AF34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AFC38EF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(14, 8));</w:t>
      </w:r>
    </w:p>
    <w:p w14:paraId="0920D08A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AECFBF3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08A6D80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9978145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(69, 3));</w:t>
      </w:r>
    </w:p>
    <w:p w14:paraId="24470FA2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52F7771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9060FBB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8963F12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(20, 2));</w:t>
      </w:r>
    </w:p>
    <w:p w14:paraId="56FE499D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45AEF16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F932423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ADE4A60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(11, 1));</w:t>
      </w:r>
    </w:p>
    <w:p w14:paraId="2CD821CA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A94FED9" w14:textId="77777777" w:rsidR="00C01214" w:rsidRDefault="00C01214" w:rsidP="00C01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"trees.txt"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A14F887" w14:textId="77777777" w:rsidR="00F631B6" w:rsidRDefault="00F631B6" w:rsidP="00F631B6"/>
    <w:p w14:paraId="218F20A2" w14:textId="4101BB13" w:rsidR="00F631B6" w:rsidRDefault="00F631B6" w:rsidP="004D39DE">
      <w:pPr>
        <w:pStyle w:val="berschrift1"/>
      </w:pPr>
      <w:bookmarkStart w:id="9" w:name="_Toc56699311"/>
      <w:r>
        <w:lastRenderedPageBreak/>
        <w:t>Testfälle 3</w:t>
      </w:r>
      <w:bookmarkEnd w:id="9"/>
      <w:r w:rsidR="004D39DE">
        <w:t xml:space="preserve"> &lt;&lt;…&gt;&gt;</w:t>
      </w:r>
    </w:p>
    <w:p w14:paraId="7A72A5A2" w14:textId="2E9DDB2C" w:rsidR="00C01214" w:rsidRDefault="00C4419D" w:rsidP="00C01214">
      <w:r w:rsidRPr="00C4419D">
        <w:rPr>
          <w:noProof/>
        </w:rPr>
        <w:lastRenderedPageBreak/>
        <w:drawing>
          <wp:inline distT="0" distB="0" distL="0" distR="0" wp14:anchorId="1E7EB939" wp14:editId="7E946F95">
            <wp:extent cx="2537460" cy="907224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F5BB" w14:textId="5C037F38" w:rsidR="00C4473D" w:rsidRDefault="00C4473D" w:rsidP="00C01214">
      <w:r w:rsidRPr="00C4473D">
        <w:rPr>
          <w:noProof/>
        </w:rPr>
        <w:lastRenderedPageBreak/>
        <w:drawing>
          <wp:inline distT="0" distB="0" distL="0" distR="0" wp14:anchorId="6D0979DF" wp14:editId="1F954D69">
            <wp:extent cx="2876951" cy="855464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5FC3" w14:textId="4F81F24B" w:rsidR="006C42D0" w:rsidRDefault="006C42D0" w:rsidP="00C01214">
      <w:r w:rsidRPr="006C42D0">
        <w:rPr>
          <w:noProof/>
        </w:rPr>
        <w:lastRenderedPageBreak/>
        <w:drawing>
          <wp:inline distT="0" distB="0" distL="0" distR="0" wp14:anchorId="185A8398" wp14:editId="637728FF">
            <wp:extent cx="2457793" cy="7230484"/>
            <wp:effectExtent l="0" t="0" r="0" b="889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17DD" w14:textId="132C28B6" w:rsidR="00D01EC9" w:rsidRPr="00C01214" w:rsidRDefault="00D01EC9" w:rsidP="00C01214">
      <w:r w:rsidRPr="00D01EC9">
        <w:rPr>
          <w:noProof/>
        </w:rPr>
        <w:lastRenderedPageBreak/>
        <w:drawing>
          <wp:inline distT="0" distB="0" distL="0" distR="0" wp14:anchorId="20227D1A" wp14:editId="662614A7">
            <wp:extent cx="4163006" cy="5925377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5F75" w14:textId="24A1915B" w:rsidR="005063D5" w:rsidRDefault="005063D5" w:rsidP="005063D5">
      <w:pPr>
        <w:pStyle w:val="berschrift1"/>
        <w:pBdr>
          <w:top w:val="single" w:sz="4" w:space="1" w:color="auto"/>
        </w:pBdr>
      </w:pPr>
      <w:r>
        <w:t>Angabe 4 &lt;&lt;…&gt;&gt;</w:t>
      </w:r>
    </w:p>
    <w:p w14:paraId="732CF560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Erstelle unterschiedliche Formen – schreibe jede Form in eine Datei</w:t>
      </w:r>
    </w:p>
    <w:p w14:paraId="1ECE570B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  <w:t> </w:t>
      </w:r>
    </w:p>
    <w:p w14:paraId="6CEDFB83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Öffne den Foliensatz </w:t>
      </w:r>
      <w:proofErr w:type="spellStart"/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Console_String_StringBuilder_Formen</w:t>
      </w:r>
      <w:proofErr w:type="spellEnd"/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 </w:t>
      </w:r>
    </w:p>
    <w:p w14:paraId="00D6CB7A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Gehe zu Folie 52 Formen darstellen - Schreibe diese Formen in eine Datei</w:t>
      </w:r>
    </w:p>
    <w:p w14:paraId="4B48B69A" w14:textId="77777777" w:rsidR="005063D5" w:rsidRPr="005063D5" w:rsidRDefault="005063D5" w:rsidP="005063D5">
      <w:pPr>
        <w:spacing w:before="100" w:after="10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Löse die Aufgaben</w:t>
      </w:r>
    </w:p>
    <w:p w14:paraId="5DC40020" w14:textId="77777777" w:rsidR="005063D5" w:rsidRPr="005063D5" w:rsidRDefault="005063D5" w:rsidP="005063D5">
      <w:pPr>
        <w:numPr>
          <w:ilvl w:val="0"/>
          <w:numId w:val="1"/>
        </w:numPr>
        <w:spacing w:before="100" w:after="100" w:line="240" w:lineRule="auto"/>
        <w:jc w:val="left"/>
        <w:textAlignment w:val="center"/>
        <w:rPr>
          <w:rFonts w:ascii="Calibri" w:eastAsia="Times New Roman" w:hAnsi="Calibri" w:cs="Calibri"/>
          <w:color w:val="252424"/>
          <w:sz w:val="72"/>
          <w:szCs w:val="72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Kreis/e ausgeben -&gt; Schneemann ausgeben</w:t>
      </w:r>
    </w:p>
    <w:p w14:paraId="0464F1AE" w14:textId="77777777" w:rsidR="005063D5" w:rsidRPr="005063D5" w:rsidRDefault="005063D5" w:rsidP="005063D5">
      <w:pPr>
        <w:spacing w:before="100" w:after="100" w:line="240" w:lineRule="auto"/>
        <w:jc w:val="left"/>
        <w:rPr>
          <w:rFonts w:ascii="Calibri" w:eastAsia="Times New Roman" w:hAnsi="Calibri" w:cs="Calibri"/>
          <w:sz w:val="72"/>
          <w:szCs w:val="72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Schreibe die Formen in eine Textdatei – </w:t>
      </w:r>
      <w:r w:rsidRPr="005063D5">
        <w:rPr>
          <w:rFonts w:ascii="Calibri" w:eastAsia="Times New Roman" w:hAnsi="Calibri" w:cs="Calibri"/>
          <w:sz w:val="22"/>
          <w:szCs w:val="22"/>
          <w:lang w:val="de-DE" w:eastAsia="de-DE"/>
        </w:rPr>
        <w:br/>
      </w: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probiere die Aufgaben ohne Musterlösung im Foliensatz!</w:t>
      </w:r>
    </w:p>
    <w:p w14:paraId="2F9848E6" w14:textId="77777777" w:rsidR="005063D5" w:rsidRPr="00F631B6" w:rsidRDefault="005063D5" w:rsidP="005063D5"/>
    <w:p w14:paraId="00316B3D" w14:textId="1B6356A3" w:rsidR="005063D5" w:rsidRDefault="005063D5" w:rsidP="005063D5">
      <w:pPr>
        <w:pStyle w:val="berschrift1"/>
      </w:pPr>
      <w:r>
        <w:t>Quellcode 4 &lt;&lt;…&gt;&gt;</w:t>
      </w:r>
    </w:p>
    <w:p w14:paraId="41C66412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72F9D403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547703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Write(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50AA1626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282093FC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04D9FEC5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3A0F8556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007B0FC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C1A2A54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62D69FD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5EBF2A2D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6C1D683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354F5B73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407407EB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3E60A49A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1C9786C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7C1B6506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41FF8F5D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042BCA1E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EF58085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Circle(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4B503AD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5FED4F3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2E051BBE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506204B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&lt; 10)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10;</w:t>
      </w:r>
    </w:p>
    <w:p w14:paraId="27118FAD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7C19CB0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2, 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2, 2)) * 4.4);</w:t>
      </w:r>
    </w:p>
    <w:p w14:paraId="09A4F8A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8E4346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+ 1; i++)</w:t>
      </w:r>
    </w:p>
    <w:p w14:paraId="05BA1D92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500D2395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2, 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(i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2, 2)) * 4.4);</w:t>
      </w:r>
    </w:p>
    <w:p w14:paraId="231AF82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CAEAEA8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b)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Leerzeichen</w:t>
      </w:r>
    </w:p>
    <w:p w14:paraId="346F4F9A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2D4DA85B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74063A2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1C3AF6A6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D150C02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b;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eigentlicher Kreis</w:t>
      </w:r>
    </w:p>
    <w:p w14:paraId="4B7A6A10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3243D0A3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); </w:t>
      </w:r>
    </w:p>
    <w:p w14:paraId="6EA7DB7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389B9E2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50E247D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A9ABAB5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CF98FCA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7D0E10A5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1FA1891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3154100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316B6A54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00DADD6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76B82F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CircleMax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biggestsize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228B33F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5154621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2D4304E3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F1F42B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&lt; 10)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10;</w:t>
      </w:r>
    </w:p>
    <w:p w14:paraId="6D4F66E8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A2BB903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2, 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2, 2)) * 4.4);</w:t>
      </w:r>
    </w:p>
    <w:p w14:paraId="1A655CC4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DA4994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+ 1; i++)</w:t>
      </w:r>
    </w:p>
    <w:p w14:paraId="6E991CF8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02F950AE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2, 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(i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2, 2)) * 4.4);</w:t>
      </w:r>
    </w:p>
    <w:p w14:paraId="3198DCFB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06264B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biggestsize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Damit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 oberster und mittlerer Kreis zentriert</w:t>
      </w:r>
    </w:p>
    <w:p w14:paraId="69BFE2E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016FB65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5B40BD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57361855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1505E2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b)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Leerzeichen</w:t>
      </w:r>
    </w:p>
    <w:p w14:paraId="1338DFE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07F168D3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34F0EF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1AFDE8E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9DDCC14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b;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eigentlicher Kreis</w:t>
      </w:r>
    </w:p>
    <w:p w14:paraId="6CEAD808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086E90AA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4B070A6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4FDE4E32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E6AAF5B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DD5EBB4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(i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- 2)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Damit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 Schneemannkugeln zusammenkleben</w:t>
      </w:r>
    </w:p>
    <w:p w14:paraId="12C05AB2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78640D5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3160C90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90CE64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2EEB6912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182A9642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4D316BA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Snowman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211BB29E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3EA01118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1DBC9A5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778CBAC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3 * 1.4 / 2, 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3 * 1.4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3 * 1.4 / 2, 2)) * 4.4) - 5;</w:t>
      </w:r>
    </w:p>
    <w:p w14:paraId="202A72C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7832334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Hut</w:t>
      </w:r>
    </w:p>
    <w:p w14:paraId="1CEA379E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6; i++)</w:t>
      </w:r>
    </w:p>
    <w:p w14:paraId="606464F0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0681426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3 * 0.5))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Damit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 Hut zentriert</w:t>
      </w:r>
    </w:p>
    <w:p w14:paraId="27DD1C85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689BEF82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1403C3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5853230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874D3D0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3 * 0.5;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04EE927B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4F7629D6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32FD694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5D47AB74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21896A1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2FB8DDBC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21F5128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2; i++)</w:t>
      </w:r>
    </w:p>
    <w:p w14:paraId="66795FE5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5960B16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3 * 1.2))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Damit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 Hut zentriert</w:t>
      </w:r>
    </w:p>
    <w:p w14:paraId="6D8294C2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4591B63C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208FB0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2D933694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3A188FD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3 * 1.2;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67110562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130878A4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708DE9B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3A50AE8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(i &lt; 1)</w:t>
      </w:r>
    </w:p>
    <w:p w14:paraId="44448986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145CA5A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414BFEEA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B7F2B88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3 * 1.4;</w:t>
      </w:r>
    </w:p>
    <w:p w14:paraId="78B5AFA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D21BE03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 xml:space="preserve">// eigentlicher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Schneeman</w:t>
      </w:r>
      <w:proofErr w:type="spellEnd"/>
    </w:p>
    <w:p w14:paraId="42837998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0.6; i &lt;= 1.4 ; i+=.4)</w:t>
      </w:r>
    </w:p>
    <w:p w14:paraId="48DC837A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 xml:space="preserve">    {</w:t>
      </w:r>
    </w:p>
    <w:p w14:paraId="4EACAF3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CircleMax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3 * i),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));</w:t>
      </w:r>
    </w:p>
    <w:p w14:paraId="51C9DCC4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48272F9B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25A366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79E7141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30FAB968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DA798C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19D0DDE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"snowmans.txt"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129D5FD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D032AAA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Circle(40));</w:t>
      </w:r>
    </w:p>
    <w:p w14:paraId="7D88C134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268D51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AC2935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59A4F5C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Circle(100));</w:t>
      </w:r>
    </w:p>
    <w:p w14:paraId="6BE37173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F842F0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D0E03AD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DAFEAA5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Circle(15));</w:t>
      </w:r>
    </w:p>
    <w:p w14:paraId="60C9C43C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77A1B3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627322FC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612101C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Circle(5));</w:t>
      </w:r>
    </w:p>
    <w:p w14:paraId="2E00F7F6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6356085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78C4CB72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0BDBB7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Circle(1));</w:t>
      </w:r>
    </w:p>
    <w:p w14:paraId="79CCAE98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C53078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5854F89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ED1D9A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Circle(77));</w:t>
      </w:r>
    </w:p>
    <w:p w14:paraId="6397ADDD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CF5DB1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"circles.txt"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EE2D91A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FAF6275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"snowmans.txt"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Snowman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(20));</w:t>
      </w:r>
    </w:p>
    <w:p w14:paraId="7660FC3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1B7CDE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"snowmans.txt"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362D23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12648EB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"snowmans.txt"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Snowman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(50));</w:t>
      </w:r>
    </w:p>
    <w:p w14:paraId="34C822CC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CEBC8F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"snowmans.txt"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7C89E73C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178EB3F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"snowmans.txt"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Snowman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(77));</w:t>
      </w:r>
    </w:p>
    <w:p w14:paraId="26E5B2DE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50BC677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"snowmans.txt"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FC99893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3EF14F9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"snowmans.txt"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Snowman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(100));</w:t>
      </w:r>
    </w:p>
    <w:p w14:paraId="76045890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FC690CA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"snowmans.txt"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FAD4E41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69FE848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"snowmans.txt"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Snowman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(200));</w:t>
      </w:r>
    </w:p>
    <w:p w14:paraId="4F9EF5BC" w14:textId="77777777" w:rsidR="00C2068A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2EBA1CF" w14:textId="20461680" w:rsidR="005063D5" w:rsidRDefault="00C2068A" w:rsidP="00C20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"snowmans.txt"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24AB40D8" w14:textId="4F644190" w:rsidR="005063D5" w:rsidRDefault="005063D5" w:rsidP="005063D5">
      <w:pPr>
        <w:pStyle w:val="berschrift1"/>
      </w:pPr>
      <w:r>
        <w:lastRenderedPageBreak/>
        <w:t>Testfälle 4 &lt;&lt;…&gt;&gt;</w:t>
      </w:r>
    </w:p>
    <w:p w14:paraId="54341890" w14:textId="16548610" w:rsidR="00403FF8" w:rsidRDefault="00403FF8" w:rsidP="00403FF8">
      <w:r w:rsidRPr="00403FF8">
        <w:rPr>
          <w:noProof/>
        </w:rPr>
        <w:drawing>
          <wp:inline distT="0" distB="0" distL="0" distR="0" wp14:anchorId="5905968E" wp14:editId="4B2C0F67">
            <wp:extent cx="5760720" cy="570166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CD22" w14:textId="599CA9A6" w:rsidR="00316CF4" w:rsidRDefault="00316CF4" w:rsidP="00403FF8">
      <w:r w:rsidRPr="00316CF4">
        <w:rPr>
          <w:noProof/>
        </w:rPr>
        <w:lastRenderedPageBreak/>
        <w:drawing>
          <wp:inline distT="0" distB="0" distL="0" distR="0" wp14:anchorId="4AA5B869" wp14:editId="1A685F7A">
            <wp:extent cx="5760720" cy="5836285"/>
            <wp:effectExtent l="0" t="0" r="0" b="0"/>
            <wp:docPr id="8" name="Grafik 8" descr="Ein Bild, das Kupp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Kuppe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2789" w14:textId="4CE515F9" w:rsidR="000C232B" w:rsidRDefault="000C232B" w:rsidP="00403FF8">
      <w:r w:rsidRPr="000C232B">
        <w:rPr>
          <w:noProof/>
        </w:rPr>
        <w:lastRenderedPageBreak/>
        <w:drawing>
          <wp:inline distT="0" distB="0" distL="0" distR="0" wp14:anchorId="2C3CF6FD" wp14:editId="39DC20DA">
            <wp:extent cx="2524477" cy="6306430"/>
            <wp:effectExtent l="0" t="0" r="9525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D5F0" w14:textId="1C005004" w:rsidR="000C232B" w:rsidRDefault="000C232B" w:rsidP="00403FF8">
      <w:r w:rsidRPr="000C232B">
        <w:rPr>
          <w:noProof/>
        </w:rPr>
        <w:lastRenderedPageBreak/>
        <w:drawing>
          <wp:inline distT="0" distB="0" distL="0" distR="0" wp14:anchorId="51997794" wp14:editId="5B664E02">
            <wp:extent cx="5760720" cy="4970780"/>
            <wp:effectExtent l="0" t="0" r="0" b="127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6E50" w14:textId="7F0C6FC8" w:rsidR="007D0DC5" w:rsidRDefault="007D0DC5" w:rsidP="00403FF8">
      <w:r w:rsidRPr="007D0DC5">
        <w:rPr>
          <w:noProof/>
        </w:rPr>
        <w:lastRenderedPageBreak/>
        <w:drawing>
          <wp:inline distT="0" distB="0" distL="0" distR="0" wp14:anchorId="15DEF3AA" wp14:editId="25368A90">
            <wp:extent cx="3810532" cy="824980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BBA4" w14:textId="13453982" w:rsidR="00F205E8" w:rsidRDefault="00F205E8" w:rsidP="00403FF8">
      <w:r w:rsidRPr="00F205E8">
        <w:rPr>
          <w:noProof/>
        </w:rPr>
        <w:lastRenderedPageBreak/>
        <w:drawing>
          <wp:inline distT="0" distB="0" distL="0" distR="0" wp14:anchorId="7EA64CFF" wp14:editId="4CE4C2A7">
            <wp:extent cx="4006850" cy="907224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E067" w14:textId="0F398EF6" w:rsidR="00A95361" w:rsidRDefault="00A95361" w:rsidP="00403FF8">
      <w:r>
        <w:lastRenderedPageBreak/>
        <w:t>Kleine Schneemänner schauen nicht so gut aus, weil sie so schnell schmelzen, dass man sie nicht fotografieren kann</w:t>
      </w:r>
      <w:r w:rsidR="00C16405">
        <w:t>…</w:t>
      </w:r>
    </w:p>
    <w:p w14:paraId="739AAEF1" w14:textId="1C34AD55" w:rsidR="00A95361" w:rsidRPr="00403FF8" w:rsidRDefault="00A95361" w:rsidP="00403FF8">
      <w:r w:rsidRPr="00A95361">
        <w:rPr>
          <w:noProof/>
        </w:rPr>
        <w:drawing>
          <wp:inline distT="0" distB="0" distL="0" distR="0" wp14:anchorId="2BEA5A5D" wp14:editId="58997C5F">
            <wp:extent cx="3315163" cy="5601482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35FB" w14:textId="01744ADA" w:rsidR="005063D5" w:rsidRDefault="005063D5" w:rsidP="005063D5">
      <w:pPr>
        <w:pStyle w:val="berschrift1"/>
        <w:pBdr>
          <w:top w:val="single" w:sz="4" w:space="1" w:color="auto"/>
        </w:pBdr>
      </w:pPr>
      <w:r>
        <w:t>Angabe 5 &lt;&lt;…&gt;&gt;</w:t>
      </w:r>
    </w:p>
    <w:p w14:paraId="0E0DBF5E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Erstelle unterschiedliche Formen – schreibe jede Form in eine Datei</w:t>
      </w:r>
    </w:p>
    <w:p w14:paraId="4073432E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  <w:t> </w:t>
      </w:r>
    </w:p>
    <w:p w14:paraId="20E500DF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Öffne den Foliensatz </w:t>
      </w:r>
      <w:proofErr w:type="spellStart"/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Console_String_StringBuilder_Formen</w:t>
      </w:r>
      <w:proofErr w:type="spellEnd"/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 </w:t>
      </w:r>
    </w:p>
    <w:p w14:paraId="0C5F3798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Gehe zu Folie 52 Formen darstellen - Schreibe diese Formen in eine Datei</w:t>
      </w:r>
    </w:p>
    <w:p w14:paraId="3BE467C2" w14:textId="77777777" w:rsidR="005063D5" w:rsidRPr="005063D5" w:rsidRDefault="005063D5" w:rsidP="005063D5">
      <w:pPr>
        <w:spacing w:before="100" w:after="10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Löse die Aufgaben</w:t>
      </w:r>
    </w:p>
    <w:p w14:paraId="352C69C5" w14:textId="77777777" w:rsidR="005063D5" w:rsidRPr="005063D5" w:rsidRDefault="005063D5" w:rsidP="005063D5">
      <w:pPr>
        <w:numPr>
          <w:ilvl w:val="0"/>
          <w:numId w:val="1"/>
        </w:numPr>
        <w:spacing w:before="100" w:after="100" w:line="240" w:lineRule="auto"/>
        <w:jc w:val="left"/>
        <w:textAlignment w:val="center"/>
        <w:rPr>
          <w:rFonts w:ascii="Calibri" w:eastAsia="Times New Roman" w:hAnsi="Calibri" w:cs="Calibri"/>
          <w:color w:val="252424"/>
          <w:sz w:val="72"/>
          <w:szCs w:val="72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Stern ausgeben</w:t>
      </w:r>
    </w:p>
    <w:p w14:paraId="24B6532E" w14:textId="77777777" w:rsidR="005063D5" w:rsidRPr="005063D5" w:rsidRDefault="005063D5" w:rsidP="005063D5">
      <w:pPr>
        <w:spacing w:before="100" w:after="100" w:line="240" w:lineRule="auto"/>
        <w:jc w:val="left"/>
        <w:rPr>
          <w:rFonts w:ascii="Calibri" w:eastAsia="Times New Roman" w:hAnsi="Calibri" w:cs="Calibri"/>
          <w:sz w:val="72"/>
          <w:szCs w:val="72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Schreibe die Formen in eine Textdatei – </w:t>
      </w:r>
      <w:r w:rsidRPr="005063D5">
        <w:rPr>
          <w:rFonts w:ascii="Calibri" w:eastAsia="Times New Roman" w:hAnsi="Calibri" w:cs="Calibri"/>
          <w:sz w:val="22"/>
          <w:szCs w:val="22"/>
          <w:lang w:val="de-DE" w:eastAsia="de-DE"/>
        </w:rPr>
        <w:br/>
      </w: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probiere die Aufgaben ohne Musterlösung im Foliensatz!</w:t>
      </w:r>
    </w:p>
    <w:p w14:paraId="01A1C389" w14:textId="77777777" w:rsidR="005063D5" w:rsidRPr="00F631B6" w:rsidRDefault="005063D5" w:rsidP="005063D5"/>
    <w:p w14:paraId="35D71E9C" w14:textId="290A9D2E" w:rsidR="005063D5" w:rsidRDefault="005063D5" w:rsidP="005063D5">
      <w:pPr>
        <w:pStyle w:val="berschrift1"/>
      </w:pPr>
      <w:r>
        <w:t>Quellcode 5 &lt;&lt;…&gt;&gt;</w:t>
      </w:r>
    </w:p>
    <w:p w14:paraId="3D65B235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01726C55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DB29A86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lastRenderedPageBreak/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Write(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67DECF82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69CBA8D8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45195D4E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791D5652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75857196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B63739E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51572C12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184286CF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B3A65A0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1A598E55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78B6193C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7CF30223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11A5F5EC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26D8264B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4D41D0A1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70ED91F8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505BCFF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Star(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28305DAD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628683EC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5D7FD8E9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CB15D3B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&lt; 10)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10;</w:t>
      </w:r>
    </w:p>
    <w:p w14:paraId="0B525A35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15B5873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-8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 + 100;</w:t>
      </w:r>
    </w:p>
    <w:p w14:paraId="585D32A1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A6C3843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 i++)</w:t>
      </w:r>
    </w:p>
    <w:p w14:paraId="74B719C9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2F651DBF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b = 0;</w:t>
      </w:r>
    </w:p>
    <w:p w14:paraId="5532E740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(i &gt;= 0 &amp;&amp;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* 2 / 5)</w:t>
      </w:r>
    </w:p>
    <w:p w14:paraId="1CDE6B4D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b = i / 2;</w:t>
      </w:r>
    </w:p>
    <w:p w14:paraId="1BC735C7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(i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* 2 / 5 &amp;&amp;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2)</w:t>
      </w:r>
    </w:p>
    <w:p w14:paraId="4466CDBD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b = 8 * i - 60;</w:t>
      </w:r>
    </w:p>
    <w:p w14:paraId="36EF9936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(i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/ 2 &amp;&amp;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* 3 / 5)</w:t>
      </w:r>
    </w:p>
    <w:p w14:paraId="20D58662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b = -8 * i + 100;</w:t>
      </w:r>
    </w:p>
    <w:p w14:paraId="3A91284E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(i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* 3 / 5 &amp;&amp; 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6DC415D8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b = -i / 2 + 10;</w:t>
      </w:r>
    </w:p>
    <w:p w14:paraId="1686F3AF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23F4FEC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(b);</w:t>
      </w:r>
    </w:p>
    <w:p w14:paraId="61E9F849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7E6E368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b)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Leerzeichen</w:t>
      </w:r>
    </w:p>
    <w:p w14:paraId="1FAEF349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15B7FD95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E87EA3C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4F31E6F9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876BCDE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b;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eigentlicher Stern</w:t>
      </w:r>
    </w:p>
    <w:p w14:paraId="0E386565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249697E1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04D5174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713AAA40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2A254A7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5896912A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234BD3E6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F0CD7A7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1AB9E4E2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688E62F4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97714F7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286C17E8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5DDE065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Star(40));</w:t>
      </w:r>
    </w:p>
    <w:p w14:paraId="3BF6569D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465894B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7650EE4A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9D28A64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Star(100));</w:t>
      </w:r>
    </w:p>
    <w:p w14:paraId="3D13DB65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DD48CF4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E304FA0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E6B5E94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Star(15));</w:t>
      </w:r>
    </w:p>
    <w:p w14:paraId="3818291C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1EDECBE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6F9FF921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7256B76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Star(5));</w:t>
      </w:r>
    </w:p>
    <w:p w14:paraId="21986D1A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6F9E531D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27E7631E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2D238CE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Star(1));</w:t>
      </w:r>
    </w:p>
    <w:p w14:paraId="05DA3EE9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20AC1EBA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6239440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DFB0417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Star(77));</w:t>
      </w:r>
    </w:p>
    <w:p w14:paraId="41D8999B" w14:textId="77777777" w:rsidR="00390AB9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73CA995" w14:textId="2D89B271" w:rsidR="003A6147" w:rsidRPr="003A6147" w:rsidRDefault="00390AB9" w:rsidP="00390A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"stars.txt"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F8DAEC3" w14:textId="66302E0F" w:rsidR="005063D5" w:rsidRDefault="005063D5" w:rsidP="005063D5">
      <w:pPr>
        <w:pStyle w:val="berschrift1"/>
      </w:pPr>
      <w:r>
        <w:t>Testfälle 5 &lt;&lt;…&gt;&gt;</w:t>
      </w:r>
    </w:p>
    <w:p w14:paraId="4F3922DA" w14:textId="77777777" w:rsidR="00534796" w:rsidRPr="0015207C" w:rsidRDefault="00534796" w:rsidP="00534796">
      <w:r>
        <w:t>Mathematisch betrachtet muss b immer auf den y-Wert an der Stelle i gesetzt werden. Diese Funktion beschreibt dann den Stern:</w:t>
      </w:r>
    </w:p>
    <w:p w14:paraId="5DFAF117" w14:textId="77777777" w:rsidR="00534796" w:rsidRDefault="00534796" w:rsidP="00534796">
      <w:r w:rsidRPr="004F3808">
        <w:rPr>
          <w:noProof/>
        </w:rPr>
        <w:drawing>
          <wp:inline distT="0" distB="0" distL="0" distR="0" wp14:anchorId="05951FCC" wp14:editId="44F183B7">
            <wp:extent cx="5760720" cy="3782695"/>
            <wp:effectExtent l="0" t="0" r="0" b="825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EEC5" w14:textId="77777777" w:rsidR="00534796" w:rsidRDefault="00534796" w:rsidP="00534796">
      <w:r>
        <w:t>Praktisch gesehen, passiert nicht das, was ich will das passieren sollte (ich suche später meinen Fehler (das ist nur eine Zwischenabgabe)):</w:t>
      </w:r>
    </w:p>
    <w:p w14:paraId="6163DD99" w14:textId="3EC91EA5" w:rsidR="00534796" w:rsidRPr="00534796" w:rsidRDefault="00534796" w:rsidP="00534796">
      <w:r w:rsidRPr="001918CF">
        <w:rPr>
          <w:noProof/>
        </w:rPr>
        <w:lastRenderedPageBreak/>
        <w:drawing>
          <wp:inline distT="0" distB="0" distL="0" distR="0" wp14:anchorId="0056DC93" wp14:editId="1F58A5C2">
            <wp:extent cx="5760720" cy="2835910"/>
            <wp:effectExtent l="0" t="0" r="0" b="254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4C81" w14:textId="68563386" w:rsidR="005063D5" w:rsidRDefault="005063D5" w:rsidP="005063D5">
      <w:pPr>
        <w:pStyle w:val="berschrift1"/>
        <w:pBdr>
          <w:top w:val="single" w:sz="4" w:space="1" w:color="auto"/>
        </w:pBdr>
      </w:pPr>
      <w:r>
        <w:t>Angabe 6 &lt;&lt;…&gt;&gt;</w:t>
      </w:r>
    </w:p>
    <w:p w14:paraId="1A61A64A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Erstelle unterschiedliche Formen – schreibe jede Form in eine Datei</w:t>
      </w:r>
    </w:p>
    <w:p w14:paraId="2F352BEB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  <w:t> </w:t>
      </w:r>
    </w:p>
    <w:p w14:paraId="25E29157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Öffne den Foliensatz </w:t>
      </w:r>
      <w:proofErr w:type="spellStart"/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Console_String_StringBuilder_Formen</w:t>
      </w:r>
      <w:proofErr w:type="spellEnd"/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 </w:t>
      </w:r>
    </w:p>
    <w:p w14:paraId="7FEE8E91" w14:textId="77777777" w:rsidR="005063D5" w:rsidRPr="005063D5" w:rsidRDefault="005063D5" w:rsidP="005063D5">
      <w:pPr>
        <w:spacing w:after="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Gehe zu Folie 52 Formen darstellen - Schreibe diese Formen in eine Datei</w:t>
      </w:r>
    </w:p>
    <w:p w14:paraId="7DE05A51" w14:textId="77777777" w:rsidR="005063D5" w:rsidRPr="005063D5" w:rsidRDefault="005063D5" w:rsidP="005063D5">
      <w:pPr>
        <w:spacing w:before="100" w:after="10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Löse die Aufgaben</w:t>
      </w:r>
    </w:p>
    <w:p w14:paraId="15041DFB" w14:textId="77777777" w:rsidR="005063D5" w:rsidRPr="005063D5" w:rsidRDefault="005063D5" w:rsidP="005063D5">
      <w:pPr>
        <w:numPr>
          <w:ilvl w:val="0"/>
          <w:numId w:val="1"/>
        </w:numPr>
        <w:spacing w:before="100" w:after="100" w:line="240" w:lineRule="auto"/>
        <w:jc w:val="left"/>
        <w:textAlignment w:val="center"/>
        <w:rPr>
          <w:rFonts w:ascii="Calibri" w:eastAsia="Times New Roman" w:hAnsi="Calibri" w:cs="Calibri"/>
          <w:color w:val="252424"/>
          <w:sz w:val="72"/>
          <w:szCs w:val="72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Form deiner Wahl – Angabe &amp; Lösung erstellen</w:t>
      </w:r>
    </w:p>
    <w:p w14:paraId="59FED576" w14:textId="4E9DA361" w:rsidR="005063D5" w:rsidRDefault="005063D5" w:rsidP="005063D5">
      <w:pPr>
        <w:spacing w:before="100" w:after="100" w:line="240" w:lineRule="auto"/>
        <w:jc w:val="left"/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</w:pP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 xml:space="preserve">Schreibe die Formen in eine Textdatei – </w:t>
      </w:r>
      <w:r w:rsidRPr="005063D5">
        <w:rPr>
          <w:rFonts w:ascii="Calibri" w:eastAsia="Times New Roman" w:hAnsi="Calibri" w:cs="Calibri"/>
          <w:sz w:val="22"/>
          <w:szCs w:val="22"/>
          <w:lang w:val="de-DE" w:eastAsia="de-DE"/>
        </w:rPr>
        <w:br/>
      </w:r>
      <w:r w:rsidRPr="005063D5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probiere die Aufgaben ohne Musterlösung im Foliensatz!</w:t>
      </w:r>
    </w:p>
    <w:p w14:paraId="109196DC" w14:textId="5DB09C4B" w:rsidR="007248A6" w:rsidRPr="005063D5" w:rsidRDefault="000449CE" w:rsidP="005063D5">
      <w:pPr>
        <w:spacing w:before="100" w:after="100" w:line="240" w:lineRule="auto"/>
        <w:jc w:val="left"/>
        <w:rPr>
          <w:rFonts w:ascii="Calibri" w:eastAsia="Times New Roman" w:hAnsi="Calibri" w:cs="Calibri"/>
          <w:sz w:val="72"/>
          <w:szCs w:val="72"/>
          <w:lang w:val="de-DE" w:eastAsia="de-DE"/>
        </w:rPr>
      </w:pPr>
      <w:r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VASE</w:t>
      </w:r>
      <w:r w:rsidR="007248A6">
        <w:rPr>
          <w:rFonts w:ascii="Consolas" w:eastAsia="Times New Roman" w:hAnsi="Consolas" w:cs="Calibri"/>
          <w:color w:val="252424"/>
          <w:sz w:val="18"/>
          <w:szCs w:val="18"/>
          <w:shd w:val="clear" w:color="auto" w:fill="F5F5F5"/>
          <w:lang w:val="de-DE" w:eastAsia="de-DE"/>
        </w:rPr>
        <w:t>!</w:t>
      </w:r>
    </w:p>
    <w:p w14:paraId="20500150" w14:textId="77777777" w:rsidR="005063D5" w:rsidRPr="00F631B6" w:rsidRDefault="005063D5" w:rsidP="005063D5"/>
    <w:p w14:paraId="384F0DB0" w14:textId="7780ACCF" w:rsidR="005063D5" w:rsidRDefault="005063D5" w:rsidP="005063D5">
      <w:pPr>
        <w:pStyle w:val="berschrift1"/>
      </w:pPr>
      <w:r>
        <w:t>Quellcode 6 &lt;&lt;…&gt;&gt;</w:t>
      </w:r>
    </w:p>
    <w:p w14:paraId="41BC1DDF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68D2C5AE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8F6A3F6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Write(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28FD08F5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0E4D6AC3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4B056074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28522306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721671B2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6214B5AB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4F8A52A3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0891182D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1592B79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14E5927B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46314423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</w:t>
      </w:r>
    </w:p>
    <w:p w14:paraId="6B0FC92E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57A5DB14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0D2615D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71EDF11E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5047FEEA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50B29F3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Vase(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14:paraId="48555267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14:paraId="0C470E77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sb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1D02A4ED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97DECB2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&lt; 10)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10;</w:t>
      </w:r>
    </w:p>
    <w:p w14:paraId="3EEE1EEA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024BDF7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0;</w:t>
      </w:r>
    </w:p>
    <w:p w14:paraId="2C988718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2837FCE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 i++)</w:t>
      </w:r>
    </w:p>
    <w:p w14:paraId="39CAE4BE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37B61DDF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(-9.31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2))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(i, 3) + 12.883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(i, 2) - 3.723 * i + 0.5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));</w:t>
      </w:r>
    </w:p>
    <w:p w14:paraId="60A4CD79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b);</w:t>
      </w:r>
    </w:p>
    <w:p w14:paraId="2D6B9684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137A0D96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C67FFD8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; i++)</w:t>
      </w:r>
    </w:p>
    <w:p w14:paraId="4CCEDED4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{</w:t>
      </w:r>
    </w:p>
    <w:p w14:paraId="3747514B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(-9.31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2))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(i, 3) + 12.883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(i, 2) - 3.723 * i + 0.5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));</w:t>
      </w:r>
    </w:p>
    <w:p w14:paraId="460681C3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2ACF5AD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(b);</w:t>
      </w:r>
    </w:p>
    <w:p w14:paraId="4059AD89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B6349BF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- b)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Leerzeichen</w:t>
      </w:r>
    </w:p>
    <w:p w14:paraId="3B110139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1668C392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4C23860A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09DA0AD9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CDED8D0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j = 0; j &lt; b;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de-DE"/>
        </w:rPr>
        <w:t>// eigentlicher Stern</w:t>
      </w:r>
    </w:p>
    <w:p w14:paraId="5C305CF5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{</w:t>
      </w:r>
    </w:p>
    <w:p w14:paraId="466B0216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23BF317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}</w:t>
      </w:r>
    </w:p>
    <w:p w14:paraId="20E97ED1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8B2DA03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406286DF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}</w:t>
      </w:r>
    </w:p>
    <w:p w14:paraId="1EDCF46D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1D99C427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de-D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();</w:t>
      </w:r>
    </w:p>
    <w:p w14:paraId="2F06DBBE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3528DE1E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BDDF36C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DeleteOldFile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CD05DDD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0ADA2DB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Vase(40));</w:t>
      </w:r>
    </w:p>
    <w:p w14:paraId="104D6E8C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596B32D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1646F50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50EF8C1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Vase(100));</w:t>
      </w:r>
    </w:p>
    <w:p w14:paraId="2A69A96E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3295B178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3C60E3E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01D20D9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Vase(15));</w:t>
      </w:r>
    </w:p>
    <w:p w14:paraId="08820F7F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0993117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0FFCEA71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4BAB589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Vase(5));</w:t>
      </w:r>
    </w:p>
    <w:p w14:paraId="39D32EDC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5B9874F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6988D649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191A0A3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Vase(1));</w:t>
      </w:r>
    </w:p>
    <w:p w14:paraId="0ACC5932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C868DAF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30F64718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7312395C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, Vase(77));</w:t>
      </w:r>
    </w:p>
    <w:p w14:paraId="1D2F6FDE" w14:textId="77777777" w:rsidR="00AB6CA1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4BCCF88C" w14:textId="3FE34B6D" w:rsidR="005063D5" w:rsidRDefault="00AB6CA1" w:rsidP="00AB6C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"vases.txt"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de-DE"/>
        </w:rPr>
        <w:t>"--------------------------------------------------------------"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14:paraId="1167E403" w14:textId="3E330D32" w:rsidR="005063D5" w:rsidRDefault="005063D5" w:rsidP="005063D5">
      <w:pPr>
        <w:pStyle w:val="berschrift1"/>
      </w:pPr>
      <w:r>
        <w:lastRenderedPageBreak/>
        <w:t>Testfälle 6 &lt;&lt;…&gt;&gt;</w:t>
      </w:r>
    </w:p>
    <w:p w14:paraId="478DFA26" w14:textId="107A01E7" w:rsidR="00F455C2" w:rsidRDefault="0035144F" w:rsidP="00F455C2">
      <w:r>
        <w:t>Man kann jede Form mit dieser Method bilden, solange bei der Form in einer Zeile nur eine zusammenhängende Gruppe an Zeichen in der Mitte der Zeile ist.</w:t>
      </w:r>
    </w:p>
    <w:p w14:paraId="33A7C1CD" w14:textId="245AE5A1" w:rsidR="005B3B85" w:rsidRDefault="005B3B85" w:rsidP="00F455C2">
      <w:r w:rsidRPr="005B3B85">
        <w:drawing>
          <wp:inline distT="0" distB="0" distL="0" distR="0" wp14:anchorId="084DA354" wp14:editId="257F9539">
            <wp:extent cx="3829584" cy="7173326"/>
            <wp:effectExtent l="0" t="0" r="0" b="889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1419" w14:textId="27DAC385" w:rsidR="00A4067A" w:rsidRDefault="00A4067A" w:rsidP="00F455C2">
      <w:r w:rsidRPr="00A4067A">
        <w:lastRenderedPageBreak/>
        <w:drawing>
          <wp:inline distT="0" distB="0" distL="0" distR="0" wp14:anchorId="4FFC8178" wp14:editId="24FFB163">
            <wp:extent cx="4563112" cy="8764223"/>
            <wp:effectExtent l="0" t="0" r="889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99EA" w14:textId="65A4C6E1" w:rsidR="001F2B1D" w:rsidRPr="00F455C2" w:rsidRDefault="001F2B1D" w:rsidP="00F455C2">
      <w:r w:rsidRPr="001F2B1D">
        <w:lastRenderedPageBreak/>
        <w:drawing>
          <wp:inline distT="0" distB="0" distL="0" distR="0" wp14:anchorId="7D6EA1AB" wp14:editId="183D0799">
            <wp:extent cx="2829320" cy="6506483"/>
            <wp:effectExtent l="0" t="0" r="9525" b="889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809C" w14:textId="77777777" w:rsidR="005063D5" w:rsidRPr="005063D5" w:rsidRDefault="005063D5" w:rsidP="005063D5"/>
    <w:sectPr w:rsidR="005063D5" w:rsidRPr="005063D5" w:rsidSect="00F631B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D4DFB"/>
    <w:multiLevelType w:val="multilevel"/>
    <w:tmpl w:val="A73C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17"/>
    <w:rsid w:val="000449CE"/>
    <w:rsid w:val="000A31D8"/>
    <w:rsid w:val="000C232B"/>
    <w:rsid w:val="0015207C"/>
    <w:rsid w:val="001918CF"/>
    <w:rsid w:val="001F2B1D"/>
    <w:rsid w:val="00270461"/>
    <w:rsid w:val="00316CF4"/>
    <w:rsid w:val="00326922"/>
    <w:rsid w:val="0035144F"/>
    <w:rsid w:val="00390AB9"/>
    <w:rsid w:val="003948F8"/>
    <w:rsid w:val="003A6147"/>
    <w:rsid w:val="00403FF8"/>
    <w:rsid w:val="004464B3"/>
    <w:rsid w:val="004559E6"/>
    <w:rsid w:val="004C5610"/>
    <w:rsid w:val="004D39DE"/>
    <w:rsid w:val="004F3808"/>
    <w:rsid w:val="005063D5"/>
    <w:rsid w:val="00534796"/>
    <w:rsid w:val="005B3B85"/>
    <w:rsid w:val="00642253"/>
    <w:rsid w:val="006C42D0"/>
    <w:rsid w:val="006E27C8"/>
    <w:rsid w:val="007248A6"/>
    <w:rsid w:val="007603FC"/>
    <w:rsid w:val="007D0DC5"/>
    <w:rsid w:val="00880497"/>
    <w:rsid w:val="00884718"/>
    <w:rsid w:val="008D2D12"/>
    <w:rsid w:val="009509B9"/>
    <w:rsid w:val="009D3547"/>
    <w:rsid w:val="00A4067A"/>
    <w:rsid w:val="00A95361"/>
    <w:rsid w:val="00AB6CA1"/>
    <w:rsid w:val="00B1443D"/>
    <w:rsid w:val="00C01214"/>
    <w:rsid w:val="00C16405"/>
    <w:rsid w:val="00C2068A"/>
    <w:rsid w:val="00C4419D"/>
    <w:rsid w:val="00C4473D"/>
    <w:rsid w:val="00C76E57"/>
    <w:rsid w:val="00D01EC9"/>
    <w:rsid w:val="00E15E0A"/>
    <w:rsid w:val="00EA5036"/>
    <w:rsid w:val="00EC4A98"/>
    <w:rsid w:val="00EF705E"/>
    <w:rsid w:val="00F07A47"/>
    <w:rsid w:val="00F205E8"/>
    <w:rsid w:val="00F40417"/>
    <w:rsid w:val="00F455C2"/>
    <w:rsid w:val="00F631B6"/>
    <w:rsid w:val="00FA1ECF"/>
    <w:rsid w:val="00FA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3DEA"/>
  <w15:chartTrackingRefBased/>
  <w15:docId w15:val="{CB73A569-AC2C-4040-88B4-25E7BAF6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39DE"/>
  </w:style>
  <w:style w:type="paragraph" w:styleId="berschrift1">
    <w:name w:val="heading 1"/>
    <w:basedOn w:val="Standard"/>
    <w:next w:val="Standard"/>
    <w:link w:val="berschrift1Zchn"/>
    <w:uiPriority w:val="9"/>
    <w:qFormat/>
    <w:rsid w:val="004D39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39D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39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39D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39D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39D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39D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39D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39D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D39D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39DE"/>
    <w:rPr>
      <w:rFonts w:asciiTheme="majorHAnsi" w:eastAsiaTheme="majorEastAsia" w:hAnsiTheme="majorHAnsi" w:cstheme="majorBidi"/>
    </w:rPr>
  </w:style>
  <w:style w:type="paragraph" w:styleId="Titel">
    <w:name w:val="Title"/>
    <w:basedOn w:val="Standard"/>
    <w:next w:val="Standard"/>
    <w:link w:val="TitelZchn"/>
    <w:uiPriority w:val="10"/>
    <w:qFormat/>
    <w:rsid w:val="004D39D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39DE"/>
    <w:rPr>
      <w:smallCaps/>
      <w:color w:val="262626" w:themeColor="text1" w:themeTint="D9"/>
      <w:sz w:val="52"/>
      <w:szCs w:val="52"/>
    </w:rPr>
  </w:style>
  <w:style w:type="paragraph" w:styleId="KeinLeerraum">
    <w:name w:val="No Spacing"/>
    <w:link w:val="KeinLeerraumZchn"/>
    <w:uiPriority w:val="1"/>
    <w:qFormat/>
    <w:rsid w:val="004D39D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D39DE"/>
    <w:rPr>
      <w:smallCaps/>
      <w:spacing w:val="5"/>
      <w:sz w:val="32"/>
      <w:szCs w:val="3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631B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39D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631B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31B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39D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39D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39D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39DE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39DE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39DE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39DE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39DE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D39DE"/>
    <w:rPr>
      <w:b/>
      <w:bCs/>
      <w:caps/>
      <w:sz w:val="16"/>
      <w:szCs w:val="16"/>
    </w:rPr>
  </w:style>
  <w:style w:type="character" w:styleId="Fett">
    <w:name w:val="Strong"/>
    <w:uiPriority w:val="22"/>
    <w:qFormat/>
    <w:rsid w:val="004D39DE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4D39DE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4D39D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D39D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39D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39DE"/>
    <w:rPr>
      <w:b/>
      <w:bCs/>
      <w:i/>
      <w:iCs/>
    </w:rPr>
  </w:style>
  <w:style w:type="character" w:styleId="SchwacheHervorhebung">
    <w:name w:val="Subtle Emphasis"/>
    <w:uiPriority w:val="19"/>
    <w:qFormat/>
    <w:rsid w:val="004D39DE"/>
    <w:rPr>
      <w:i/>
      <w:iCs/>
    </w:rPr>
  </w:style>
  <w:style w:type="character" w:styleId="IntensiveHervorhebung">
    <w:name w:val="Intense Emphasis"/>
    <w:uiPriority w:val="21"/>
    <w:qFormat/>
    <w:rsid w:val="004D39DE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4D39DE"/>
    <w:rPr>
      <w:b/>
      <w:bCs/>
    </w:rPr>
  </w:style>
  <w:style w:type="character" w:styleId="IntensiverVerweis">
    <w:name w:val="Intense Reference"/>
    <w:uiPriority w:val="32"/>
    <w:qFormat/>
    <w:rsid w:val="004D39D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D39DE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OneDrive%20-%20HTL%20Krems\Schule\SEW\Resolutionfile_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75EE759078464FB762A38661EA83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695DAC-092C-44C6-B2B4-C57122084586}"/>
      </w:docPartPr>
      <w:docPartBody>
        <w:p w:rsidR="004E1D96" w:rsidRDefault="004E1D96">
          <w:pPr>
            <w:pStyle w:val="E075EE759078464FB762A38661EA83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17004139D7C94C5AA43A53CC8542C1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9A128-DC6A-4058-ADB1-3D8CDD264B4F}"/>
      </w:docPartPr>
      <w:docPartBody>
        <w:p w:rsidR="004E1D96" w:rsidRDefault="004E1D96">
          <w:pPr>
            <w:pStyle w:val="17004139D7C94C5AA43A53CC8542C1A2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27E9614A2C814FF9AEBE0391538716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83145C-6B09-4A4D-8A42-4A87E62766BC}"/>
      </w:docPartPr>
      <w:docPartBody>
        <w:p w:rsidR="004E1D96" w:rsidRDefault="004E1D96">
          <w:pPr>
            <w:pStyle w:val="27E9614A2C814FF9AEBE03915387162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96"/>
    <w:rsid w:val="004E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075EE759078464FB762A38661EA83A3">
    <w:name w:val="E075EE759078464FB762A38661EA83A3"/>
  </w:style>
  <w:style w:type="paragraph" w:customStyle="1" w:styleId="17004139D7C94C5AA43A53CC8542C1A2">
    <w:name w:val="17004139D7C94C5AA43A53CC8542C1A2"/>
  </w:style>
  <w:style w:type="paragraph" w:customStyle="1" w:styleId="27E9614A2C814FF9AEBE03915387162D">
    <w:name w:val="27E9614A2C814FF9AEBE039153871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0" ma:contentTypeDescription="Ein neues Dokument erstellen." ma:contentTypeScope="" ma:versionID="4610d9e6deb03df5af33731441f92c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17ABE-4EB0-4BCE-A0DB-33D32F4861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25AB57-031A-46B8-844D-3D255FD0B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AE2F70-383C-4186-92FA-EDB4637EF8D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2669F1A-2E14-4A58-B066-B6FB86B781A2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Resolutionfile_Vorlage.dotx</Template>
  <TotalTime>0</TotalTime>
  <Pages>33</Pages>
  <Words>2839</Words>
  <Characters>17889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Weihnachtsformen</vt:lpstr>
    </vt:vector>
  </TitlesOfParts>
  <Company/>
  <LinksUpToDate>false</LinksUpToDate>
  <CharactersWithSpaces>20687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Weihnachtsformen</dc:title>
  <dc:subject>[Themengebiet der Aufgabe]</dc:subject>
  <dc:creator>Felix</dc:creator>
  <cp:keywords/>
  <dc:description/>
  <cp:lastModifiedBy>Schneider Felix Christian</cp:lastModifiedBy>
  <cp:revision>50</cp:revision>
  <dcterms:created xsi:type="dcterms:W3CDTF">2021-12-29T17:02:00Z</dcterms:created>
  <dcterms:modified xsi:type="dcterms:W3CDTF">2021-12-31T10:12:00Z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