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lang w:val="en-GB"/>
        </w:rPr>
        <w:id w:val="-1948457185"/>
        <w:docPartObj>
          <w:docPartGallery w:val="Cover Pages"/>
          <w:docPartUnique/>
        </w:docPartObj>
      </w:sdtPr>
      <w:sdtEndPr/>
      <w:sdtContent>
        <w:p w14:paraId="41FECFD0" w14:textId="77777777" w:rsidR="00F631B6" w:rsidRPr="00303CB2" w:rsidRDefault="00F631B6">
          <w:pPr>
            <w:rPr>
              <w:noProof/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:rsidRPr="00303CB2" w14:paraId="63541DB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7735B4" w14:textId="77777777" w:rsidR="00F631B6" w:rsidRPr="00303CB2" w:rsidRDefault="00F631B6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lang w:val="en-GB"/>
                  </w:rPr>
                </w:pPr>
                <w:r w:rsidRPr="00303CB2">
                  <w:rPr>
                    <w:noProof/>
                    <w:color w:val="2F5496" w:themeColor="accent1" w:themeShade="BF"/>
                    <w:sz w:val="24"/>
                    <w:lang w:val="en-GB"/>
                  </w:rPr>
                  <w:t>SEW</w:t>
                </w:r>
              </w:p>
            </w:tc>
          </w:tr>
          <w:tr w:rsidR="00F631B6" w:rsidRPr="00303CB2" w14:paraId="59BB865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4472C4" w:themeColor="accent1"/>
                    <w:sz w:val="88"/>
                    <w:szCs w:val="88"/>
                    <w:lang w:val="en-GB"/>
                  </w:rPr>
                  <w:alias w:val="Titel"/>
                  <w:id w:val="13406919"/>
                  <w:placeholder>
                    <w:docPart w:val="8177A25407904929A011050615A505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D05FCAF" w14:textId="77777777" w:rsidR="00F631B6" w:rsidRPr="00303CB2" w:rsidRDefault="00DB031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 w:rsidRPr="00303CB2"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  <w:lang w:val="en-GB"/>
                      </w:rPr>
                      <w:t>Generic Binary Tree</w:t>
                    </w:r>
                  </w:p>
                </w:sdtContent>
              </w:sdt>
            </w:tc>
          </w:tr>
          <w:tr w:rsidR="00F631B6" w:rsidRPr="00303CB2" w14:paraId="36E334B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1C8282" w14:textId="77777777" w:rsidR="00F631B6" w:rsidRPr="00303CB2" w:rsidRDefault="00DB0318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</w:pPr>
                <w:r w:rsidRPr="00303CB2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Treees are so beautiful</w:t>
                </w:r>
                <w:r w:rsidR="00961EC5" w:rsidRPr="00303CB2">
                  <w:rPr>
                    <w:noProof/>
                    <w:color w:val="2F5496" w:themeColor="accent1" w:themeShade="BF"/>
                    <w:sz w:val="24"/>
                    <w:szCs w:val="24"/>
                    <w:lang w:val="en-GB"/>
                  </w:rPr>
                  <w:t>!</w:t>
                </w:r>
              </w:p>
              <w:p w14:paraId="02C767BB" w14:textId="77777777" w:rsidR="00F631B6" w:rsidRPr="00303CB2" w:rsidRDefault="00F631B6" w:rsidP="00F631B6">
                <w:pPr>
                  <w:pStyle w:val="KeinLeerraum"/>
                  <w:rPr>
                    <w:noProof/>
                    <w:color w:val="2F5496" w:themeColor="accent1" w:themeShade="BF"/>
                    <w:sz w:val="24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:rsidRPr="00303CB2" w14:paraId="5073AA4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4472C4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9740CA41740A4FCD865982D350B960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56B45A0" w14:textId="77777777" w:rsidR="00F631B6" w:rsidRPr="00303CB2" w:rsidRDefault="00DB0318">
                    <w:pPr>
                      <w:pStyle w:val="KeinLeerraum"/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303CB2"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  <w:t>Felix</w:t>
                    </w:r>
                  </w:p>
                </w:sdtContent>
              </w:sdt>
              <w:sdt>
                <w:sdtPr>
                  <w:rPr>
                    <w:noProof/>
                    <w:color w:val="4472C4" w:themeColor="accent1"/>
                    <w:sz w:val="28"/>
                    <w:szCs w:val="28"/>
                    <w:lang w:val="en-GB"/>
                  </w:rPr>
                  <w:alias w:val="Datum"/>
                  <w:tag w:val="Datum"/>
                  <w:id w:val="13406932"/>
                  <w:placeholder>
                    <w:docPart w:val="2314A1C2EB0E49218136760EC84377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3F5AEB7C" w14:textId="796D93D0" w:rsidR="00F631B6" w:rsidRPr="00303CB2" w:rsidRDefault="007740EC">
                    <w:pPr>
                      <w:pStyle w:val="KeinLeerraum"/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303CB2"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  <w:t>2</w:t>
                    </w:r>
                    <w:r w:rsidR="00DB0318" w:rsidRPr="00303CB2">
                      <w:rPr>
                        <w:noProof/>
                        <w:color w:val="4472C4" w:themeColor="accent1"/>
                        <w:sz w:val="28"/>
                        <w:szCs w:val="28"/>
                        <w:lang w:val="en-GB"/>
                      </w:rPr>
                      <w:t>7.11.2021</w:t>
                    </w:r>
                  </w:p>
                </w:sdtContent>
              </w:sdt>
              <w:p w14:paraId="1E08BE27" w14:textId="441AC0AE" w:rsidR="00F631B6" w:rsidRPr="00303CB2" w:rsidRDefault="006B1D66">
                <w:pPr>
                  <w:pStyle w:val="KeinLeerraum"/>
                  <w:rPr>
                    <w:noProof/>
                    <w:color w:val="4472C4" w:themeColor="accent1"/>
                    <w:lang w:val="en-GB"/>
                  </w:rPr>
                </w:pPr>
                <w:r w:rsidRPr="00303CB2">
                  <w:rPr>
                    <w:noProof/>
                    <w:color w:val="4472C4" w:themeColor="accent1"/>
                    <w:lang w:val="en-GB"/>
                  </w:rPr>
                  <w:t>3h</w:t>
                </w:r>
              </w:p>
            </w:tc>
          </w:tr>
        </w:tbl>
        <w:p w14:paraId="0058EE12" w14:textId="77777777" w:rsidR="00F631B6" w:rsidRPr="00303CB2" w:rsidRDefault="00F631B6">
          <w:pPr>
            <w:rPr>
              <w:noProof/>
              <w:lang w:val="en-GB"/>
            </w:rPr>
          </w:pPr>
          <w:r w:rsidRPr="00303CB2">
            <w:rPr>
              <w:rFonts w:eastAsiaTheme="minorHAnsi"/>
              <w:noProof/>
              <w:sz w:val="22"/>
              <w:szCs w:val="22"/>
              <w:lang w:val="en-GB"/>
            </w:rPr>
            <w:br w:type="page"/>
          </w:r>
        </w:p>
      </w:sdtContent>
    </w:sdt>
    <w:p w14:paraId="6EB1CE73" w14:textId="77777777" w:rsidR="00F631B6" w:rsidRPr="00303CB2" w:rsidRDefault="00F631B6" w:rsidP="00F631B6">
      <w:pPr>
        <w:rPr>
          <w:noProof/>
          <w:lang w:val="en-GB"/>
        </w:rPr>
      </w:pPr>
    </w:p>
    <w:p w14:paraId="364A0E89" w14:textId="77777777" w:rsidR="00F631B6" w:rsidRPr="00303CB2" w:rsidRDefault="00F631B6" w:rsidP="00F631B6">
      <w:pPr>
        <w:pStyle w:val="berschrift1"/>
        <w:rPr>
          <w:noProof/>
          <w:lang w:val="en-GB"/>
        </w:rPr>
      </w:pPr>
      <w:bookmarkStart w:id="0" w:name="_Toc88063768"/>
      <w:r w:rsidRPr="00303CB2">
        <w:rPr>
          <w:noProof/>
          <w:lang w:val="en-GB"/>
        </w:rPr>
        <w:t>Inhaltsverzeichnis</w:t>
      </w:r>
      <w:bookmarkEnd w:id="0"/>
    </w:p>
    <w:sdt>
      <w:sdtPr>
        <w:rPr>
          <w:smallCaps w:val="0"/>
          <w:noProof/>
          <w:spacing w:val="0"/>
          <w:sz w:val="20"/>
          <w:szCs w:val="20"/>
          <w:lang w:val="en-GB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C7044" w14:textId="77777777" w:rsidR="00F631B6" w:rsidRPr="00303CB2" w:rsidRDefault="00F631B6">
          <w:pPr>
            <w:pStyle w:val="Inhaltsverzeichnisberschrift"/>
            <w:rPr>
              <w:noProof/>
              <w:lang w:val="en-GB"/>
            </w:rPr>
          </w:pPr>
          <w:r w:rsidRPr="00303CB2">
            <w:rPr>
              <w:noProof/>
              <w:lang w:val="en-GB"/>
            </w:rPr>
            <w:t>Inhalt</w:t>
          </w:r>
        </w:p>
        <w:p w14:paraId="280BBA05" w14:textId="77777777" w:rsidR="0003488E" w:rsidRPr="00303CB2" w:rsidRDefault="00F631B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r w:rsidRPr="00303CB2">
            <w:rPr>
              <w:noProof/>
              <w:lang w:val="en-GB"/>
            </w:rPr>
            <w:fldChar w:fldCharType="begin"/>
          </w:r>
          <w:r w:rsidRPr="00303CB2">
            <w:rPr>
              <w:noProof/>
              <w:lang w:val="en-GB"/>
            </w:rPr>
            <w:instrText xml:space="preserve"> TOC \o "1-3" \h \z \u </w:instrText>
          </w:r>
          <w:r w:rsidRPr="00303CB2">
            <w:rPr>
              <w:noProof/>
              <w:lang w:val="en-GB"/>
            </w:rPr>
            <w:fldChar w:fldCharType="separate"/>
          </w:r>
          <w:hyperlink w:anchor="_Toc88063768" w:history="1">
            <w:r w:rsidR="0003488E" w:rsidRPr="00303CB2">
              <w:rPr>
                <w:rStyle w:val="Hyperlink"/>
                <w:noProof/>
                <w:lang w:val="en-GB"/>
              </w:rPr>
              <w:t>Inhaltsverzeichnis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_Toc88063768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1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4EC1912" w14:textId="77777777" w:rsidR="0003488E" w:rsidRPr="00303CB2" w:rsidRDefault="00EE1EF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hyperlink w:anchor="_Toc88063769" w:history="1">
            <w:r w:rsidR="0003488E" w:rsidRPr="00303CB2">
              <w:rPr>
                <w:rStyle w:val="Hyperlink"/>
                <w:noProof/>
                <w:lang w:val="en-GB"/>
              </w:rPr>
              <w:t>Angabe 1 &lt;&lt;…&gt;&gt;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_Toc88063769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2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08ABDC6" w14:textId="77777777" w:rsidR="0003488E" w:rsidRPr="00303CB2" w:rsidRDefault="00EE1EF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hyperlink w:anchor="_Toc88063770" w:history="1">
            <w:r w:rsidR="0003488E" w:rsidRPr="00303CB2">
              <w:rPr>
                <w:rStyle w:val="Hyperlink"/>
                <w:noProof/>
                <w:lang w:val="en-GB"/>
              </w:rPr>
              <w:t>Theorie 1 &lt;&lt;…&gt;&gt;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_Toc88063770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2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59F46E5" w14:textId="77777777" w:rsidR="0003488E" w:rsidRPr="00303CB2" w:rsidRDefault="00EE1EF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hyperlink w:anchor="_Toc88063771" w:history="1">
            <w:r w:rsidR="0003488E" w:rsidRPr="00303CB2">
              <w:rPr>
                <w:rStyle w:val="Hyperlink"/>
                <w:noProof/>
                <w:lang w:val="en-GB"/>
              </w:rPr>
              <w:t>Klassendiagramm 1 &lt;&lt;…&gt;&gt;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_Toc88063771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2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A6FA398" w14:textId="77777777" w:rsidR="0003488E" w:rsidRPr="00303CB2" w:rsidRDefault="00EE1EF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hyperlink w:anchor="_Toc88063772" w:history="1">
            <w:r w:rsidR="0003488E" w:rsidRPr="00303CB2">
              <w:rPr>
                <w:rStyle w:val="Hyperlink"/>
                <w:noProof/>
                <w:lang w:val="en-GB"/>
              </w:rPr>
              <w:t>Quellcode 1 &lt;&lt;…&gt;&gt;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_Toc88063772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2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7E3E758" w14:textId="77777777" w:rsidR="0003488E" w:rsidRPr="00303CB2" w:rsidRDefault="00EE1EF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 w:eastAsia="de-DE"/>
            </w:rPr>
          </w:pPr>
          <w:hyperlink w:anchor="_Toc88063773" w:history="1">
            <w:r w:rsidR="0003488E" w:rsidRPr="00303CB2">
              <w:rPr>
                <w:rStyle w:val="Hyperlink"/>
                <w:noProof/>
                <w:lang w:val="en-GB"/>
              </w:rPr>
              <w:t>Testfälle 1 &lt;&lt;…&gt;&gt;</w:t>
            </w:r>
            <w:r w:rsidR="0003488E" w:rsidRPr="00303CB2">
              <w:rPr>
                <w:noProof/>
                <w:webHidden/>
                <w:lang w:val="en-GB"/>
              </w:rPr>
              <w:tab/>
            </w:r>
            <w:r w:rsidR="0003488E" w:rsidRPr="00303CB2">
              <w:rPr>
                <w:noProof/>
                <w:webHidden/>
                <w:lang w:val="en-GB"/>
              </w:rPr>
              <w:fldChar w:fldCharType="begin"/>
            </w:r>
            <w:r w:rsidR="0003488E" w:rsidRPr="00303CB2">
              <w:rPr>
                <w:noProof/>
                <w:webHidden/>
                <w:lang w:val="en-GB"/>
              </w:rPr>
              <w:instrText xml:space="preserve"> PAGEREF _Toc88063773 \h </w:instrText>
            </w:r>
            <w:r w:rsidR="0003488E" w:rsidRPr="00303CB2">
              <w:rPr>
                <w:noProof/>
                <w:webHidden/>
                <w:lang w:val="en-GB"/>
              </w:rPr>
            </w:r>
            <w:r w:rsidR="0003488E" w:rsidRPr="00303CB2">
              <w:rPr>
                <w:noProof/>
                <w:webHidden/>
                <w:lang w:val="en-GB"/>
              </w:rPr>
              <w:fldChar w:fldCharType="separate"/>
            </w:r>
            <w:r w:rsidR="0003488E" w:rsidRPr="00303CB2">
              <w:rPr>
                <w:noProof/>
                <w:webHidden/>
                <w:lang w:val="en-GB"/>
              </w:rPr>
              <w:t>4</w:t>
            </w:r>
            <w:r w:rsidR="0003488E" w:rsidRPr="00303CB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D2EEED0" w14:textId="77777777" w:rsidR="00F631B6" w:rsidRPr="00303CB2" w:rsidRDefault="00F631B6">
          <w:pPr>
            <w:rPr>
              <w:noProof/>
              <w:lang w:val="en-GB"/>
            </w:rPr>
          </w:pPr>
          <w:r w:rsidRPr="00303CB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C8C8538" w14:textId="77777777" w:rsidR="00F631B6" w:rsidRPr="00303CB2" w:rsidRDefault="00F631B6" w:rsidP="00F631B6">
      <w:pPr>
        <w:rPr>
          <w:noProof/>
          <w:lang w:val="en-GB"/>
        </w:rPr>
      </w:pPr>
    </w:p>
    <w:p w14:paraId="75DF7F4C" w14:textId="77777777" w:rsidR="004D39DE" w:rsidRPr="00303CB2" w:rsidRDefault="004D39DE">
      <w:pPr>
        <w:rPr>
          <w:noProof/>
          <w:lang w:val="en-GB"/>
        </w:rPr>
      </w:pPr>
    </w:p>
    <w:p w14:paraId="1A236B2A" w14:textId="77777777" w:rsidR="00F631B6" w:rsidRPr="00303CB2" w:rsidRDefault="00F631B6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GB"/>
        </w:rPr>
      </w:pPr>
      <w:r w:rsidRPr="00303CB2">
        <w:rPr>
          <w:noProof/>
          <w:lang w:val="en-GB"/>
        </w:rPr>
        <w:br w:type="page"/>
      </w:r>
    </w:p>
    <w:p w14:paraId="5BD2FB1B" w14:textId="77777777" w:rsidR="00F631B6" w:rsidRPr="00303CB2" w:rsidRDefault="00F631B6" w:rsidP="00F631B6">
      <w:pPr>
        <w:pStyle w:val="berschrift1"/>
        <w:rPr>
          <w:noProof/>
          <w:lang w:val="en-GB"/>
        </w:rPr>
      </w:pPr>
      <w:bookmarkStart w:id="1" w:name="_Toc88063769"/>
      <w:r w:rsidRPr="00303CB2">
        <w:rPr>
          <w:noProof/>
          <w:lang w:val="en-GB"/>
        </w:rPr>
        <w:lastRenderedPageBreak/>
        <w:t>Angabe 1</w:t>
      </w:r>
      <w:r w:rsidR="004D39DE" w:rsidRPr="00303CB2">
        <w:rPr>
          <w:noProof/>
          <w:lang w:val="en-GB"/>
        </w:rPr>
        <w:t xml:space="preserve"> &lt;&lt;…&gt;&gt;</w:t>
      </w:r>
      <w:bookmarkEnd w:id="1"/>
    </w:p>
    <w:p w14:paraId="47F81446" w14:textId="5822C777" w:rsidR="00F631B6" w:rsidRPr="00303CB2" w:rsidRDefault="00DB0318" w:rsidP="00F631B6">
      <w:pPr>
        <w:rPr>
          <w:noProof/>
          <w:lang w:val="en-GB"/>
        </w:rPr>
      </w:pPr>
      <w:r w:rsidRPr="00303CB2">
        <w:rPr>
          <w:noProof/>
          <w:lang w:val="en-GB"/>
        </w:rPr>
        <w:t xml:space="preserve">Programmiere einen Binary Tree mit Integer. Ich habe diesen gleich Generic </w:t>
      </w:r>
      <w:r w:rsidR="00266D0B" w:rsidRPr="00303CB2">
        <w:rPr>
          <w:noProof/>
          <w:lang w:val="en-GB"/>
        </w:rPr>
        <w:t>p</w:t>
      </w:r>
      <w:r w:rsidRPr="00303CB2">
        <w:rPr>
          <w:noProof/>
          <w:lang w:val="en-GB"/>
        </w:rPr>
        <w:t>rogrammiert, weil ich es so als einfacher empfinde.</w:t>
      </w:r>
    </w:p>
    <w:p w14:paraId="132E96A0" w14:textId="77777777" w:rsidR="004D39DE" w:rsidRPr="00303CB2" w:rsidRDefault="004D39DE" w:rsidP="004D39DE">
      <w:pPr>
        <w:pStyle w:val="berschrift1"/>
        <w:rPr>
          <w:noProof/>
          <w:lang w:val="en-GB"/>
        </w:rPr>
      </w:pPr>
      <w:bookmarkStart w:id="2" w:name="_Toc88063770"/>
      <w:r w:rsidRPr="00303CB2">
        <w:rPr>
          <w:noProof/>
          <w:lang w:val="en-GB"/>
        </w:rPr>
        <w:t>Theorie 1 &lt;&lt;…&gt;&gt;</w:t>
      </w:r>
      <w:bookmarkEnd w:id="2"/>
    </w:p>
    <w:p w14:paraId="7D553FC1" w14:textId="77777777" w:rsidR="004D39DE" w:rsidRPr="00303CB2" w:rsidRDefault="007A5FF2" w:rsidP="004D39DE">
      <w:pPr>
        <w:rPr>
          <w:noProof/>
          <w:lang w:val="en-GB"/>
        </w:rPr>
      </w:pPr>
      <w:r w:rsidRPr="00303CB2">
        <w:rPr>
          <w:noProof/>
          <w:lang w:val="en-GB"/>
        </w:rPr>
        <w:t>Jeder Binary Tree hat eine Root-Node, die über eine Node Left und Right verfügt</w:t>
      </w:r>
      <w:r w:rsidR="00D9538D" w:rsidRPr="00303CB2">
        <w:rPr>
          <w:noProof/>
          <w:lang w:val="en-GB"/>
        </w:rPr>
        <w:t xml:space="preserve">. Größere Werte bzw. weiter hinten liegende Zeichenketten werden immer im </w:t>
      </w:r>
      <w:r w:rsidR="005A6171" w:rsidRPr="00303CB2">
        <w:rPr>
          <w:noProof/>
          <w:lang w:val="en-GB"/>
        </w:rPr>
        <w:t>Right</w:t>
      </w:r>
      <w:r w:rsidR="00D9538D" w:rsidRPr="00303CB2">
        <w:rPr>
          <w:noProof/>
          <w:lang w:val="en-GB"/>
        </w:rPr>
        <w:t xml:space="preserve"> Node gespeichert. Andernfalls Left.</w:t>
      </w:r>
      <w:r w:rsidR="00645693" w:rsidRPr="00303CB2">
        <w:rPr>
          <w:noProof/>
          <w:lang w:val="en-GB"/>
        </w:rPr>
        <w:t xml:space="preserve"> In-, Pre- und PostOrder sind Ausgabemethoden, die entweder die Mitte in der Mitte, als Erstes oder Letz</w:t>
      </w:r>
      <w:r w:rsidR="000521D3" w:rsidRPr="00303CB2">
        <w:rPr>
          <w:noProof/>
          <w:lang w:val="en-GB"/>
        </w:rPr>
        <w:t>t</w:t>
      </w:r>
      <w:r w:rsidR="00645693" w:rsidRPr="00303CB2">
        <w:rPr>
          <w:noProof/>
          <w:lang w:val="en-GB"/>
        </w:rPr>
        <w:t>es ausgeben.</w:t>
      </w:r>
    </w:p>
    <w:p w14:paraId="4A7BC1D4" w14:textId="77777777" w:rsidR="00975E98" w:rsidRPr="00303CB2" w:rsidRDefault="00F631B6" w:rsidP="00EB7D86">
      <w:pPr>
        <w:pStyle w:val="berschrift1"/>
        <w:rPr>
          <w:noProof/>
          <w:lang w:val="en-GB"/>
        </w:rPr>
      </w:pPr>
      <w:bookmarkStart w:id="3" w:name="_Toc88063771"/>
      <w:r w:rsidRPr="00303CB2">
        <w:rPr>
          <w:noProof/>
          <w:lang w:val="en-GB"/>
        </w:rPr>
        <w:t>Klassendiagramm 1</w:t>
      </w:r>
      <w:r w:rsidR="004D39DE" w:rsidRPr="00303CB2">
        <w:rPr>
          <w:noProof/>
          <w:lang w:val="en-GB"/>
        </w:rPr>
        <w:t xml:space="preserve"> &lt;&lt;…&gt;&gt;</w:t>
      </w:r>
      <w:bookmarkEnd w:id="3"/>
    </w:p>
    <w:p w14:paraId="08C7BF74" w14:textId="77777777" w:rsidR="00C17143" w:rsidRPr="00303CB2" w:rsidRDefault="000521D3" w:rsidP="0003488E">
      <w:pPr>
        <w:rPr>
          <w:noProof/>
          <w:lang w:val="en-GB"/>
        </w:rPr>
      </w:pPr>
      <w:r w:rsidRPr="00303CB2">
        <w:rPr>
          <w:noProof/>
          <w:lang w:val="en-GB"/>
        </w:rPr>
        <w:drawing>
          <wp:inline distT="0" distB="0" distL="0" distR="0" wp14:anchorId="3D9621D6" wp14:editId="439CD613">
            <wp:extent cx="2658533" cy="1451498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967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C05" w14:textId="42A94D75" w:rsidR="00F631B6" w:rsidRPr="00303CB2" w:rsidRDefault="00F631B6" w:rsidP="00F631B6">
      <w:pPr>
        <w:pStyle w:val="berschrift1"/>
        <w:rPr>
          <w:noProof/>
          <w:lang w:val="en-GB"/>
        </w:rPr>
      </w:pPr>
      <w:bookmarkStart w:id="4" w:name="_Toc88063772"/>
      <w:r w:rsidRPr="00303CB2">
        <w:rPr>
          <w:noProof/>
          <w:lang w:val="en-GB"/>
        </w:rPr>
        <w:t>Quellcode 1</w:t>
      </w:r>
      <w:r w:rsidR="004D39DE" w:rsidRPr="00303CB2">
        <w:rPr>
          <w:noProof/>
          <w:lang w:val="en-GB"/>
        </w:rPr>
        <w:t xml:space="preserve"> &lt;&lt;…&gt;&gt;</w:t>
      </w:r>
      <w:bookmarkEnd w:id="4"/>
    </w:p>
    <w:p w14:paraId="609E726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39985D7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254796D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System.Text;</w:t>
      </w:r>
    </w:p>
    <w:p w14:paraId="4671CD4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6DD189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GenericBinaryTree</w:t>
      </w:r>
    </w:p>
    <w:p w14:paraId="3B049BF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3ADF2C8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GenericTree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&lt;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where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 : IComparable&lt;T&gt;</w:t>
      </w:r>
    </w:p>
    <w:p w14:paraId="1EBC889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41D1F11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Node&lt;T&gt; Root {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get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;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set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 }</w:t>
      </w:r>
    </w:p>
    <w:p w14:paraId="2E1BA59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5ACC40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Node&lt;T&gt; Find(T item)</w:t>
      </w:r>
    </w:p>
    <w:p w14:paraId="7FE964D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7CF32CD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Node&lt;T&gt; tmp = Root;</w:t>
      </w:r>
    </w:p>
    <w:p w14:paraId="22DCA51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FindRec(item, tmp);</w:t>
      </w:r>
    </w:p>
    <w:p w14:paraId="05B602D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2973D9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F224A4D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Node&lt;T&gt; FindRec(T item, Node&lt;T&gt; tmp)</w:t>
      </w:r>
    </w:p>
    <w:p w14:paraId="11896FA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08C062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(tmp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|| tmp.Data.ToString() == item.ToString())</w:t>
      </w:r>
    </w:p>
    <w:p w14:paraId="76D49C0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tmp;</w:t>
      </w:r>
    </w:p>
    <w:p w14:paraId="557353B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(tmp.Data.CompareTo(item) &lt; 0)</w:t>
      </w:r>
    </w:p>
    <w:p w14:paraId="445EBDB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FindRec(item, tmp.Right);</w:t>
      </w:r>
    </w:p>
    <w:p w14:paraId="019FE39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FindRec(item, tmp.Left);            </w:t>
      </w:r>
    </w:p>
    <w:p w14:paraId="6DEB5C8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94A12E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9C49F4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GetDepth()</w:t>
      </w:r>
    </w:p>
    <w:p w14:paraId="771E7161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5F07E3D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Node&lt;T&gt; tmp = Root;</w:t>
      </w:r>
    </w:p>
    <w:p w14:paraId="5627C87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GetDepth(tmp);</w:t>
      </w:r>
    </w:p>
    <w:p w14:paraId="4F437DE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B42425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F6DBC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GetDepth(Node&lt;T&gt; tmp)</w:t>
      </w:r>
    </w:p>
    <w:p w14:paraId="0459CCD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414176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(tmp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11D2358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-1;</w:t>
      </w:r>
    </w:p>
    <w:p w14:paraId="485BC8C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0432E44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2F6CF53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lDepth = GetDepth(tmp.Left);</w:t>
      </w:r>
    </w:p>
    <w:p w14:paraId="02078B3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rDepth = GetDepth(tmp.Right);</w:t>
      </w:r>
    </w:p>
    <w:p w14:paraId="7674366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3574E6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(lDepth &gt; rDepth)</w:t>
      </w:r>
    </w:p>
    <w:p w14:paraId="2767BF7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lDepth + 1;</w:t>
      </w:r>
    </w:p>
    <w:p w14:paraId="5229810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rDepth + 1;</w:t>
      </w:r>
    </w:p>
    <w:p w14:paraId="1D482EA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              </w:t>
      </w:r>
    </w:p>
    <w:p w14:paraId="75339F1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        </w:t>
      </w:r>
    </w:p>
    <w:p w14:paraId="586AA23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DDF3EF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Insert(T[] arr)</w:t>
      </w:r>
    </w:p>
    <w:p w14:paraId="487ED7F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5307AA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item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arr)</w:t>
      </w:r>
    </w:p>
    <w:p w14:paraId="6FDDEA3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Insert(item);</w:t>
      </w:r>
    </w:p>
    <w:p w14:paraId="2F6E93B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025068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78545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Insert(T item)</w:t>
      </w:r>
    </w:p>
    <w:p w14:paraId="0E486BA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B564AD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Insert(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Node&lt;T&gt;(item));</w:t>
      </w:r>
    </w:p>
    <w:p w14:paraId="0882194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20FDC3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57EBD6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Insert(Node&lt;T&gt; newNode)</w:t>
      </w:r>
    </w:p>
    <w:p w14:paraId="5A36144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7B5E20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(Root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47AD23B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Root = newNode;</w:t>
      </w:r>
    </w:p>
    <w:p w14:paraId="5841443B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5AE3703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254AD3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Node&lt;T&gt; current = Root;</w:t>
      </w:r>
    </w:p>
    <w:p w14:paraId="658622D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Node&lt;T&gt; parent;</w:t>
      </w:r>
    </w:p>
    <w:p w14:paraId="65F4A39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7533FAB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626472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parent = current;</w:t>
      </w:r>
    </w:p>
    <w:p w14:paraId="658462A1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(newNode.Data.CompareTo(current.Data) &lt; 0)</w:t>
      </w:r>
    </w:p>
    <w:p w14:paraId="22C8B4E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08D193E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current = current.Left;</w:t>
      </w:r>
    </w:p>
    <w:p w14:paraId="6B24F54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(current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03E2097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{</w:t>
      </w:r>
    </w:p>
    <w:p w14:paraId="119128D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parent.Left = newNode;</w:t>
      </w:r>
    </w:p>
    <w:p w14:paraId="08D986F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C1AB18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}</w:t>
      </w:r>
    </w:p>
    <w:p w14:paraId="47196A0D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35063EA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4B9F576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3AE8DB1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current = current.Right;</w:t>
      </w:r>
    </w:p>
    <w:p w14:paraId="122AD96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(current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10E4080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{</w:t>
      </w:r>
    </w:p>
    <w:p w14:paraId="1715082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parent.Right = newNode;</w:t>
      </w:r>
    </w:p>
    <w:p w14:paraId="1CE69391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54B7DB8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}</w:t>
      </w:r>
    </w:p>
    <w:p w14:paraId="2C6D5FD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7B02DC3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37C67E9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54F386F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D8E050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C63C01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PreOrder()</w:t>
      </w:r>
    </w:p>
    <w:p w14:paraId="49CC6D4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288DE4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(Root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17C477C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TreeIsEmpty();</w:t>
      </w:r>
    </w:p>
    <w:p w14:paraId="6733DE4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PreOrder(Root);</w:t>
      </w:r>
    </w:p>
    <w:p w14:paraId="4BE3A44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722517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A9C575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PreOrder(Node&lt;T&gt; tmp)</w:t>
      </w:r>
    </w:p>
    <w:p w14:paraId="5ACF6A1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{</w:t>
      </w:r>
    </w:p>
    <w:p w14:paraId="6224D05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(tmp !=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39595BF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342AF691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Console.Write(tmp.Data.ToString() + </w:t>
      </w:r>
      <w:r w:rsidRPr="00303CB2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", "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F41E39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PreOrder(tmp.Left);</w:t>
      </w:r>
    </w:p>
    <w:p w14:paraId="4DC57D5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PreOrder(tmp.Right);</w:t>
      </w:r>
    </w:p>
    <w:p w14:paraId="2C671A5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0A6A9FB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77D67ED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08B70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InOrder()</w:t>
      </w:r>
    </w:p>
    <w:p w14:paraId="26626FC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966A57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(Root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61E5C7D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TreeIsEmpty();</w:t>
      </w:r>
    </w:p>
    <w:p w14:paraId="472FD972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InOrder(Root);</w:t>
      </w:r>
    </w:p>
    <w:p w14:paraId="11B5C48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54242C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A08487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InOrder(Node&lt;T&gt; tmp)</w:t>
      </w:r>
    </w:p>
    <w:p w14:paraId="0AD119A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2D30C3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(tmp !=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45896CC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4420033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InOrder(tmp.Left);</w:t>
      </w:r>
    </w:p>
    <w:p w14:paraId="1B28096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Console.Write(tmp.Data.ToString() + </w:t>
      </w:r>
      <w:r w:rsidRPr="00303CB2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", "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9FEA07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InOrder(tmp.Right);</w:t>
      </w:r>
    </w:p>
    <w:p w14:paraId="685FF25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3DFE08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EB5390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9591B1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PostOrder()</w:t>
      </w:r>
    </w:p>
    <w:p w14:paraId="3A71ADC1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623A1E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(Root ==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1005E34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TreeIsEmpty();</w:t>
      </w:r>
    </w:p>
    <w:p w14:paraId="4CECA03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PostOrder(Root);</w:t>
      </w:r>
    </w:p>
    <w:p w14:paraId="2CCA2E46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35E0F4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A7D7E40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PostOrder(Node&lt;T&gt; tmp)</w:t>
      </w:r>
    </w:p>
    <w:p w14:paraId="2B61141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64CDB6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(tmp !=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0D8A9DFF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19DBF85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PostOrder(tmp.Left);</w:t>
      </w:r>
    </w:p>
    <w:p w14:paraId="26D3A82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PostOrder(tmp.Right);</w:t>
      </w:r>
    </w:p>
    <w:p w14:paraId="20E6CBF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Console.Write(tmp.Data.ToString() + </w:t>
      </w:r>
      <w:r w:rsidRPr="00303CB2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", "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12C915C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35D15834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B319E4E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7992E0E3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2CA5A6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TreeIsEmpty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:Exception</w:t>
      </w:r>
    </w:p>
    <w:p w14:paraId="77FAF7A8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1FBEADA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TreeIsEmpty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 { }</w:t>
      </w:r>
    </w:p>
    <w:p w14:paraId="686DB317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TreeIsEmpty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msg):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(msg) { }</w:t>
      </w:r>
    </w:p>
    <w:p w14:paraId="537C69F9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6FA4F85" w14:textId="77777777" w:rsidR="00166282" w:rsidRPr="00303CB2" w:rsidRDefault="00166282" w:rsidP="00166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40D67DA" w14:textId="77777777" w:rsidR="008657FC" w:rsidRPr="00303CB2" w:rsidRDefault="008657FC" w:rsidP="008657FC">
      <w:pPr>
        <w:rPr>
          <w:noProof/>
          <w:lang w:val="en-GB"/>
        </w:rPr>
      </w:pPr>
    </w:p>
    <w:p w14:paraId="170759C9" w14:textId="77777777" w:rsidR="00F631B6" w:rsidRPr="00303CB2" w:rsidRDefault="00F631B6" w:rsidP="004D39DE">
      <w:pPr>
        <w:pStyle w:val="berschrift1"/>
        <w:rPr>
          <w:noProof/>
          <w:lang w:val="en-GB"/>
        </w:rPr>
      </w:pPr>
      <w:bookmarkStart w:id="5" w:name="_Toc88063773"/>
      <w:r w:rsidRPr="00303CB2">
        <w:rPr>
          <w:noProof/>
          <w:lang w:val="en-GB"/>
        </w:rPr>
        <w:t>Testfälle 1</w:t>
      </w:r>
      <w:r w:rsidR="004D39DE" w:rsidRPr="00303CB2">
        <w:rPr>
          <w:noProof/>
          <w:lang w:val="en-GB"/>
        </w:rPr>
        <w:t xml:space="preserve"> &lt;&lt;…&gt;&gt;</w:t>
      </w:r>
      <w:bookmarkEnd w:id="5"/>
    </w:p>
    <w:p w14:paraId="1388B98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Microsoft.VisualStudio.TestTools.UnitTesting;</w:t>
      </w:r>
    </w:p>
    <w:p w14:paraId="7F426800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GenericBinaryTree;</w:t>
      </w:r>
    </w:p>
    <w:p w14:paraId="319CC0C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59CB15D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UT_GenericBinaryTree</w:t>
      </w:r>
    </w:p>
    <w:p w14:paraId="474D2E87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6FEC08A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[TestClass]</w:t>
      </w:r>
    </w:p>
    <w:p w14:paraId="262D639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UnitTest1</w:t>
      </w:r>
    </w:p>
    <w:p w14:paraId="36539D6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40CA8608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[TestMethod]</w:t>
      </w:r>
    </w:p>
    <w:p w14:paraId="3484C64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TestFind()</w:t>
      </w:r>
    </w:p>
    <w:p w14:paraId="64B7AF24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5C6E2F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 genericTree 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&gt;();</w:t>
      </w:r>
    </w:p>
    <w:p w14:paraId="69FF588E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{ 7, 1, 4, 2, 8, 3, 9 });</w:t>
      </w:r>
    </w:p>
    <w:p w14:paraId="03F52C9C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Assert.AreEqual(genericTree.Find(8), genericTree.Root.Right);</w:t>
      </w:r>
    </w:p>
    <w:p w14:paraId="6FBD1B2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4C7E077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2FB16B6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[TestMethod]</w:t>
      </w:r>
    </w:p>
    <w:p w14:paraId="35A32A05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TestInsert()</w:t>
      </w:r>
    </w:p>
    <w:p w14:paraId="4F8FDCDB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D188BA2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 genericTree 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&gt;();</w:t>
      </w:r>
    </w:p>
    <w:p w14:paraId="11B1AA0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{ 7, 1, 4, 2, 8, 3, 9 });</w:t>
      </w:r>
    </w:p>
    <w:p w14:paraId="67D4C920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genericTree.Insert(6);</w:t>
      </w:r>
    </w:p>
    <w:p w14:paraId="6934B0C1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Node&lt;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&gt;(5));</w:t>
      </w:r>
    </w:p>
    <w:p w14:paraId="256DDE0A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Assert.AreEqual(genericTree.Root.Left.Data, 1);</w:t>
      </w:r>
    </w:p>
    <w:p w14:paraId="02EBFE21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Assert.AreEqual(genericTree.Root.Left.Right.Left.Data, 2);</w:t>
      </w:r>
    </w:p>
    <w:p w14:paraId="3280D8F5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Assert.AreEqual(genericTree.Root.Left.Right.Left.Right.Data, 3);</w:t>
      </w:r>
    </w:p>
    <w:p w14:paraId="141005DA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Assert.AreEqual(genericTree.Root.Left.Right.Data, 4);</w:t>
      </w:r>
    </w:p>
    <w:p w14:paraId="45BD3451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Assert.AreEqual(genericTree.Root.Left.Right.Right.Left.Data, 5);</w:t>
      </w:r>
    </w:p>
    <w:p w14:paraId="068CE324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Assert.AreEqual(genericTree.Root.Left.Right.Right.Data, 6);</w:t>
      </w:r>
    </w:p>
    <w:p w14:paraId="65F29C24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Assert.AreEqual(genericTree.Root.Data, 7);</w:t>
      </w:r>
    </w:p>
    <w:p w14:paraId="275CF688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Assert.AreEqual(genericTree.Root.Right.Data, 8);</w:t>
      </w:r>
    </w:p>
    <w:p w14:paraId="346A9700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Assert.AreEqual(genericTree.Root.Right.Right.Data, 9);</w:t>
      </w:r>
    </w:p>
    <w:p w14:paraId="782F9B6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56AF99E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3F70BD4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[TestMethod]</w:t>
      </w:r>
    </w:p>
    <w:p w14:paraId="378D66E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TestGetDepth()</w:t>
      </w:r>
    </w:p>
    <w:p w14:paraId="46B2AB07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F57FAF7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 genericTree 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&gt;();</w:t>
      </w:r>
    </w:p>
    <w:p w14:paraId="7D43C43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genericTree.Insert(4);</w:t>
      </w:r>
    </w:p>
    <w:p w14:paraId="2BCCA205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genericTree.Insert(1);</w:t>
      </w:r>
    </w:p>
    <w:p w14:paraId="64705A7A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genericTree.Insert(6);</w:t>
      </w:r>
    </w:p>
    <w:p w14:paraId="454BF128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genericTree.Insert(7);</w:t>
      </w:r>
    </w:p>
    <w:p w14:paraId="0D6F6885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genericTree.Insert(8);</w:t>
      </w:r>
    </w:p>
    <w:p w14:paraId="060979C1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Assert.AreEqual(genericTree.GetDepth(), 3);</w:t>
      </w:r>
    </w:p>
    <w:p w14:paraId="3490A6D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C5E96F9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D29FC1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[TestMethod]</w:t>
      </w:r>
    </w:p>
    <w:p w14:paraId="02478C07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[ExpectedException(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typeof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(TreeIsEmpty))]</w:t>
      </w:r>
    </w:p>
    <w:p w14:paraId="0DD3A503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TestTreeIsEmpty()</w:t>
      </w:r>
    </w:p>
    <w:p w14:paraId="0B6E2DFA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CE677AF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 genericTree = 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GenericTree&lt;</w:t>
      </w:r>
      <w:r w:rsidRPr="00303CB2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&gt;();</w:t>
      </w:r>
    </w:p>
    <w:p w14:paraId="508A4053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genericTree.InOrder();</w:t>
      </w:r>
    </w:p>
    <w:p w14:paraId="62D2A27E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5B09CA8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376AD8D" w14:textId="77777777" w:rsidR="00E9460F" w:rsidRPr="00303CB2" w:rsidRDefault="00E9460F" w:rsidP="00E94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303CB2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00C2939" w14:textId="660FB632" w:rsidR="008942B4" w:rsidRPr="00303CB2" w:rsidRDefault="009A404C" w:rsidP="008942B4">
      <w:pPr>
        <w:rPr>
          <w:noProof/>
          <w:lang w:val="en-GB"/>
        </w:rPr>
      </w:pPr>
      <w:r w:rsidRPr="009A404C">
        <w:rPr>
          <w:noProof/>
          <w:lang w:val="en-GB"/>
        </w:rPr>
        <w:drawing>
          <wp:inline distT="0" distB="0" distL="0" distR="0" wp14:anchorId="03CD7EEC" wp14:editId="528EEB73">
            <wp:extent cx="4569044" cy="2115047"/>
            <wp:effectExtent l="0" t="0" r="3175" b="0"/>
            <wp:docPr id="3" name="Grafik 3" descr="Ein Bild, das Text, Monitor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onitor, Bildschirm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99" cy="21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B4" w:rsidRPr="00303CB2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CA"/>
    <w:rsid w:val="0003488E"/>
    <w:rsid w:val="000521D3"/>
    <w:rsid w:val="0005270B"/>
    <w:rsid w:val="000B5420"/>
    <w:rsid w:val="00166282"/>
    <w:rsid w:val="00212CDE"/>
    <w:rsid w:val="00230840"/>
    <w:rsid w:val="00266D0B"/>
    <w:rsid w:val="00303CB2"/>
    <w:rsid w:val="00325A3C"/>
    <w:rsid w:val="00353470"/>
    <w:rsid w:val="004D39DE"/>
    <w:rsid w:val="005A6171"/>
    <w:rsid w:val="00645693"/>
    <w:rsid w:val="006B1D66"/>
    <w:rsid w:val="00720A96"/>
    <w:rsid w:val="007740EC"/>
    <w:rsid w:val="007A5FF2"/>
    <w:rsid w:val="008657FC"/>
    <w:rsid w:val="008664AE"/>
    <w:rsid w:val="00880497"/>
    <w:rsid w:val="008942B4"/>
    <w:rsid w:val="00961EC5"/>
    <w:rsid w:val="00975E98"/>
    <w:rsid w:val="009A2B96"/>
    <w:rsid w:val="009A404C"/>
    <w:rsid w:val="00A22060"/>
    <w:rsid w:val="00C17143"/>
    <w:rsid w:val="00C85440"/>
    <w:rsid w:val="00CE20CA"/>
    <w:rsid w:val="00D9538D"/>
    <w:rsid w:val="00DB0318"/>
    <w:rsid w:val="00DB7AAD"/>
    <w:rsid w:val="00E9460F"/>
    <w:rsid w:val="00EB7D86"/>
    <w:rsid w:val="00EE1EFE"/>
    <w:rsid w:val="00F11951"/>
    <w:rsid w:val="00F631B6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FFDE"/>
  <w15:chartTrackingRefBased/>
  <w15:docId w15:val="{D57C1CDF-BF37-4E2F-9651-1079C46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GenericBinaryTre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7A25407904929A011050615A505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9202DC-0793-43F9-8B13-AF5D26B12EC8}"/>
      </w:docPartPr>
      <w:docPartBody>
        <w:p w:rsidR="00475424" w:rsidRDefault="00475424">
          <w:pPr>
            <w:pStyle w:val="8177A25407904929A011050615A505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9740CA41740A4FCD865982D350B960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CF5AE0-093A-4931-8E39-668B627F999E}"/>
      </w:docPartPr>
      <w:docPartBody>
        <w:p w:rsidR="00475424" w:rsidRDefault="00475424">
          <w:pPr>
            <w:pStyle w:val="9740CA41740A4FCD865982D350B960BD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314A1C2EB0E49218136760EC84377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A0016-E78B-493E-A258-260F90689683}"/>
      </w:docPartPr>
      <w:docPartBody>
        <w:p w:rsidR="00475424" w:rsidRDefault="00475424">
          <w:pPr>
            <w:pStyle w:val="2314A1C2EB0E49218136760EC84377A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24"/>
    <w:rsid w:val="004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177A25407904929A011050615A50542">
    <w:name w:val="8177A25407904929A011050615A50542"/>
  </w:style>
  <w:style w:type="paragraph" w:customStyle="1" w:styleId="9740CA41740A4FCD865982D350B960BD">
    <w:name w:val="9740CA41740A4FCD865982D350B960BD"/>
  </w:style>
  <w:style w:type="paragraph" w:customStyle="1" w:styleId="2314A1C2EB0E49218136760EC84377AC">
    <w:name w:val="2314A1C2EB0E49218136760EC8437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Resolutionfile_GenericBinaryTree.dotx</Template>
  <TotalTime>0</TotalTime>
  <Pages>6</Pages>
  <Words>939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Binary Tree</dc:title>
  <dc:subject>[Themengebiet der Aufgabe]</dc:subject>
  <dc:creator>Felix</dc:creator>
  <cp:keywords/>
  <dc:description/>
  <cp:lastModifiedBy>Schneider Felix Christian</cp:lastModifiedBy>
  <cp:revision>17</cp:revision>
  <dcterms:created xsi:type="dcterms:W3CDTF">2021-11-27T11:37:00Z</dcterms:created>
  <dcterms:modified xsi:type="dcterms:W3CDTF">2021-11-27T11:46:00Z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